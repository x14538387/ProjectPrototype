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A76B134" w:rsidR="00D368AF" w:rsidRPr="005A04A9" w:rsidRDefault="00D368AF" w:rsidP="00D368AF">
      <w:pPr>
        <w:pStyle w:val="TitleName"/>
        <w:rPr>
          <w:rFonts w:cs="Arial"/>
        </w:rPr>
      </w:pPr>
      <w:r w:rsidRPr="005A04A9">
        <w:rPr>
          <w:rFonts w:cs="Arial"/>
        </w:rPr>
        <w:t>20</w:t>
      </w:r>
      <w:r w:rsidR="0081444A">
        <w:rPr>
          <w:rFonts w:cs="Arial"/>
        </w:rPr>
        <w:t>17</w:t>
      </w:r>
      <w:r w:rsidRPr="005A04A9">
        <w:rPr>
          <w:rFonts w:cs="Arial"/>
        </w:rPr>
        <w:t>/20</w:t>
      </w:r>
      <w:r w:rsidR="00FF5059">
        <w:rPr>
          <w:rFonts w:cs="Arial"/>
        </w:rPr>
        <w:t>1</w:t>
      </w:r>
      <w:r w:rsidR="0081444A">
        <w:rPr>
          <w:rFonts w:cs="Arial"/>
        </w:rPr>
        <w:t>8</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CAEDE8" w:rsidR="00D368AF" w:rsidRPr="005A04A9" w:rsidRDefault="0081444A" w:rsidP="00D368AF">
      <w:pPr>
        <w:pStyle w:val="TitleName"/>
        <w:rPr>
          <w:rFonts w:cs="Arial"/>
        </w:rPr>
      </w:pPr>
      <w:r>
        <w:rPr>
          <w:rFonts w:cs="Arial"/>
        </w:rPr>
        <w:t>Lee Murray</w:t>
      </w:r>
    </w:p>
    <w:p w14:paraId="684AF171" w14:textId="49B677A1" w:rsidR="00D368AF" w:rsidRPr="005A04A9" w:rsidRDefault="0081444A" w:rsidP="00D368AF">
      <w:pPr>
        <w:pStyle w:val="TitleName"/>
        <w:rPr>
          <w:rFonts w:cs="Arial"/>
        </w:rPr>
      </w:pPr>
      <w:r>
        <w:rPr>
          <w:rFonts w:cs="Arial"/>
        </w:rPr>
        <w:t>X14538387</w:t>
      </w:r>
    </w:p>
    <w:p w14:paraId="684AF172" w14:textId="665C2C57" w:rsidR="00D368AF" w:rsidRPr="005A04A9" w:rsidRDefault="00AC23EF" w:rsidP="00D368AF">
      <w:pPr>
        <w:pStyle w:val="TitleName"/>
        <w:rPr>
          <w:rFonts w:cs="Arial"/>
        </w:rPr>
      </w:pPr>
      <w:r>
        <w:rPr>
          <w:rFonts w:cs="Arial"/>
        </w:rPr>
        <w:t>X14538387@student.ncirl.ie</w:t>
      </w:r>
    </w:p>
    <w:p w14:paraId="684AF173" w14:textId="77777777" w:rsidR="00D368AF" w:rsidRPr="005A04A9" w:rsidRDefault="00D368AF" w:rsidP="003A1449">
      <w:pPr>
        <w:rPr>
          <w:rFonts w:cs="Arial"/>
          <w:lang w:val="en-IE"/>
        </w:rPr>
      </w:pPr>
    </w:p>
    <w:p w14:paraId="684AF174" w14:textId="4E386238" w:rsidR="003A1449" w:rsidRPr="005A04A9" w:rsidRDefault="005C2F87" w:rsidP="00D368AF">
      <w:pPr>
        <w:pStyle w:val="FullTitle"/>
        <w:rPr>
          <w:rFonts w:cs="Arial"/>
        </w:rPr>
      </w:pPr>
      <w:r>
        <w:rPr>
          <w:rFonts w:cs="Arial"/>
        </w:rPr>
        <w:t>Poker AI</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414861F9" w14:textId="732087F0" w:rsidR="009E2C1C"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99742002" w:history="1">
        <w:r w:rsidR="009E2C1C" w:rsidRPr="002452A5">
          <w:rPr>
            <w:rStyle w:val="Hyperlink"/>
            <w:noProof/>
            <w:lang w:val="en-IE"/>
          </w:rPr>
          <w:t>Executive Summary</w:t>
        </w:r>
        <w:r w:rsidR="009E2C1C">
          <w:rPr>
            <w:noProof/>
            <w:webHidden/>
          </w:rPr>
          <w:tab/>
        </w:r>
        <w:r w:rsidR="009E2C1C">
          <w:rPr>
            <w:noProof/>
            <w:webHidden/>
          </w:rPr>
          <w:fldChar w:fldCharType="begin"/>
        </w:r>
        <w:r w:rsidR="009E2C1C">
          <w:rPr>
            <w:noProof/>
            <w:webHidden/>
          </w:rPr>
          <w:instrText xml:space="preserve"> PAGEREF _Toc499742002 \h </w:instrText>
        </w:r>
        <w:r w:rsidR="009E2C1C">
          <w:rPr>
            <w:noProof/>
            <w:webHidden/>
          </w:rPr>
        </w:r>
        <w:r w:rsidR="009E2C1C">
          <w:rPr>
            <w:noProof/>
            <w:webHidden/>
          </w:rPr>
          <w:fldChar w:fldCharType="separate"/>
        </w:r>
        <w:r w:rsidR="009E2C1C">
          <w:rPr>
            <w:noProof/>
            <w:webHidden/>
          </w:rPr>
          <w:t>4</w:t>
        </w:r>
        <w:r w:rsidR="009E2C1C">
          <w:rPr>
            <w:noProof/>
            <w:webHidden/>
          </w:rPr>
          <w:fldChar w:fldCharType="end"/>
        </w:r>
      </w:hyperlink>
    </w:p>
    <w:p w14:paraId="10E37084" w14:textId="1C9B05F9" w:rsidR="009E2C1C" w:rsidRDefault="001D770B">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99742003" w:history="1">
        <w:r w:rsidR="009E2C1C" w:rsidRPr="002452A5">
          <w:rPr>
            <w:rStyle w:val="Hyperlink"/>
            <w:noProof/>
            <w:lang w:val="en-IE"/>
          </w:rPr>
          <w:t>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Introduction</w:t>
        </w:r>
        <w:r w:rsidR="009E2C1C">
          <w:rPr>
            <w:noProof/>
            <w:webHidden/>
          </w:rPr>
          <w:tab/>
        </w:r>
        <w:r w:rsidR="009E2C1C">
          <w:rPr>
            <w:noProof/>
            <w:webHidden/>
          </w:rPr>
          <w:fldChar w:fldCharType="begin"/>
        </w:r>
        <w:r w:rsidR="009E2C1C">
          <w:rPr>
            <w:noProof/>
            <w:webHidden/>
          </w:rPr>
          <w:instrText xml:space="preserve"> PAGEREF _Toc499742003 \h </w:instrText>
        </w:r>
        <w:r w:rsidR="009E2C1C">
          <w:rPr>
            <w:noProof/>
            <w:webHidden/>
          </w:rPr>
        </w:r>
        <w:r w:rsidR="009E2C1C">
          <w:rPr>
            <w:noProof/>
            <w:webHidden/>
          </w:rPr>
          <w:fldChar w:fldCharType="separate"/>
        </w:r>
        <w:r w:rsidR="009E2C1C">
          <w:rPr>
            <w:noProof/>
            <w:webHidden/>
          </w:rPr>
          <w:t>5</w:t>
        </w:r>
        <w:r w:rsidR="009E2C1C">
          <w:rPr>
            <w:noProof/>
            <w:webHidden/>
          </w:rPr>
          <w:fldChar w:fldCharType="end"/>
        </w:r>
      </w:hyperlink>
    </w:p>
    <w:p w14:paraId="00603061" w14:textId="34576625" w:rsidR="009E2C1C" w:rsidRDefault="001D770B">
      <w:pPr>
        <w:pStyle w:val="TOC2"/>
        <w:rPr>
          <w:rFonts w:asciiTheme="minorHAnsi" w:eastAsiaTheme="minorEastAsia" w:hAnsiTheme="minorHAnsi" w:cstheme="minorBidi"/>
          <w:noProof/>
          <w:sz w:val="22"/>
          <w:szCs w:val="22"/>
          <w:lang w:val="en-IE" w:eastAsia="en-IE"/>
        </w:rPr>
      </w:pPr>
      <w:hyperlink w:anchor="_Toc499742004" w:history="1">
        <w:r w:rsidR="009E2C1C" w:rsidRPr="002452A5">
          <w:rPr>
            <w:rStyle w:val="Hyperlink"/>
            <w:noProof/>
            <w:lang w:val="en-IE"/>
          </w:rPr>
          <w:t>1.1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Background</w:t>
        </w:r>
        <w:r w:rsidR="009E2C1C">
          <w:rPr>
            <w:noProof/>
            <w:webHidden/>
          </w:rPr>
          <w:tab/>
        </w:r>
        <w:r w:rsidR="009E2C1C">
          <w:rPr>
            <w:noProof/>
            <w:webHidden/>
          </w:rPr>
          <w:fldChar w:fldCharType="begin"/>
        </w:r>
        <w:r w:rsidR="009E2C1C">
          <w:rPr>
            <w:noProof/>
            <w:webHidden/>
          </w:rPr>
          <w:instrText xml:space="preserve"> PAGEREF _Toc499742004 \h </w:instrText>
        </w:r>
        <w:r w:rsidR="009E2C1C">
          <w:rPr>
            <w:noProof/>
            <w:webHidden/>
          </w:rPr>
        </w:r>
        <w:r w:rsidR="009E2C1C">
          <w:rPr>
            <w:noProof/>
            <w:webHidden/>
          </w:rPr>
          <w:fldChar w:fldCharType="separate"/>
        </w:r>
        <w:r w:rsidR="009E2C1C">
          <w:rPr>
            <w:noProof/>
            <w:webHidden/>
          </w:rPr>
          <w:t>5</w:t>
        </w:r>
        <w:r w:rsidR="009E2C1C">
          <w:rPr>
            <w:noProof/>
            <w:webHidden/>
          </w:rPr>
          <w:fldChar w:fldCharType="end"/>
        </w:r>
      </w:hyperlink>
    </w:p>
    <w:p w14:paraId="052CA41A" w14:textId="30AB43D4" w:rsidR="009E2C1C" w:rsidRDefault="001D770B">
      <w:pPr>
        <w:pStyle w:val="TOC2"/>
        <w:rPr>
          <w:rFonts w:asciiTheme="minorHAnsi" w:eastAsiaTheme="minorEastAsia" w:hAnsiTheme="minorHAnsi" w:cstheme="minorBidi"/>
          <w:noProof/>
          <w:sz w:val="22"/>
          <w:szCs w:val="22"/>
          <w:lang w:val="en-IE" w:eastAsia="en-IE"/>
        </w:rPr>
      </w:pPr>
      <w:hyperlink w:anchor="_Toc499742005" w:history="1">
        <w:r w:rsidR="009E2C1C" w:rsidRPr="002452A5">
          <w:rPr>
            <w:rStyle w:val="Hyperlink"/>
            <w:noProof/>
            <w:lang w:val="en-IE"/>
          </w:rPr>
          <w:t>1.2</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Aims</w:t>
        </w:r>
        <w:r w:rsidR="009E2C1C">
          <w:rPr>
            <w:noProof/>
            <w:webHidden/>
          </w:rPr>
          <w:tab/>
        </w:r>
        <w:r w:rsidR="009E2C1C">
          <w:rPr>
            <w:noProof/>
            <w:webHidden/>
          </w:rPr>
          <w:fldChar w:fldCharType="begin"/>
        </w:r>
        <w:r w:rsidR="009E2C1C">
          <w:rPr>
            <w:noProof/>
            <w:webHidden/>
          </w:rPr>
          <w:instrText xml:space="preserve"> PAGEREF _Toc499742005 \h </w:instrText>
        </w:r>
        <w:r w:rsidR="009E2C1C">
          <w:rPr>
            <w:noProof/>
            <w:webHidden/>
          </w:rPr>
        </w:r>
        <w:r w:rsidR="009E2C1C">
          <w:rPr>
            <w:noProof/>
            <w:webHidden/>
          </w:rPr>
          <w:fldChar w:fldCharType="separate"/>
        </w:r>
        <w:r w:rsidR="009E2C1C">
          <w:rPr>
            <w:noProof/>
            <w:webHidden/>
          </w:rPr>
          <w:t>9</w:t>
        </w:r>
        <w:r w:rsidR="009E2C1C">
          <w:rPr>
            <w:noProof/>
            <w:webHidden/>
          </w:rPr>
          <w:fldChar w:fldCharType="end"/>
        </w:r>
      </w:hyperlink>
    </w:p>
    <w:p w14:paraId="1CA02907" w14:textId="793AD13D" w:rsidR="009E2C1C" w:rsidRDefault="001D770B">
      <w:pPr>
        <w:pStyle w:val="TOC2"/>
        <w:rPr>
          <w:rFonts w:asciiTheme="minorHAnsi" w:eastAsiaTheme="minorEastAsia" w:hAnsiTheme="minorHAnsi" w:cstheme="minorBidi"/>
          <w:noProof/>
          <w:sz w:val="22"/>
          <w:szCs w:val="22"/>
          <w:lang w:val="en-IE" w:eastAsia="en-IE"/>
        </w:rPr>
      </w:pPr>
      <w:hyperlink w:anchor="_Toc499742006" w:history="1">
        <w:r w:rsidR="009E2C1C" w:rsidRPr="002452A5">
          <w:rPr>
            <w:rStyle w:val="Hyperlink"/>
            <w:noProof/>
            <w:lang w:val="en-IE"/>
          </w:rPr>
          <w:t>1.3</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Technologies</w:t>
        </w:r>
        <w:r w:rsidR="009E2C1C">
          <w:rPr>
            <w:noProof/>
            <w:webHidden/>
          </w:rPr>
          <w:tab/>
        </w:r>
        <w:r w:rsidR="009E2C1C">
          <w:rPr>
            <w:noProof/>
            <w:webHidden/>
          </w:rPr>
          <w:fldChar w:fldCharType="begin"/>
        </w:r>
        <w:r w:rsidR="009E2C1C">
          <w:rPr>
            <w:noProof/>
            <w:webHidden/>
          </w:rPr>
          <w:instrText xml:space="preserve"> PAGEREF _Toc499742006 \h </w:instrText>
        </w:r>
        <w:r w:rsidR="009E2C1C">
          <w:rPr>
            <w:noProof/>
            <w:webHidden/>
          </w:rPr>
        </w:r>
        <w:r w:rsidR="009E2C1C">
          <w:rPr>
            <w:noProof/>
            <w:webHidden/>
          </w:rPr>
          <w:fldChar w:fldCharType="separate"/>
        </w:r>
        <w:r w:rsidR="009E2C1C">
          <w:rPr>
            <w:noProof/>
            <w:webHidden/>
          </w:rPr>
          <w:t>10</w:t>
        </w:r>
        <w:r w:rsidR="009E2C1C">
          <w:rPr>
            <w:noProof/>
            <w:webHidden/>
          </w:rPr>
          <w:fldChar w:fldCharType="end"/>
        </w:r>
      </w:hyperlink>
    </w:p>
    <w:p w14:paraId="4752C081" w14:textId="7614B9D4" w:rsidR="009E2C1C" w:rsidRDefault="001D770B">
      <w:pPr>
        <w:pStyle w:val="TOC2"/>
        <w:rPr>
          <w:rFonts w:asciiTheme="minorHAnsi" w:eastAsiaTheme="minorEastAsia" w:hAnsiTheme="minorHAnsi" w:cstheme="minorBidi"/>
          <w:noProof/>
          <w:sz w:val="22"/>
          <w:szCs w:val="22"/>
          <w:lang w:val="en-IE" w:eastAsia="en-IE"/>
        </w:rPr>
      </w:pPr>
      <w:hyperlink w:anchor="_Toc499742007" w:history="1">
        <w:r w:rsidR="009E2C1C" w:rsidRPr="002452A5">
          <w:rPr>
            <w:rStyle w:val="Hyperlink"/>
            <w:noProof/>
            <w:lang w:val="en-IE"/>
          </w:rPr>
          <w:t>1.4</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Structure</w:t>
        </w:r>
        <w:r w:rsidR="009E2C1C">
          <w:rPr>
            <w:noProof/>
            <w:webHidden/>
          </w:rPr>
          <w:tab/>
        </w:r>
        <w:r w:rsidR="009E2C1C">
          <w:rPr>
            <w:noProof/>
            <w:webHidden/>
          </w:rPr>
          <w:fldChar w:fldCharType="begin"/>
        </w:r>
        <w:r w:rsidR="009E2C1C">
          <w:rPr>
            <w:noProof/>
            <w:webHidden/>
          </w:rPr>
          <w:instrText xml:space="preserve"> PAGEREF _Toc499742007 \h </w:instrText>
        </w:r>
        <w:r w:rsidR="009E2C1C">
          <w:rPr>
            <w:noProof/>
            <w:webHidden/>
          </w:rPr>
        </w:r>
        <w:r w:rsidR="009E2C1C">
          <w:rPr>
            <w:noProof/>
            <w:webHidden/>
          </w:rPr>
          <w:fldChar w:fldCharType="separate"/>
        </w:r>
        <w:r w:rsidR="009E2C1C">
          <w:rPr>
            <w:noProof/>
            <w:webHidden/>
          </w:rPr>
          <w:t>11</w:t>
        </w:r>
        <w:r w:rsidR="009E2C1C">
          <w:rPr>
            <w:noProof/>
            <w:webHidden/>
          </w:rPr>
          <w:fldChar w:fldCharType="end"/>
        </w:r>
      </w:hyperlink>
    </w:p>
    <w:p w14:paraId="4CAFE90B" w14:textId="0041F18E" w:rsidR="009E2C1C" w:rsidRDefault="001D770B">
      <w:pPr>
        <w:pStyle w:val="TOC2"/>
        <w:rPr>
          <w:rFonts w:asciiTheme="minorHAnsi" w:eastAsiaTheme="minorEastAsia" w:hAnsiTheme="minorHAnsi" w:cstheme="minorBidi"/>
          <w:noProof/>
          <w:sz w:val="22"/>
          <w:szCs w:val="22"/>
          <w:lang w:val="en-IE" w:eastAsia="en-IE"/>
        </w:rPr>
      </w:pPr>
      <w:hyperlink w:anchor="_Toc499742008" w:history="1">
        <w:r w:rsidR="009E2C1C" w:rsidRPr="002452A5">
          <w:rPr>
            <w:rStyle w:val="Hyperlink"/>
            <w:noProof/>
            <w:lang w:val="en-IE"/>
          </w:rPr>
          <w:t>1.5</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System</w:t>
        </w:r>
        <w:r w:rsidR="009E2C1C">
          <w:rPr>
            <w:noProof/>
            <w:webHidden/>
          </w:rPr>
          <w:tab/>
        </w:r>
        <w:r w:rsidR="009E2C1C">
          <w:rPr>
            <w:noProof/>
            <w:webHidden/>
          </w:rPr>
          <w:fldChar w:fldCharType="begin"/>
        </w:r>
        <w:r w:rsidR="009E2C1C">
          <w:rPr>
            <w:noProof/>
            <w:webHidden/>
          </w:rPr>
          <w:instrText xml:space="preserve"> PAGEREF _Toc499742008 \h </w:instrText>
        </w:r>
        <w:r w:rsidR="009E2C1C">
          <w:rPr>
            <w:noProof/>
            <w:webHidden/>
          </w:rPr>
        </w:r>
        <w:r w:rsidR="009E2C1C">
          <w:rPr>
            <w:noProof/>
            <w:webHidden/>
          </w:rPr>
          <w:fldChar w:fldCharType="separate"/>
        </w:r>
        <w:r w:rsidR="009E2C1C">
          <w:rPr>
            <w:noProof/>
            <w:webHidden/>
          </w:rPr>
          <w:t>11</w:t>
        </w:r>
        <w:r w:rsidR="009E2C1C">
          <w:rPr>
            <w:noProof/>
            <w:webHidden/>
          </w:rPr>
          <w:fldChar w:fldCharType="end"/>
        </w:r>
      </w:hyperlink>
    </w:p>
    <w:p w14:paraId="138C3ACB" w14:textId="047AD497" w:rsidR="009E2C1C" w:rsidRDefault="001D770B">
      <w:pPr>
        <w:pStyle w:val="TOC2"/>
        <w:rPr>
          <w:rFonts w:asciiTheme="minorHAnsi" w:eastAsiaTheme="minorEastAsia" w:hAnsiTheme="minorHAnsi" w:cstheme="minorBidi"/>
          <w:noProof/>
          <w:sz w:val="22"/>
          <w:szCs w:val="22"/>
          <w:lang w:val="en-IE" w:eastAsia="en-IE"/>
        </w:rPr>
      </w:pPr>
      <w:hyperlink w:anchor="_Toc499742009" w:history="1">
        <w:r w:rsidR="009E2C1C" w:rsidRPr="002452A5">
          <w:rPr>
            <w:rStyle w:val="Hyperlink"/>
            <w:noProof/>
            <w:lang w:val="en-IE"/>
          </w:rPr>
          <w:t>1.6</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Requirements</w:t>
        </w:r>
        <w:r w:rsidR="009E2C1C">
          <w:rPr>
            <w:noProof/>
            <w:webHidden/>
          </w:rPr>
          <w:tab/>
        </w:r>
        <w:r w:rsidR="009E2C1C">
          <w:rPr>
            <w:noProof/>
            <w:webHidden/>
          </w:rPr>
          <w:fldChar w:fldCharType="begin"/>
        </w:r>
        <w:r w:rsidR="009E2C1C">
          <w:rPr>
            <w:noProof/>
            <w:webHidden/>
          </w:rPr>
          <w:instrText xml:space="preserve"> PAGEREF _Toc499742009 \h </w:instrText>
        </w:r>
        <w:r w:rsidR="009E2C1C">
          <w:rPr>
            <w:noProof/>
            <w:webHidden/>
          </w:rPr>
        </w:r>
        <w:r w:rsidR="009E2C1C">
          <w:rPr>
            <w:noProof/>
            <w:webHidden/>
          </w:rPr>
          <w:fldChar w:fldCharType="separate"/>
        </w:r>
        <w:r w:rsidR="009E2C1C">
          <w:rPr>
            <w:noProof/>
            <w:webHidden/>
          </w:rPr>
          <w:t>11</w:t>
        </w:r>
        <w:r w:rsidR="009E2C1C">
          <w:rPr>
            <w:noProof/>
            <w:webHidden/>
          </w:rPr>
          <w:fldChar w:fldCharType="end"/>
        </w:r>
      </w:hyperlink>
    </w:p>
    <w:p w14:paraId="05B83187" w14:textId="3889BEF6" w:rsidR="009E2C1C" w:rsidRDefault="001D770B">
      <w:pPr>
        <w:pStyle w:val="TOC3"/>
        <w:rPr>
          <w:rFonts w:asciiTheme="minorHAnsi" w:eastAsiaTheme="minorEastAsia" w:hAnsiTheme="minorHAnsi" w:cstheme="minorBidi"/>
          <w:noProof/>
          <w:sz w:val="22"/>
          <w:szCs w:val="22"/>
          <w:lang w:val="en-IE" w:eastAsia="en-IE"/>
        </w:rPr>
      </w:pPr>
      <w:hyperlink w:anchor="_Toc499742010" w:history="1">
        <w:r w:rsidR="009E2C1C" w:rsidRPr="002452A5">
          <w:rPr>
            <w:rStyle w:val="Hyperlink"/>
            <w:noProof/>
            <w:lang w:val="en-IE"/>
          </w:rPr>
          <w:t>1.6.1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Functional requirements</w:t>
        </w:r>
        <w:r w:rsidR="009E2C1C">
          <w:rPr>
            <w:noProof/>
            <w:webHidden/>
          </w:rPr>
          <w:tab/>
        </w:r>
        <w:r w:rsidR="009E2C1C">
          <w:rPr>
            <w:noProof/>
            <w:webHidden/>
          </w:rPr>
          <w:fldChar w:fldCharType="begin"/>
        </w:r>
        <w:r w:rsidR="009E2C1C">
          <w:rPr>
            <w:noProof/>
            <w:webHidden/>
          </w:rPr>
          <w:instrText xml:space="preserve"> PAGEREF _Toc499742010 \h </w:instrText>
        </w:r>
        <w:r w:rsidR="009E2C1C">
          <w:rPr>
            <w:noProof/>
            <w:webHidden/>
          </w:rPr>
        </w:r>
        <w:r w:rsidR="009E2C1C">
          <w:rPr>
            <w:noProof/>
            <w:webHidden/>
          </w:rPr>
          <w:fldChar w:fldCharType="separate"/>
        </w:r>
        <w:r w:rsidR="009E2C1C">
          <w:rPr>
            <w:noProof/>
            <w:webHidden/>
          </w:rPr>
          <w:t>11</w:t>
        </w:r>
        <w:r w:rsidR="009E2C1C">
          <w:rPr>
            <w:noProof/>
            <w:webHidden/>
          </w:rPr>
          <w:fldChar w:fldCharType="end"/>
        </w:r>
      </w:hyperlink>
    </w:p>
    <w:p w14:paraId="0650A8DE" w14:textId="4955E423" w:rsidR="009E2C1C" w:rsidRDefault="001D770B">
      <w:pPr>
        <w:pStyle w:val="TOC3"/>
        <w:rPr>
          <w:rFonts w:asciiTheme="minorHAnsi" w:eastAsiaTheme="minorEastAsia" w:hAnsiTheme="minorHAnsi" w:cstheme="minorBidi"/>
          <w:noProof/>
          <w:sz w:val="22"/>
          <w:szCs w:val="22"/>
          <w:lang w:val="en-IE" w:eastAsia="en-IE"/>
        </w:rPr>
      </w:pPr>
      <w:hyperlink w:anchor="_Toc499742011" w:history="1">
        <w:r w:rsidR="009E2C1C" w:rsidRPr="002452A5">
          <w:rPr>
            <w:rStyle w:val="Hyperlink"/>
            <w:noProof/>
          </w:rPr>
          <w:t>1.6.2</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Use Case Diagram</w:t>
        </w:r>
        <w:r w:rsidR="009E2C1C">
          <w:rPr>
            <w:noProof/>
            <w:webHidden/>
          </w:rPr>
          <w:tab/>
        </w:r>
        <w:r w:rsidR="009E2C1C">
          <w:rPr>
            <w:noProof/>
            <w:webHidden/>
          </w:rPr>
          <w:fldChar w:fldCharType="begin"/>
        </w:r>
        <w:r w:rsidR="009E2C1C">
          <w:rPr>
            <w:noProof/>
            <w:webHidden/>
          </w:rPr>
          <w:instrText xml:space="preserve"> PAGEREF _Toc499742011 \h </w:instrText>
        </w:r>
        <w:r w:rsidR="009E2C1C">
          <w:rPr>
            <w:noProof/>
            <w:webHidden/>
          </w:rPr>
        </w:r>
        <w:r w:rsidR="009E2C1C">
          <w:rPr>
            <w:noProof/>
            <w:webHidden/>
          </w:rPr>
          <w:fldChar w:fldCharType="separate"/>
        </w:r>
        <w:r w:rsidR="009E2C1C">
          <w:rPr>
            <w:noProof/>
            <w:webHidden/>
          </w:rPr>
          <w:t>12</w:t>
        </w:r>
        <w:r w:rsidR="009E2C1C">
          <w:rPr>
            <w:noProof/>
            <w:webHidden/>
          </w:rPr>
          <w:fldChar w:fldCharType="end"/>
        </w:r>
      </w:hyperlink>
    </w:p>
    <w:p w14:paraId="5F6AEF30" w14:textId="4E63E986" w:rsidR="009E2C1C" w:rsidRDefault="001D770B">
      <w:pPr>
        <w:pStyle w:val="TOC3"/>
        <w:rPr>
          <w:rFonts w:asciiTheme="minorHAnsi" w:eastAsiaTheme="minorEastAsia" w:hAnsiTheme="minorHAnsi" w:cstheme="minorBidi"/>
          <w:noProof/>
          <w:sz w:val="22"/>
          <w:szCs w:val="22"/>
          <w:lang w:val="en-IE" w:eastAsia="en-IE"/>
        </w:rPr>
      </w:pPr>
      <w:hyperlink w:anchor="_Toc499742012" w:history="1">
        <w:r w:rsidR="009E2C1C" w:rsidRPr="002452A5">
          <w:rPr>
            <w:rStyle w:val="Hyperlink"/>
            <w:noProof/>
            <w:lang w:val="en-IE"/>
          </w:rPr>
          <w:t>1.6.3</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Requirement</w:t>
        </w:r>
        <w:r w:rsidR="009E2C1C" w:rsidRPr="002452A5">
          <w:rPr>
            <w:rStyle w:val="Hyperlink"/>
            <w:noProof/>
            <w:lang w:val="en-IE"/>
          </w:rPr>
          <w:t xml:space="preserve"> 1 &lt;User Registration&gt;</w:t>
        </w:r>
        <w:r w:rsidR="009E2C1C">
          <w:rPr>
            <w:noProof/>
            <w:webHidden/>
          </w:rPr>
          <w:tab/>
        </w:r>
        <w:r w:rsidR="009E2C1C">
          <w:rPr>
            <w:noProof/>
            <w:webHidden/>
          </w:rPr>
          <w:fldChar w:fldCharType="begin"/>
        </w:r>
        <w:r w:rsidR="009E2C1C">
          <w:rPr>
            <w:noProof/>
            <w:webHidden/>
          </w:rPr>
          <w:instrText xml:space="preserve"> PAGEREF _Toc499742012 \h </w:instrText>
        </w:r>
        <w:r w:rsidR="009E2C1C">
          <w:rPr>
            <w:noProof/>
            <w:webHidden/>
          </w:rPr>
        </w:r>
        <w:r w:rsidR="009E2C1C">
          <w:rPr>
            <w:noProof/>
            <w:webHidden/>
          </w:rPr>
          <w:fldChar w:fldCharType="separate"/>
        </w:r>
        <w:r w:rsidR="009E2C1C">
          <w:rPr>
            <w:noProof/>
            <w:webHidden/>
          </w:rPr>
          <w:t>12</w:t>
        </w:r>
        <w:r w:rsidR="009E2C1C">
          <w:rPr>
            <w:noProof/>
            <w:webHidden/>
          </w:rPr>
          <w:fldChar w:fldCharType="end"/>
        </w:r>
      </w:hyperlink>
    </w:p>
    <w:p w14:paraId="2466FA87" w14:textId="070F2060" w:rsidR="009E2C1C" w:rsidRDefault="001D770B">
      <w:pPr>
        <w:pStyle w:val="TOC3"/>
        <w:rPr>
          <w:rFonts w:asciiTheme="minorHAnsi" w:eastAsiaTheme="minorEastAsia" w:hAnsiTheme="minorHAnsi" w:cstheme="minorBidi"/>
          <w:noProof/>
          <w:sz w:val="22"/>
          <w:szCs w:val="22"/>
          <w:lang w:val="en-IE" w:eastAsia="en-IE"/>
        </w:rPr>
      </w:pPr>
      <w:hyperlink w:anchor="_Toc499742013" w:history="1">
        <w:r w:rsidR="009E2C1C" w:rsidRPr="002452A5">
          <w:rPr>
            <w:rStyle w:val="Hyperlink"/>
            <w:noProof/>
            <w:lang w:val="en-IE"/>
          </w:rPr>
          <w:t>1.6.4</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Requirement</w:t>
        </w:r>
        <w:r w:rsidR="009E2C1C" w:rsidRPr="002452A5">
          <w:rPr>
            <w:rStyle w:val="Hyperlink"/>
            <w:noProof/>
            <w:lang w:val="en-IE"/>
          </w:rPr>
          <w:t xml:space="preserve"> 2 &lt;User Login&gt;</w:t>
        </w:r>
        <w:r w:rsidR="009E2C1C">
          <w:rPr>
            <w:noProof/>
            <w:webHidden/>
          </w:rPr>
          <w:tab/>
        </w:r>
        <w:r w:rsidR="009E2C1C">
          <w:rPr>
            <w:noProof/>
            <w:webHidden/>
          </w:rPr>
          <w:fldChar w:fldCharType="begin"/>
        </w:r>
        <w:r w:rsidR="009E2C1C">
          <w:rPr>
            <w:noProof/>
            <w:webHidden/>
          </w:rPr>
          <w:instrText xml:space="preserve"> PAGEREF _Toc499742013 \h </w:instrText>
        </w:r>
        <w:r w:rsidR="009E2C1C">
          <w:rPr>
            <w:noProof/>
            <w:webHidden/>
          </w:rPr>
        </w:r>
        <w:r w:rsidR="009E2C1C">
          <w:rPr>
            <w:noProof/>
            <w:webHidden/>
          </w:rPr>
          <w:fldChar w:fldCharType="separate"/>
        </w:r>
        <w:r w:rsidR="009E2C1C">
          <w:rPr>
            <w:noProof/>
            <w:webHidden/>
          </w:rPr>
          <w:t>15</w:t>
        </w:r>
        <w:r w:rsidR="009E2C1C">
          <w:rPr>
            <w:noProof/>
            <w:webHidden/>
          </w:rPr>
          <w:fldChar w:fldCharType="end"/>
        </w:r>
      </w:hyperlink>
    </w:p>
    <w:p w14:paraId="1DA5CAB6" w14:textId="75CF9CC2" w:rsidR="009E2C1C" w:rsidRDefault="001D770B">
      <w:pPr>
        <w:pStyle w:val="TOC3"/>
        <w:rPr>
          <w:rFonts w:asciiTheme="minorHAnsi" w:eastAsiaTheme="minorEastAsia" w:hAnsiTheme="minorHAnsi" w:cstheme="minorBidi"/>
          <w:noProof/>
          <w:sz w:val="22"/>
          <w:szCs w:val="22"/>
          <w:lang w:val="en-IE" w:eastAsia="en-IE"/>
        </w:rPr>
      </w:pPr>
      <w:hyperlink w:anchor="_Toc499742014" w:history="1">
        <w:r w:rsidR="009E2C1C" w:rsidRPr="002452A5">
          <w:rPr>
            <w:rStyle w:val="Hyperlink"/>
            <w:noProof/>
            <w:lang w:val="en-IE"/>
          </w:rPr>
          <w:t>1.6.5</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Requirement</w:t>
        </w:r>
        <w:r w:rsidR="009E2C1C" w:rsidRPr="002452A5">
          <w:rPr>
            <w:rStyle w:val="Hyperlink"/>
            <w:noProof/>
            <w:lang w:val="en-IE"/>
          </w:rPr>
          <w:t xml:space="preserve"> 3 &lt;View User Profile&gt;</w:t>
        </w:r>
        <w:r w:rsidR="009E2C1C">
          <w:rPr>
            <w:noProof/>
            <w:webHidden/>
          </w:rPr>
          <w:tab/>
        </w:r>
        <w:r w:rsidR="009E2C1C">
          <w:rPr>
            <w:noProof/>
            <w:webHidden/>
          </w:rPr>
          <w:fldChar w:fldCharType="begin"/>
        </w:r>
        <w:r w:rsidR="009E2C1C">
          <w:rPr>
            <w:noProof/>
            <w:webHidden/>
          </w:rPr>
          <w:instrText xml:space="preserve"> PAGEREF _Toc499742014 \h </w:instrText>
        </w:r>
        <w:r w:rsidR="009E2C1C">
          <w:rPr>
            <w:noProof/>
            <w:webHidden/>
          </w:rPr>
        </w:r>
        <w:r w:rsidR="009E2C1C">
          <w:rPr>
            <w:noProof/>
            <w:webHidden/>
          </w:rPr>
          <w:fldChar w:fldCharType="separate"/>
        </w:r>
        <w:r w:rsidR="009E2C1C">
          <w:rPr>
            <w:noProof/>
            <w:webHidden/>
          </w:rPr>
          <w:t>17</w:t>
        </w:r>
        <w:r w:rsidR="009E2C1C">
          <w:rPr>
            <w:noProof/>
            <w:webHidden/>
          </w:rPr>
          <w:fldChar w:fldCharType="end"/>
        </w:r>
      </w:hyperlink>
    </w:p>
    <w:p w14:paraId="7C5E6E66" w14:textId="3DBF9E38" w:rsidR="009E2C1C" w:rsidRDefault="001D770B">
      <w:pPr>
        <w:pStyle w:val="TOC3"/>
        <w:rPr>
          <w:rFonts w:asciiTheme="minorHAnsi" w:eastAsiaTheme="minorEastAsia" w:hAnsiTheme="minorHAnsi" w:cstheme="minorBidi"/>
          <w:noProof/>
          <w:sz w:val="22"/>
          <w:szCs w:val="22"/>
          <w:lang w:val="en-IE" w:eastAsia="en-IE"/>
        </w:rPr>
      </w:pPr>
      <w:hyperlink w:anchor="_Toc499742015" w:history="1">
        <w:r w:rsidR="009E2C1C" w:rsidRPr="002452A5">
          <w:rPr>
            <w:rStyle w:val="Hyperlink"/>
            <w:noProof/>
            <w:lang w:val="en-IE"/>
          </w:rPr>
          <w:t>1.6.6</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Requirement</w:t>
        </w:r>
        <w:r w:rsidR="009E2C1C" w:rsidRPr="002452A5">
          <w:rPr>
            <w:rStyle w:val="Hyperlink"/>
            <w:noProof/>
            <w:lang w:val="en-IE"/>
          </w:rPr>
          <w:t xml:space="preserve"> 3 &lt;Play Poker Menu&gt;</w:t>
        </w:r>
        <w:r w:rsidR="009E2C1C">
          <w:rPr>
            <w:noProof/>
            <w:webHidden/>
          </w:rPr>
          <w:tab/>
        </w:r>
        <w:r w:rsidR="009E2C1C">
          <w:rPr>
            <w:noProof/>
            <w:webHidden/>
          </w:rPr>
          <w:fldChar w:fldCharType="begin"/>
        </w:r>
        <w:r w:rsidR="009E2C1C">
          <w:rPr>
            <w:noProof/>
            <w:webHidden/>
          </w:rPr>
          <w:instrText xml:space="preserve"> PAGEREF _Toc499742015 \h </w:instrText>
        </w:r>
        <w:r w:rsidR="009E2C1C">
          <w:rPr>
            <w:noProof/>
            <w:webHidden/>
          </w:rPr>
        </w:r>
        <w:r w:rsidR="009E2C1C">
          <w:rPr>
            <w:noProof/>
            <w:webHidden/>
          </w:rPr>
          <w:fldChar w:fldCharType="separate"/>
        </w:r>
        <w:r w:rsidR="009E2C1C">
          <w:rPr>
            <w:noProof/>
            <w:webHidden/>
          </w:rPr>
          <w:t>19</w:t>
        </w:r>
        <w:r w:rsidR="009E2C1C">
          <w:rPr>
            <w:noProof/>
            <w:webHidden/>
          </w:rPr>
          <w:fldChar w:fldCharType="end"/>
        </w:r>
      </w:hyperlink>
    </w:p>
    <w:p w14:paraId="4DBE276E" w14:textId="4E9DEC5B" w:rsidR="009E2C1C" w:rsidRDefault="001D770B">
      <w:pPr>
        <w:pStyle w:val="TOC3"/>
        <w:rPr>
          <w:rFonts w:asciiTheme="minorHAnsi" w:eastAsiaTheme="minorEastAsia" w:hAnsiTheme="minorHAnsi" w:cstheme="minorBidi"/>
          <w:noProof/>
          <w:sz w:val="22"/>
          <w:szCs w:val="22"/>
          <w:lang w:val="en-IE" w:eastAsia="en-IE"/>
        </w:rPr>
      </w:pPr>
      <w:hyperlink w:anchor="_Toc499742016" w:history="1">
        <w:r w:rsidR="009E2C1C" w:rsidRPr="002452A5">
          <w:rPr>
            <w:rStyle w:val="Hyperlink"/>
            <w:noProof/>
            <w:lang w:val="en-IE"/>
          </w:rPr>
          <w:t>1.6.7</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Requirement</w:t>
        </w:r>
        <w:r w:rsidR="009E2C1C" w:rsidRPr="002452A5">
          <w:rPr>
            <w:rStyle w:val="Hyperlink"/>
            <w:noProof/>
            <w:lang w:val="en-IE"/>
          </w:rPr>
          <w:t xml:space="preserve"> 3 &lt;Play Versus AI&gt;</w:t>
        </w:r>
        <w:r w:rsidR="009E2C1C">
          <w:rPr>
            <w:noProof/>
            <w:webHidden/>
          </w:rPr>
          <w:tab/>
        </w:r>
        <w:r w:rsidR="009E2C1C">
          <w:rPr>
            <w:noProof/>
            <w:webHidden/>
          </w:rPr>
          <w:fldChar w:fldCharType="begin"/>
        </w:r>
        <w:r w:rsidR="009E2C1C">
          <w:rPr>
            <w:noProof/>
            <w:webHidden/>
          </w:rPr>
          <w:instrText xml:space="preserve"> PAGEREF _Toc499742016 \h </w:instrText>
        </w:r>
        <w:r w:rsidR="009E2C1C">
          <w:rPr>
            <w:noProof/>
            <w:webHidden/>
          </w:rPr>
        </w:r>
        <w:r w:rsidR="009E2C1C">
          <w:rPr>
            <w:noProof/>
            <w:webHidden/>
          </w:rPr>
          <w:fldChar w:fldCharType="separate"/>
        </w:r>
        <w:r w:rsidR="009E2C1C">
          <w:rPr>
            <w:noProof/>
            <w:webHidden/>
          </w:rPr>
          <w:t>21</w:t>
        </w:r>
        <w:r w:rsidR="009E2C1C">
          <w:rPr>
            <w:noProof/>
            <w:webHidden/>
          </w:rPr>
          <w:fldChar w:fldCharType="end"/>
        </w:r>
      </w:hyperlink>
    </w:p>
    <w:p w14:paraId="12FB81DA" w14:textId="1FC4338D" w:rsidR="009E2C1C" w:rsidRDefault="001D770B">
      <w:pPr>
        <w:pStyle w:val="TOC2"/>
        <w:rPr>
          <w:rFonts w:asciiTheme="minorHAnsi" w:eastAsiaTheme="minorEastAsia" w:hAnsiTheme="minorHAnsi" w:cstheme="minorBidi"/>
          <w:noProof/>
          <w:sz w:val="22"/>
          <w:szCs w:val="22"/>
          <w:lang w:val="en-IE" w:eastAsia="en-IE"/>
        </w:rPr>
      </w:pPr>
      <w:hyperlink w:anchor="_Toc499742017" w:history="1">
        <w:r w:rsidR="009E2C1C" w:rsidRPr="002452A5">
          <w:rPr>
            <w:rStyle w:val="Hyperlink"/>
            <w:noProof/>
          </w:rPr>
          <w:t>1.7</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User Requirements</w:t>
        </w:r>
        <w:r w:rsidR="009E2C1C">
          <w:rPr>
            <w:noProof/>
            <w:webHidden/>
          </w:rPr>
          <w:tab/>
        </w:r>
        <w:r w:rsidR="009E2C1C">
          <w:rPr>
            <w:noProof/>
            <w:webHidden/>
          </w:rPr>
          <w:fldChar w:fldCharType="begin"/>
        </w:r>
        <w:r w:rsidR="009E2C1C">
          <w:rPr>
            <w:noProof/>
            <w:webHidden/>
          </w:rPr>
          <w:instrText xml:space="preserve"> PAGEREF _Toc499742017 \h </w:instrText>
        </w:r>
        <w:r w:rsidR="009E2C1C">
          <w:rPr>
            <w:noProof/>
            <w:webHidden/>
          </w:rPr>
        </w:r>
        <w:r w:rsidR="009E2C1C">
          <w:rPr>
            <w:noProof/>
            <w:webHidden/>
          </w:rPr>
          <w:fldChar w:fldCharType="separate"/>
        </w:r>
        <w:r w:rsidR="009E2C1C">
          <w:rPr>
            <w:noProof/>
            <w:webHidden/>
          </w:rPr>
          <w:t>24</w:t>
        </w:r>
        <w:r w:rsidR="009E2C1C">
          <w:rPr>
            <w:noProof/>
            <w:webHidden/>
          </w:rPr>
          <w:fldChar w:fldCharType="end"/>
        </w:r>
      </w:hyperlink>
    </w:p>
    <w:p w14:paraId="55B14855" w14:textId="55E5735F" w:rsidR="009E2C1C" w:rsidRDefault="001D770B">
      <w:pPr>
        <w:pStyle w:val="TOC3"/>
        <w:rPr>
          <w:rFonts w:asciiTheme="minorHAnsi" w:eastAsiaTheme="minorEastAsia" w:hAnsiTheme="minorHAnsi" w:cstheme="minorBidi"/>
          <w:noProof/>
          <w:sz w:val="22"/>
          <w:szCs w:val="22"/>
          <w:lang w:val="en-IE" w:eastAsia="en-IE"/>
        </w:rPr>
      </w:pPr>
      <w:hyperlink w:anchor="_Toc499742018" w:history="1">
        <w:r w:rsidR="009E2C1C" w:rsidRPr="002452A5">
          <w:rPr>
            <w:rStyle w:val="Hyperlink"/>
            <w:noProof/>
            <w:lang w:val="en-IE"/>
          </w:rPr>
          <w:t>1.7.1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User requirements</w:t>
        </w:r>
        <w:r w:rsidR="009E2C1C">
          <w:rPr>
            <w:noProof/>
            <w:webHidden/>
          </w:rPr>
          <w:tab/>
        </w:r>
        <w:r w:rsidR="009E2C1C">
          <w:rPr>
            <w:noProof/>
            <w:webHidden/>
          </w:rPr>
          <w:fldChar w:fldCharType="begin"/>
        </w:r>
        <w:r w:rsidR="009E2C1C">
          <w:rPr>
            <w:noProof/>
            <w:webHidden/>
          </w:rPr>
          <w:instrText xml:space="preserve"> PAGEREF _Toc499742018 \h </w:instrText>
        </w:r>
        <w:r w:rsidR="009E2C1C">
          <w:rPr>
            <w:noProof/>
            <w:webHidden/>
          </w:rPr>
        </w:r>
        <w:r w:rsidR="009E2C1C">
          <w:rPr>
            <w:noProof/>
            <w:webHidden/>
          </w:rPr>
          <w:fldChar w:fldCharType="separate"/>
        </w:r>
        <w:r w:rsidR="009E2C1C">
          <w:rPr>
            <w:noProof/>
            <w:webHidden/>
          </w:rPr>
          <w:t>24</w:t>
        </w:r>
        <w:r w:rsidR="009E2C1C">
          <w:rPr>
            <w:noProof/>
            <w:webHidden/>
          </w:rPr>
          <w:fldChar w:fldCharType="end"/>
        </w:r>
      </w:hyperlink>
    </w:p>
    <w:p w14:paraId="0D30D14E" w14:textId="11BE1804" w:rsidR="009E2C1C" w:rsidRDefault="001D770B">
      <w:pPr>
        <w:pStyle w:val="TOC3"/>
        <w:rPr>
          <w:rFonts w:asciiTheme="minorHAnsi" w:eastAsiaTheme="minorEastAsia" w:hAnsiTheme="minorHAnsi" w:cstheme="minorBidi"/>
          <w:noProof/>
          <w:sz w:val="22"/>
          <w:szCs w:val="22"/>
          <w:lang w:val="en-IE" w:eastAsia="en-IE"/>
        </w:rPr>
      </w:pPr>
      <w:hyperlink w:anchor="_Toc499742019" w:history="1">
        <w:r w:rsidR="009E2C1C" w:rsidRPr="002452A5">
          <w:rPr>
            <w:rStyle w:val="Hyperlink"/>
            <w:noProof/>
            <w:lang w:val="en-IE"/>
          </w:rPr>
          <w:t>1.7.2</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Environmental requirements</w:t>
        </w:r>
        <w:r w:rsidR="009E2C1C">
          <w:rPr>
            <w:noProof/>
            <w:webHidden/>
          </w:rPr>
          <w:tab/>
        </w:r>
        <w:r w:rsidR="009E2C1C">
          <w:rPr>
            <w:noProof/>
            <w:webHidden/>
          </w:rPr>
          <w:fldChar w:fldCharType="begin"/>
        </w:r>
        <w:r w:rsidR="009E2C1C">
          <w:rPr>
            <w:noProof/>
            <w:webHidden/>
          </w:rPr>
          <w:instrText xml:space="preserve"> PAGEREF _Toc499742019 \h </w:instrText>
        </w:r>
        <w:r w:rsidR="009E2C1C">
          <w:rPr>
            <w:noProof/>
            <w:webHidden/>
          </w:rPr>
        </w:r>
        <w:r w:rsidR="009E2C1C">
          <w:rPr>
            <w:noProof/>
            <w:webHidden/>
          </w:rPr>
          <w:fldChar w:fldCharType="separate"/>
        </w:r>
        <w:r w:rsidR="009E2C1C">
          <w:rPr>
            <w:noProof/>
            <w:webHidden/>
          </w:rPr>
          <w:t>24</w:t>
        </w:r>
        <w:r w:rsidR="009E2C1C">
          <w:rPr>
            <w:noProof/>
            <w:webHidden/>
          </w:rPr>
          <w:fldChar w:fldCharType="end"/>
        </w:r>
      </w:hyperlink>
    </w:p>
    <w:p w14:paraId="24DA4A72" w14:textId="7F5864C4" w:rsidR="009E2C1C" w:rsidRDefault="001D770B">
      <w:pPr>
        <w:pStyle w:val="TOC3"/>
        <w:rPr>
          <w:rFonts w:asciiTheme="minorHAnsi" w:eastAsiaTheme="minorEastAsia" w:hAnsiTheme="minorHAnsi" w:cstheme="minorBidi"/>
          <w:noProof/>
          <w:sz w:val="22"/>
          <w:szCs w:val="22"/>
          <w:lang w:val="en-IE" w:eastAsia="en-IE"/>
        </w:rPr>
      </w:pPr>
      <w:hyperlink w:anchor="_Toc499742020" w:history="1">
        <w:r w:rsidR="009E2C1C" w:rsidRPr="002452A5">
          <w:rPr>
            <w:rStyle w:val="Hyperlink"/>
            <w:noProof/>
            <w:lang w:val="en-IE"/>
          </w:rPr>
          <w:t>1.7.3</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Usability requirements</w:t>
        </w:r>
        <w:r w:rsidR="009E2C1C">
          <w:rPr>
            <w:noProof/>
            <w:webHidden/>
          </w:rPr>
          <w:tab/>
        </w:r>
        <w:r w:rsidR="009E2C1C">
          <w:rPr>
            <w:noProof/>
            <w:webHidden/>
          </w:rPr>
          <w:fldChar w:fldCharType="begin"/>
        </w:r>
        <w:r w:rsidR="009E2C1C">
          <w:rPr>
            <w:noProof/>
            <w:webHidden/>
          </w:rPr>
          <w:instrText xml:space="preserve"> PAGEREF _Toc499742020 \h </w:instrText>
        </w:r>
        <w:r w:rsidR="009E2C1C">
          <w:rPr>
            <w:noProof/>
            <w:webHidden/>
          </w:rPr>
        </w:r>
        <w:r w:rsidR="009E2C1C">
          <w:rPr>
            <w:noProof/>
            <w:webHidden/>
          </w:rPr>
          <w:fldChar w:fldCharType="separate"/>
        </w:r>
        <w:r w:rsidR="009E2C1C">
          <w:rPr>
            <w:noProof/>
            <w:webHidden/>
          </w:rPr>
          <w:t>25</w:t>
        </w:r>
        <w:r w:rsidR="009E2C1C">
          <w:rPr>
            <w:noProof/>
            <w:webHidden/>
          </w:rPr>
          <w:fldChar w:fldCharType="end"/>
        </w:r>
      </w:hyperlink>
    </w:p>
    <w:p w14:paraId="6566B83A" w14:textId="391DFEF7" w:rsidR="009E2C1C" w:rsidRDefault="001D770B">
      <w:pPr>
        <w:pStyle w:val="TOC2"/>
        <w:rPr>
          <w:rFonts w:asciiTheme="minorHAnsi" w:eastAsiaTheme="minorEastAsia" w:hAnsiTheme="minorHAnsi" w:cstheme="minorBidi"/>
          <w:noProof/>
          <w:sz w:val="22"/>
          <w:szCs w:val="22"/>
          <w:lang w:val="en-IE" w:eastAsia="en-IE"/>
        </w:rPr>
      </w:pPr>
      <w:hyperlink w:anchor="_Toc499742021" w:history="1">
        <w:r w:rsidR="009E2C1C" w:rsidRPr="002452A5">
          <w:rPr>
            <w:rStyle w:val="Hyperlink"/>
            <w:noProof/>
          </w:rPr>
          <w:t>1.8</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Non-Functional Requirements</w:t>
        </w:r>
        <w:r w:rsidR="009E2C1C">
          <w:rPr>
            <w:noProof/>
            <w:webHidden/>
          </w:rPr>
          <w:tab/>
        </w:r>
        <w:r w:rsidR="009E2C1C">
          <w:rPr>
            <w:noProof/>
            <w:webHidden/>
          </w:rPr>
          <w:fldChar w:fldCharType="begin"/>
        </w:r>
        <w:r w:rsidR="009E2C1C">
          <w:rPr>
            <w:noProof/>
            <w:webHidden/>
          </w:rPr>
          <w:instrText xml:space="preserve"> PAGEREF _Toc499742021 \h </w:instrText>
        </w:r>
        <w:r w:rsidR="009E2C1C">
          <w:rPr>
            <w:noProof/>
            <w:webHidden/>
          </w:rPr>
        </w:r>
        <w:r w:rsidR="009E2C1C">
          <w:rPr>
            <w:noProof/>
            <w:webHidden/>
          </w:rPr>
          <w:fldChar w:fldCharType="separate"/>
        </w:r>
        <w:r w:rsidR="009E2C1C">
          <w:rPr>
            <w:noProof/>
            <w:webHidden/>
          </w:rPr>
          <w:t>25</w:t>
        </w:r>
        <w:r w:rsidR="009E2C1C">
          <w:rPr>
            <w:noProof/>
            <w:webHidden/>
          </w:rPr>
          <w:fldChar w:fldCharType="end"/>
        </w:r>
      </w:hyperlink>
    </w:p>
    <w:p w14:paraId="30B6677B" w14:textId="43AF905E" w:rsidR="009E2C1C" w:rsidRDefault="001D770B">
      <w:pPr>
        <w:pStyle w:val="TOC3"/>
        <w:rPr>
          <w:rFonts w:asciiTheme="minorHAnsi" w:eastAsiaTheme="minorEastAsia" w:hAnsiTheme="minorHAnsi" w:cstheme="minorBidi"/>
          <w:noProof/>
          <w:sz w:val="22"/>
          <w:szCs w:val="22"/>
          <w:lang w:val="en-IE" w:eastAsia="en-IE"/>
        </w:rPr>
      </w:pPr>
      <w:hyperlink w:anchor="_Toc499742022" w:history="1">
        <w:r w:rsidR="009E2C1C" w:rsidRPr="002452A5">
          <w:rPr>
            <w:rStyle w:val="Hyperlink"/>
            <w:noProof/>
            <w:lang w:val="en-GB"/>
          </w:rPr>
          <w:t>1.8.1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Performance/Response time requirement</w:t>
        </w:r>
        <w:r w:rsidR="009E2C1C">
          <w:rPr>
            <w:noProof/>
            <w:webHidden/>
          </w:rPr>
          <w:tab/>
        </w:r>
        <w:r w:rsidR="009E2C1C">
          <w:rPr>
            <w:noProof/>
            <w:webHidden/>
          </w:rPr>
          <w:fldChar w:fldCharType="begin"/>
        </w:r>
        <w:r w:rsidR="009E2C1C">
          <w:rPr>
            <w:noProof/>
            <w:webHidden/>
          </w:rPr>
          <w:instrText xml:space="preserve"> PAGEREF _Toc499742022 \h </w:instrText>
        </w:r>
        <w:r w:rsidR="009E2C1C">
          <w:rPr>
            <w:noProof/>
            <w:webHidden/>
          </w:rPr>
        </w:r>
        <w:r w:rsidR="009E2C1C">
          <w:rPr>
            <w:noProof/>
            <w:webHidden/>
          </w:rPr>
          <w:fldChar w:fldCharType="separate"/>
        </w:r>
        <w:r w:rsidR="009E2C1C">
          <w:rPr>
            <w:noProof/>
            <w:webHidden/>
          </w:rPr>
          <w:t>25</w:t>
        </w:r>
        <w:r w:rsidR="009E2C1C">
          <w:rPr>
            <w:noProof/>
            <w:webHidden/>
          </w:rPr>
          <w:fldChar w:fldCharType="end"/>
        </w:r>
      </w:hyperlink>
    </w:p>
    <w:p w14:paraId="60ACAE6D" w14:textId="31D79C8B" w:rsidR="009E2C1C" w:rsidRDefault="001D770B">
      <w:pPr>
        <w:pStyle w:val="TOC3"/>
        <w:rPr>
          <w:rFonts w:asciiTheme="minorHAnsi" w:eastAsiaTheme="minorEastAsia" w:hAnsiTheme="minorHAnsi" w:cstheme="minorBidi"/>
          <w:noProof/>
          <w:sz w:val="22"/>
          <w:szCs w:val="22"/>
          <w:lang w:val="en-IE" w:eastAsia="en-IE"/>
        </w:rPr>
      </w:pPr>
      <w:hyperlink w:anchor="_Toc499742023" w:history="1">
        <w:r w:rsidR="009E2C1C" w:rsidRPr="002452A5">
          <w:rPr>
            <w:rStyle w:val="Hyperlink"/>
            <w:noProof/>
            <w:lang w:val="en-GB"/>
          </w:rPr>
          <w:t>1.8.2</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Availability requirement</w:t>
        </w:r>
        <w:r w:rsidR="009E2C1C">
          <w:rPr>
            <w:noProof/>
            <w:webHidden/>
          </w:rPr>
          <w:tab/>
        </w:r>
        <w:r w:rsidR="009E2C1C">
          <w:rPr>
            <w:noProof/>
            <w:webHidden/>
          </w:rPr>
          <w:fldChar w:fldCharType="begin"/>
        </w:r>
        <w:r w:rsidR="009E2C1C">
          <w:rPr>
            <w:noProof/>
            <w:webHidden/>
          </w:rPr>
          <w:instrText xml:space="preserve"> PAGEREF _Toc499742023 \h </w:instrText>
        </w:r>
        <w:r w:rsidR="009E2C1C">
          <w:rPr>
            <w:noProof/>
            <w:webHidden/>
          </w:rPr>
        </w:r>
        <w:r w:rsidR="009E2C1C">
          <w:rPr>
            <w:noProof/>
            <w:webHidden/>
          </w:rPr>
          <w:fldChar w:fldCharType="separate"/>
        </w:r>
        <w:r w:rsidR="009E2C1C">
          <w:rPr>
            <w:noProof/>
            <w:webHidden/>
          </w:rPr>
          <w:t>26</w:t>
        </w:r>
        <w:r w:rsidR="009E2C1C">
          <w:rPr>
            <w:noProof/>
            <w:webHidden/>
          </w:rPr>
          <w:fldChar w:fldCharType="end"/>
        </w:r>
      </w:hyperlink>
    </w:p>
    <w:p w14:paraId="5BAC7625" w14:textId="284DB95C" w:rsidR="009E2C1C" w:rsidRDefault="001D770B">
      <w:pPr>
        <w:pStyle w:val="TOC3"/>
        <w:rPr>
          <w:rFonts w:asciiTheme="minorHAnsi" w:eastAsiaTheme="minorEastAsia" w:hAnsiTheme="minorHAnsi" w:cstheme="minorBidi"/>
          <w:noProof/>
          <w:sz w:val="22"/>
          <w:szCs w:val="22"/>
          <w:lang w:val="en-IE" w:eastAsia="en-IE"/>
        </w:rPr>
      </w:pPr>
      <w:hyperlink w:anchor="_Toc499742024" w:history="1">
        <w:r w:rsidR="009E2C1C" w:rsidRPr="002452A5">
          <w:rPr>
            <w:rStyle w:val="Hyperlink"/>
            <w:noProof/>
            <w:lang w:val="en-IE"/>
          </w:rPr>
          <w:t>1.8.3</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Data requirements</w:t>
        </w:r>
        <w:r w:rsidR="009E2C1C">
          <w:rPr>
            <w:noProof/>
            <w:webHidden/>
          </w:rPr>
          <w:tab/>
        </w:r>
        <w:r w:rsidR="009E2C1C">
          <w:rPr>
            <w:noProof/>
            <w:webHidden/>
          </w:rPr>
          <w:fldChar w:fldCharType="begin"/>
        </w:r>
        <w:r w:rsidR="009E2C1C">
          <w:rPr>
            <w:noProof/>
            <w:webHidden/>
          </w:rPr>
          <w:instrText xml:space="preserve"> PAGEREF _Toc499742024 \h </w:instrText>
        </w:r>
        <w:r w:rsidR="009E2C1C">
          <w:rPr>
            <w:noProof/>
            <w:webHidden/>
          </w:rPr>
        </w:r>
        <w:r w:rsidR="009E2C1C">
          <w:rPr>
            <w:noProof/>
            <w:webHidden/>
          </w:rPr>
          <w:fldChar w:fldCharType="separate"/>
        </w:r>
        <w:r w:rsidR="009E2C1C">
          <w:rPr>
            <w:noProof/>
            <w:webHidden/>
          </w:rPr>
          <w:t>26</w:t>
        </w:r>
        <w:r w:rsidR="009E2C1C">
          <w:rPr>
            <w:noProof/>
            <w:webHidden/>
          </w:rPr>
          <w:fldChar w:fldCharType="end"/>
        </w:r>
      </w:hyperlink>
    </w:p>
    <w:p w14:paraId="023D4E86" w14:textId="135A27AF" w:rsidR="009E2C1C" w:rsidRDefault="001D770B">
      <w:pPr>
        <w:pStyle w:val="TOC3"/>
        <w:rPr>
          <w:rFonts w:asciiTheme="minorHAnsi" w:eastAsiaTheme="minorEastAsia" w:hAnsiTheme="minorHAnsi" w:cstheme="minorBidi"/>
          <w:noProof/>
          <w:sz w:val="22"/>
          <w:szCs w:val="22"/>
          <w:lang w:val="en-IE" w:eastAsia="en-IE"/>
        </w:rPr>
      </w:pPr>
      <w:hyperlink w:anchor="_Toc499742025" w:history="1">
        <w:r w:rsidR="009E2C1C" w:rsidRPr="002452A5">
          <w:rPr>
            <w:rStyle w:val="Hyperlink"/>
            <w:noProof/>
            <w:lang w:val="en-GB"/>
          </w:rPr>
          <w:t>1.8.4</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Security requirement</w:t>
        </w:r>
        <w:r w:rsidR="009E2C1C">
          <w:rPr>
            <w:noProof/>
            <w:webHidden/>
          </w:rPr>
          <w:tab/>
        </w:r>
        <w:r w:rsidR="009E2C1C">
          <w:rPr>
            <w:noProof/>
            <w:webHidden/>
          </w:rPr>
          <w:fldChar w:fldCharType="begin"/>
        </w:r>
        <w:r w:rsidR="009E2C1C">
          <w:rPr>
            <w:noProof/>
            <w:webHidden/>
          </w:rPr>
          <w:instrText xml:space="preserve"> PAGEREF _Toc499742025 \h </w:instrText>
        </w:r>
        <w:r w:rsidR="009E2C1C">
          <w:rPr>
            <w:noProof/>
            <w:webHidden/>
          </w:rPr>
        </w:r>
        <w:r w:rsidR="009E2C1C">
          <w:rPr>
            <w:noProof/>
            <w:webHidden/>
          </w:rPr>
          <w:fldChar w:fldCharType="separate"/>
        </w:r>
        <w:r w:rsidR="009E2C1C">
          <w:rPr>
            <w:noProof/>
            <w:webHidden/>
          </w:rPr>
          <w:t>26</w:t>
        </w:r>
        <w:r w:rsidR="009E2C1C">
          <w:rPr>
            <w:noProof/>
            <w:webHidden/>
          </w:rPr>
          <w:fldChar w:fldCharType="end"/>
        </w:r>
      </w:hyperlink>
    </w:p>
    <w:p w14:paraId="04FA1F6F" w14:textId="4B7050B5" w:rsidR="009E2C1C" w:rsidRDefault="001D770B">
      <w:pPr>
        <w:pStyle w:val="TOC3"/>
        <w:rPr>
          <w:rFonts w:asciiTheme="minorHAnsi" w:eastAsiaTheme="minorEastAsia" w:hAnsiTheme="minorHAnsi" w:cstheme="minorBidi"/>
          <w:noProof/>
          <w:sz w:val="22"/>
          <w:szCs w:val="22"/>
          <w:lang w:val="en-IE" w:eastAsia="en-IE"/>
        </w:rPr>
      </w:pPr>
      <w:hyperlink w:anchor="_Toc499742026" w:history="1">
        <w:r w:rsidR="009E2C1C" w:rsidRPr="002452A5">
          <w:rPr>
            <w:rStyle w:val="Hyperlink"/>
            <w:noProof/>
            <w:lang w:val="en-GB"/>
          </w:rPr>
          <w:t>1.8.5</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Reliability requirement</w:t>
        </w:r>
        <w:r w:rsidR="009E2C1C">
          <w:rPr>
            <w:noProof/>
            <w:webHidden/>
          </w:rPr>
          <w:tab/>
        </w:r>
        <w:r w:rsidR="009E2C1C">
          <w:rPr>
            <w:noProof/>
            <w:webHidden/>
          </w:rPr>
          <w:fldChar w:fldCharType="begin"/>
        </w:r>
        <w:r w:rsidR="009E2C1C">
          <w:rPr>
            <w:noProof/>
            <w:webHidden/>
          </w:rPr>
          <w:instrText xml:space="preserve"> PAGEREF _Toc499742026 \h </w:instrText>
        </w:r>
        <w:r w:rsidR="009E2C1C">
          <w:rPr>
            <w:noProof/>
            <w:webHidden/>
          </w:rPr>
        </w:r>
        <w:r w:rsidR="009E2C1C">
          <w:rPr>
            <w:noProof/>
            <w:webHidden/>
          </w:rPr>
          <w:fldChar w:fldCharType="separate"/>
        </w:r>
        <w:r w:rsidR="009E2C1C">
          <w:rPr>
            <w:noProof/>
            <w:webHidden/>
          </w:rPr>
          <w:t>26</w:t>
        </w:r>
        <w:r w:rsidR="009E2C1C">
          <w:rPr>
            <w:noProof/>
            <w:webHidden/>
          </w:rPr>
          <w:fldChar w:fldCharType="end"/>
        </w:r>
      </w:hyperlink>
    </w:p>
    <w:p w14:paraId="0A949403" w14:textId="488AD9A1" w:rsidR="009E2C1C" w:rsidRDefault="001D770B">
      <w:pPr>
        <w:pStyle w:val="TOC3"/>
        <w:rPr>
          <w:rFonts w:asciiTheme="minorHAnsi" w:eastAsiaTheme="minorEastAsia" w:hAnsiTheme="minorHAnsi" w:cstheme="minorBidi"/>
          <w:noProof/>
          <w:sz w:val="22"/>
          <w:szCs w:val="22"/>
          <w:lang w:val="en-IE" w:eastAsia="en-IE"/>
        </w:rPr>
      </w:pPr>
      <w:hyperlink w:anchor="_Toc499742027" w:history="1">
        <w:r w:rsidR="009E2C1C" w:rsidRPr="002452A5">
          <w:rPr>
            <w:rStyle w:val="Hyperlink"/>
            <w:noProof/>
            <w:lang w:val="en-GB"/>
          </w:rPr>
          <w:t>1.8.6</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Maintainability requirement</w:t>
        </w:r>
        <w:r w:rsidR="009E2C1C">
          <w:rPr>
            <w:noProof/>
            <w:webHidden/>
          </w:rPr>
          <w:tab/>
        </w:r>
        <w:r w:rsidR="009E2C1C">
          <w:rPr>
            <w:noProof/>
            <w:webHidden/>
          </w:rPr>
          <w:fldChar w:fldCharType="begin"/>
        </w:r>
        <w:r w:rsidR="009E2C1C">
          <w:rPr>
            <w:noProof/>
            <w:webHidden/>
          </w:rPr>
          <w:instrText xml:space="preserve"> PAGEREF _Toc499742027 \h </w:instrText>
        </w:r>
        <w:r w:rsidR="009E2C1C">
          <w:rPr>
            <w:noProof/>
            <w:webHidden/>
          </w:rPr>
        </w:r>
        <w:r w:rsidR="009E2C1C">
          <w:rPr>
            <w:noProof/>
            <w:webHidden/>
          </w:rPr>
          <w:fldChar w:fldCharType="separate"/>
        </w:r>
        <w:r w:rsidR="009E2C1C">
          <w:rPr>
            <w:noProof/>
            <w:webHidden/>
          </w:rPr>
          <w:t>26</w:t>
        </w:r>
        <w:r w:rsidR="009E2C1C">
          <w:rPr>
            <w:noProof/>
            <w:webHidden/>
          </w:rPr>
          <w:fldChar w:fldCharType="end"/>
        </w:r>
      </w:hyperlink>
    </w:p>
    <w:p w14:paraId="00FEE16B" w14:textId="49DAD4AC" w:rsidR="009E2C1C" w:rsidRDefault="001D770B">
      <w:pPr>
        <w:pStyle w:val="TOC3"/>
        <w:rPr>
          <w:rFonts w:asciiTheme="minorHAnsi" w:eastAsiaTheme="minorEastAsia" w:hAnsiTheme="minorHAnsi" w:cstheme="minorBidi"/>
          <w:noProof/>
          <w:sz w:val="22"/>
          <w:szCs w:val="22"/>
          <w:lang w:val="en-IE" w:eastAsia="en-IE"/>
        </w:rPr>
      </w:pPr>
      <w:hyperlink w:anchor="_Toc499742028" w:history="1">
        <w:r w:rsidR="009E2C1C" w:rsidRPr="002452A5">
          <w:rPr>
            <w:rStyle w:val="Hyperlink"/>
            <w:noProof/>
            <w:lang w:val="en-GB"/>
          </w:rPr>
          <w:t>1.8.7</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Portability requirement</w:t>
        </w:r>
        <w:r w:rsidR="009E2C1C">
          <w:rPr>
            <w:noProof/>
            <w:webHidden/>
          </w:rPr>
          <w:tab/>
        </w:r>
        <w:r w:rsidR="009E2C1C">
          <w:rPr>
            <w:noProof/>
            <w:webHidden/>
          </w:rPr>
          <w:fldChar w:fldCharType="begin"/>
        </w:r>
        <w:r w:rsidR="009E2C1C">
          <w:rPr>
            <w:noProof/>
            <w:webHidden/>
          </w:rPr>
          <w:instrText xml:space="preserve"> PAGEREF _Toc499742028 \h </w:instrText>
        </w:r>
        <w:r w:rsidR="009E2C1C">
          <w:rPr>
            <w:noProof/>
            <w:webHidden/>
          </w:rPr>
        </w:r>
        <w:r w:rsidR="009E2C1C">
          <w:rPr>
            <w:noProof/>
            <w:webHidden/>
          </w:rPr>
          <w:fldChar w:fldCharType="separate"/>
        </w:r>
        <w:r w:rsidR="009E2C1C">
          <w:rPr>
            <w:noProof/>
            <w:webHidden/>
          </w:rPr>
          <w:t>27</w:t>
        </w:r>
        <w:r w:rsidR="009E2C1C">
          <w:rPr>
            <w:noProof/>
            <w:webHidden/>
          </w:rPr>
          <w:fldChar w:fldCharType="end"/>
        </w:r>
      </w:hyperlink>
    </w:p>
    <w:p w14:paraId="4D1A8224" w14:textId="4F8D2609" w:rsidR="009E2C1C" w:rsidRDefault="001D770B">
      <w:pPr>
        <w:pStyle w:val="TOC3"/>
        <w:rPr>
          <w:rFonts w:asciiTheme="minorHAnsi" w:eastAsiaTheme="minorEastAsia" w:hAnsiTheme="minorHAnsi" w:cstheme="minorBidi"/>
          <w:noProof/>
          <w:sz w:val="22"/>
          <w:szCs w:val="22"/>
          <w:lang w:val="en-IE" w:eastAsia="en-IE"/>
        </w:rPr>
      </w:pPr>
      <w:hyperlink w:anchor="_Toc499742029" w:history="1">
        <w:r w:rsidR="009E2C1C" w:rsidRPr="002452A5">
          <w:rPr>
            <w:rStyle w:val="Hyperlink"/>
            <w:noProof/>
            <w:lang w:val="en-GB"/>
          </w:rPr>
          <w:t>1.8.8</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GB"/>
          </w:rPr>
          <w:t>Extendibility requirement</w:t>
        </w:r>
        <w:r w:rsidR="009E2C1C">
          <w:rPr>
            <w:noProof/>
            <w:webHidden/>
          </w:rPr>
          <w:tab/>
        </w:r>
        <w:r w:rsidR="009E2C1C">
          <w:rPr>
            <w:noProof/>
            <w:webHidden/>
          </w:rPr>
          <w:fldChar w:fldCharType="begin"/>
        </w:r>
        <w:r w:rsidR="009E2C1C">
          <w:rPr>
            <w:noProof/>
            <w:webHidden/>
          </w:rPr>
          <w:instrText xml:space="preserve"> PAGEREF _Toc499742029 \h </w:instrText>
        </w:r>
        <w:r w:rsidR="009E2C1C">
          <w:rPr>
            <w:noProof/>
            <w:webHidden/>
          </w:rPr>
        </w:r>
        <w:r w:rsidR="009E2C1C">
          <w:rPr>
            <w:noProof/>
            <w:webHidden/>
          </w:rPr>
          <w:fldChar w:fldCharType="separate"/>
        </w:r>
        <w:r w:rsidR="009E2C1C">
          <w:rPr>
            <w:noProof/>
            <w:webHidden/>
          </w:rPr>
          <w:t>27</w:t>
        </w:r>
        <w:r w:rsidR="009E2C1C">
          <w:rPr>
            <w:noProof/>
            <w:webHidden/>
          </w:rPr>
          <w:fldChar w:fldCharType="end"/>
        </w:r>
      </w:hyperlink>
    </w:p>
    <w:p w14:paraId="0CFF81D4" w14:textId="5410E8EE" w:rsidR="009E2C1C" w:rsidRDefault="001D770B">
      <w:pPr>
        <w:pStyle w:val="TOC2"/>
        <w:rPr>
          <w:rFonts w:asciiTheme="minorHAnsi" w:eastAsiaTheme="minorEastAsia" w:hAnsiTheme="minorHAnsi" w:cstheme="minorBidi"/>
          <w:noProof/>
          <w:sz w:val="22"/>
          <w:szCs w:val="22"/>
          <w:lang w:val="en-IE" w:eastAsia="en-IE"/>
        </w:rPr>
      </w:pPr>
      <w:hyperlink w:anchor="_Toc499742030" w:history="1">
        <w:r w:rsidR="009E2C1C" w:rsidRPr="002452A5">
          <w:rPr>
            <w:rStyle w:val="Hyperlink"/>
            <w:noProof/>
            <w:lang w:val="en-IE"/>
          </w:rPr>
          <w:t>1.9</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Design and Architecture</w:t>
        </w:r>
        <w:r w:rsidR="009E2C1C">
          <w:rPr>
            <w:noProof/>
            <w:webHidden/>
          </w:rPr>
          <w:tab/>
        </w:r>
        <w:r w:rsidR="009E2C1C">
          <w:rPr>
            <w:noProof/>
            <w:webHidden/>
          </w:rPr>
          <w:fldChar w:fldCharType="begin"/>
        </w:r>
        <w:r w:rsidR="009E2C1C">
          <w:rPr>
            <w:noProof/>
            <w:webHidden/>
          </w:rPr>
          <w:instrText xml:space="preserve"> PAGEREF _Toc499742030 \h </w:instrText>
        </w:r>
        <w:r w:rsidR="009E2C1C">
          <w:rPr>
            <w:noProof/>
            <w:webHidden/>
          </w:rPr>
        </w:r>
        <w:r w:rsidR="009E2C1C">
          <w:rPr>
            <w:noProof/>
            <w:webHidden/>
          </w:rPr>
          <w:fldChar w:fldCharType="separate"/>
        </w:r>
        <w:r w:rsidR="009E2C1C">
          <w:rPr>
            <w:noProof/>
            <w:webHidden/>
          </w:rPr>
          <w:t>29</w:t>
        </w:r>
        <w:r w:rsidR="009E2C1C">
          <w:rPr>
            <w:noProof/>
            <w:webHidden/>
          </w:rPr>
          <w:fldChar w:fldCharType="end"/>
        </w:r>
      </w:hyperlink>
    </w:p>
    <w:p w14:paraId="4124612E" w14:textId="097EA338" w:rsidR="009E2C1C" w:rsidRDefault="001D770B">
      <w:pPr>
        <w:pStyle w:val="TOC2"/>
        <w:rPr>
          <w:rFonts w:asciiTheme="minorHAnsi" w:eastAsiaTheme="minorEastAsia" w:hAnsiTheme="minorHAnsi" w:cstheme="minorBidi"/>
          <w:noProof/>
          <w:sz w:val="22"/>
          <w:szCs w:val="22"/>
          <w:lang w:val="en-IE" w:eastAsia="en-IE"/>
        </w:rPr>
      </w:pPr>
      <w:hyperlink w:anchor="_Toc499742031" w:history="1">
        <w:r w:rsidR="009E2C1C" w:rsidRPr="002452A5">
          <w:rPr>
            <w:rStyle w:val="Hyperlink"/>
            <w:noProof/>
            <w:lang w:val="en-IE"/>
          </w:rPr>
          <w:t>1.10</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Implementation</w:t>
        </w:r>
        <w:r w:rsidR="009E2C1C">
          <w:rPr>
            <w:noProof/>
            <w:webHidden/>
          </w:rPr>
          <w:tab/>
        </w:r>
        <w:r w:rsidR="009E2C1C">
          <w:rPr>
            <w:noProof/>
            <w:webHidden/>
          </w:rPr>
          <w:fldChar w:fldCharType="begin"/>
        </w:r>
        <w:r w:rsidR="009E2C1C">
          <w:rPr>
            <w:noProof/>
            <w:webHidden/>
          </w:rPr>
          <w:instrText xml:space="preserve"> PAGEREF _Toc499742031 \h </w:instrText>
        </w:r>
        <w:r w:rsidR="009E2C1C">
          <w:rPr>
            <w:noProof/>
            <w:webHidden/>
          </w:rPr>
        </w:r>
        <w:r w:rsidR="009E2C1C">
          <w:rPr>
            <w:noProof/>
            <w:webHidden/>
          </w:rPr>
          <w:fldChar w:fldCharType="separate"/>
        </w:r>
        <w:r w:rsidR="009E2C1C">
          <w:rPr>
            <w:noProof/>
            <w:webHidden/>
          </w:rPr>
          <w:t>29</w:t>
        </w:r>
        <w:r w:rsidR="009E2C1C">
          <w:rPr>
            <w:noProof/>
            <w:webHidden/>
          </w:rPr>
          <w:fldChar w:fldCharType="end"/>
        </w:r>
      </w:hyperlink>
    </w:p>
    <w:p w14:paraId="2BB10046" w14:textId="201AC072" w:rsidR="009E2C1C" w:rsidRDefault="001D770B">
      <w:pPr>
        <w:pStyle w:val="TOC2"/>
        <w:rPr>
          <w:rFonts w:asciiTheme="minorHAnsi" w:eastAsiaTheme="minorEastAsia" w:hAnsiTheme="minorHAnsi" w:cstheme="minorBidi"/>
          <w:noProof/>
          <w:sz w:val="22"/>
          <w:szCs w:val="22"/>
          <w:lang w:val="en-IE" w:eastAsia="en-IE"/>
        </w:rPr>
      </w:pPr>
      <w:hyperlink w:anchor="_Toc499742032" w:history="1">
        <w:r w:rsidR="009E2C1C" w:rsidRPr="002452A5">
          <w:rPr>
            <w:rStyle w:val="Hyperlink"/>
            <w:noProof/>
            <w:lang w:val="en-IE"/>
          </w:rPr>
          <w:t>1.11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Graphical User Interface (GUI) Layout</w:t>
        </w:r>
        <w:r w:rsidR="009E2C1C">
          <w:rPr>
            <w:noProof/>
            <w:webHidden/>
          </w:rPr>
          <w:tab/>
        </w:r>
        <w:r w:rsidR="009E2C1C">
          <w:rPr>
            <w:noProof/>
            <w:webHidden/>
          </w:rPr>
          <w:fldChar w:fldCharType="begin"/>
        </w:r>
        <w:r w:rsidR="009E2C1C">
          <w:rPr>
            <w:noProof/>
            <w:webHidden/>
          </w:rPr>
          <w:instrText xml:space="preserve"> PAGEREF _Toc499742032 \h </w:instrText>
        </w:r>
        <w:r w:rsidR="009E2C1C">
          <w:rPr>
            <w:noProof/>
            <w:webHidden/>
          </w:rPr>
        </w:r>
        <w:r w:rsidR="009E2C1C">
          <w:rPr>
            <w:noProof/>
            <w:webHidden/>
          </w:rPr>
          <w:fldChar w:fldCharType="separate"/>
        </w:r>
        <w:r w:rsidR="009E2C1C">
          <w:rPr>
            <w:noProof/>
            <w:webHidden/>
          </w:rPr>
          <w:t>30</w:t>
        </w:r>
        <w:r w:rsidR="009E2C1C">
          <w:rPr>
            <w:noProof/>
            <w:webHidden/>
          </w:rPr>
          <w:fldChar w:fldCharType="end"/>
        </w:r>
      </w:hyperlink>
    </w:p>
    <w:p w14:paraId="406439BF" w14:textId="64D9576D" w:rsidR="009E2C1C" w:rsidRDefault="001D770B">
      <w:pPr>
        <w:pStyle w:val="TOC2"/>
        <w:rPr>
          <w:rFonts w:asciiTheme="minorHAnsi" w:eastAsiaTheme="minorEastAsia" w:hAnsiTheme="minorHAnsi" w:cstheme="minorBidi"/>
          <w:noProof/>
          <w:sz w:val="22"/>
          <w:szCs w:val="22"/>
          <w:lang w:val="en-IE" w:eastAsia="en-IE"/>
        </w:rPr>
      </w:pPr>
      <w:hyperlink w:anchor="_Toc499742033" w:history="1">
        <w:r w:rsidR="009E2C1C" w:rsidRPr="002452A5">
          <w:rPr>
            <w:rStyle w:val="Hyperlink"/>
            <w:noProof/>
            <w:lang w:val="en-IE"/>
          </w:rPr>
          <w:t>1.12</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Testing</w:t>
        </w:r>
        <w:r w:rsidR="009E2C1C">
          <w:rPr>
            <w:noProof/>
            <w:webHidden/>
          </w:rPr>
          <w:tab/>
        </w:r>
        <w:r w:rsidR="009E2C1C">
          <w:rPr>
            <w:noProof/>
            <w:webHidden/>
          </w:rPr>
          <w:fldChar w:fldCharType="begin"/>
        </w:r>
        <w:r w:rsidR="009E2C1C">
          <w:rPr>
            <w:noProof/>
            <w:webHidden/>
          </w:rPr>
          <w:instrText xml:space="preserve"> PAGEREF _Toc499742033 \h </w:instrText>
        </w:r>
        <w:r w:rsidR="009E2C1C">
          <w:rPr>
            <w:noProof/>
            <w:webHidden/>
          </w:rPr>
        </w:r>
        <w:r w:rsidR="009E2C1C">
          <w:rPr>
            <w:noProof/>
            <w:webHidden/>
          </w:rPr>
          <w:fldChar w:fldCharType="separate"/>
        </w:r>
        <w:r w:rsidR="009E2C1C">
          <w:rPr>
            <w:noProof/>
            <w:webHidden/>
          </w:rPr>
          <w:t>35</w:t>
        </w:r>
        <w:r w:rsidR="009E2C1C">
          <w:rPr>
            <w:noProof/>
            <w:webHidden/>
          </w:rPr>
          <w:fldChar w:fldCharType="end"/>
        </w:r>
      </w:hyperlink>
    </w:p>
    <w:p w14:paraId="600836B1" w14:textId="251F34AA" w:rsidR="009E2C1C" w:rsidRDefault="001D770B">
      <w:pPr>
        <w:pStyle w:val="TOC2"/>
        <w:rPr>
          <w:rFonts w:asciiTheme="minorHAnsi" w:eastAsiaTheme="minorEastAsia" w:hAnsiTheme="minorHAnsi" w:cstheme="minorBidi"/>
          <w:noProof/>
          <w:sz w:val="22"/>
          <w:szCs w:val="22"/>
          <w:lang w:val="en-IE" w:eastAsia="en-IE"/>
        </w:rPr>
      </w:pPr>
      <w:hyperlink w:anchor="_Toc499742034" w:history="1">
        <w:r w:rsidR="009E2C1C" w:rsidRPr="002452A5">
          <w:rPr>
            <w:rStyle w:val="Hyperlink"/>
            <w:noProof/>
            <w:lang w:val="en-IE"/>
          </w:rPr>
          <w:t>1.13</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Customer testing</w:t>
        </w:r>
        <w:r w:rsidR="009E2C1C">
          <w:rPr>
            <w:noProof/>
            <w:webHidden/>
          </w:rPr>
          <w:tab/>
        </w:r>
        <w:r w:rsidR="009E2C1C">
          <w:rPr>
            <w:noProof/>
            <w:webHidden/>
          </w:rPr>
          <w:fldChar w:fldCharType="begin"/>
        </w:r>
        <w:r w:rsidR="009E2C1C">
          <w:rPr>
            <w:noProof/>
            <w:webHidden/>
          </w:rPr>
          <w:instrText xml:space="preserve"> PAGEREF _Toc499742034 \h </w:instrText>
        </w:r>
        <w:r w:rsidR="009E2C1C">
          <w:rPr>
            <w:noProof/>
            <w:webHidden/>
          </w:rPr>
        </w:r>
        <w:r w:rsidR="009E2C1C">
          <w:rPr>
            <w:noProof/>
            <w:webHidden/>
          </w:rPr>
          <w:fldChar w:fldCharType="separate"/>
        </w:r>
        <w:r w:rsidR="009E2C1C">
          <w:rPr>
            <w:noProof/>
            <w:webHidden/>
          </w:rPr>
          <w:t>35</w:t>
        </w:r>
        <w:r w:rsidR="009E2C1C">
          <w:rPr>
            <w:noProof/>
            <w:webHidden/>
          </w:rPr>
          <w:fldChar w:fldCharType="end"/>
        </w:r>
      </w:hyperlink>
    </w:p>
    <w:p w14:paraId="36270A21" w14:textId="2BF8AE4D" w:rsidR="009E2C1C" w:rsidRDefault="001D770B">
      <w:pPr>
        <w:pStyle w:val="TOC2"/>
        <w:rPr>
          <w:rFonts w:asciiTheme="minorHAnsi" w:eastAsiaTheme="minorEastAsia" w:hAnsiTheme="minorHAnsi" w:cstheme="minorBidi"/>
          <w:noProof/>
          <w:sz w:val="22"/>
          <w:szCs w:val="22"/>
          <w:lang w:val="en-IE" w:eastAsia="en-IE"/>
        </w:rPr>
      </w:pPr>
      <w:hyperlink w:anchor="_Toc499742035" w:history="1">
        <w:r w:rsidR="009E2C1C" w:rsidRPr="002452A5">
          <w:rPr>
            <w:rStyle w:val="Hyperlink"/>
            <w:noProof/>
            <w:lang w:val="en-IE"/>
          </w:rPr>
          <w:t>1.14</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Evaluation</w:t>
        </w:r>
        <w:r w:rsidR="009E2C1C">
          <w:rPr>
            <w:noProof/>
            <w:webHidden/>
          </w:rPr>
          <w:tab/>
        </w:r>
        <w:r w:rsidR="009E2C1C">
          <w:rPr>
            <w:noProof/>
            <w:webHidden/>
          </w:rPr>
          <w:fldChar w:fldCharType="begin"/>
        </w:r>
        <w:r w:rsidR="009E2C1C">
          <w:rPr>
            <w:noProof/>
            <w:webHidden/>
          </w:rPr>
          <w:instrText xml:space="preserve"> PAGEREF _Toc499742035 \h </w:instrText>
        </w:r>
        <w:r w:rsidR="009E2C1C">
          <w:rPr>
            <w:noProof/>
            <w:webHidden/>
          </w:rPr>
        </w:r>
        <w:r w:rsidR="009E2C1C">
          <w:rPr>
            <w:noProof/>
            <w:webHidden/>
          </w:rPr>
          <w:fldChar w:fldCharType="separate"/>
        </w:r>
        <w:r w:rsidR="009E2C1C">
          <w:rPr>
            <w:noProof/>
            <w:webHidden/>
          </w:rPr>
          <w:t>36</w:t>
        </w:r>
        <w:r w:rsidR="009E2C1C">
          <w:rPr>
            <w:noProof/>
            <w:webHidden/>
          </w:rPr>
          <w:fldChar w:fldCharType="end"/>
        </w:r>
      </w:hyperlink>
    </w:p>
    <w:p w14:paraId="12BC6810" w14:textId="35DBE5D7" w:rsidR="009E2C1C" w:rsidRDefault="001D770B">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99742036" w:history="1">
        <w:r w:rsidR="009E2C1C" w:rsidRPr="002452A5">
          <w:rPr>
            <w:rStyle w:val="Hyperlink"/>
            <w:noProof/>
            <w:lang w:val="en-IE"/>
          </w:rPr>
          <w:t>2</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Conclusions</w:t>
        </w:r>
        <w:r w:rsidR="009E2C1C">
          <w:rPr>
            <w:noProof/>
            <w:webHidden/>
          </w:rPr>
          <w:tab/>
        </w:r>
        <w:r w:rsidR="009E2C1C">
          <w:rPr>
            <w:noProof/>
            <w:webHidden/>
          </w:rPr>
          <w:fldChar w:fldCharType="begin"/>
        </w:r>
        <w:r w:rsidR="009E2C1C">
          <w:rPr>
            <w:noProof/>
            <w:webHidden/>
          </w:rPr>
          <w:instrText xml:space="preserve"> PAGEREF _Toc499742036 \h </w:instrText>
        </w:r>
        <w:r w:rsidR="009E2C1C">
          <w:rPr>
            <w:noProof/>
            <w:webHidden/>
          </w:rPr>
        </w:r>
        <w:r w:rsidR="009E2C1C">
          <w:rPr>
            <w:noProof/>
            <w:webHidden/>
          </w:rPr>
          <w:fldChar w:fldCharType="separate"/>
        </w:r>
        <w:r w:rsidR="009E2C1C">
          <w:rPr>
            <w:noProof/>
            <w:webHidden/>
          </w:rPr>
          <w:t>37</w:t>
        </w:r>
        <w:r w:rsidR="009E2C1C">
          <w:rPr>
            <w:noProof/>
            <w:webHidden/>
          </w:rPr>
          <w:fldChar w:fldCharType="end"/>
        </w:r>
      </w:hyperlink>
    </w:p>
    <w:p w14:paraId="60F0D9A5" w14:textId="3943236A" w:rsidR="009E2C1C" w:rsidRDefault="001D770B">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99742037" w:history="1">
        <w:r w:rsidR="009E2C1C" w:rsidRPr="002452A5">
          <w:rPr>
            <w:rStyle w:val="Hyperlink"/>
            <w:noProof/>
            <w:lang w:val="en-IE"/>
          </w:rPr>
          <w:t>3</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Further development or research</w:t>
        </w:r>
        <w:r w:rsidR="009E2C1C">
          <w:rPr>
            <w:noProof/>
            <w:webHidden/>
          </w:rPr>
          <w:tab/>
        </w:r>
        <w:r w:rsidR="009E2C1C">
          <w:rPr>
            <w:noProof/>
            <w:webHidden/>
          </w:rPr>
          <w:fldChar w:fldCharType="begin"/>
        </w:r>
        <w:r w:rsidR="009E2C1C">
          <w:rPr>
            <w:noProof/>
            <w:webHidden/>
          </w:rPr>
          <w:instrText xml:space="preserve"> PAGEREF _Toc499742037 \h </w:instrText>
        </w:r>
        <w:r w:rsidR="009E2C1C">
          <w:rPr>
            <w:noProof/>
            <w:webHidden/>
          </w:rPr>
        </w:r>
        <w:r w:rsidR="009E2C1C">
          <w:rPr>
            <w:noProof/>
            <w:webHidden/>
          </w:rPr>
          <w:fldChar w:fldCharType="separate"/>
        </w:r>
        <w:r w:rsidR="009E2C1C">
          <w:rPr>
            <w:noProof/>
            <w:webHidden/>
          </w:rPr>
          <w:t>38</w:t>
        </w:r>
        <w:r w:rsidR="009E2C1C">
          <w:rPr>
            <w:noProof/>
            <w:webHidden/>
          </w:rPr>
          <w:fldChar w:fldCharType="end"/>
        </w:r>
      </w:hyperlink>
    </w:p>
    <w:p w14:paraId="12DA72C0" w14:textId="464360CD" w:rsidR="009E2C1C" w:rsidRDefault="001D770B">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99742038" w:history="1">
        <w:r w:rsidR="009E2C1C" w:rsidRPr="002452A5">
          <w:rPr>
            <w:rStyle w:val="Hyperlink"/>
            <w:noProof/>
            <w:lang w:val="en-IE"/>
          </w:rPr>
          <w:t>4</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References</w:t>
        </w:r>
        <w:r w:rsidR="009E2C1C">
          <w:rPr>
            <w:noProof/>
            <w:webHidden/>
          </w:rPr>
          <w:tab/>
        </w:r>
        <w:r w:rsidR="009E2C1C">
          <w:rPr>
            <w:noProof/>
            <w:webHidden/>
          </w:rPr>
          <w:fldChar w:fldCharType="begin"/>
        </w:r>
        <w:r w:rsidR="009E2C1C">
          <w:rPr>
            <w:noProof/>
            <w:webHidden/>
          </w:rPr>
          <w:instrText xml:space="preserve"> PAGEREF _Toc499742038 \h </w:instrText>
        </w:r>
        <w:r w:rsidR="009E2C1C">
          <w:rPr>
            <w:noProof/>
            <w:webHidden/>
          </w:rPr>
        </w:r>
        <w:r w:rsidR="009E2C1C">
          <w:rPr>
            <w:noProof/>
            <w:webHidden/>
          </w:rPr>
          <w:fldChar w:fldCharType="separate"/>
        </w:r>
        <w:r w:rsidR="009E2C1C">
          <w:rPr>
            <w:noProof/>
            <w:webHidden/>
          </w:rPr>
          <w:t>39</w:t>
        </w:r>
        <w:r w:rsidR="009E2C1C">
          <w:rPr>
            <w:noProof/>
            <w:webHidden/>
          </w:rPr>
          <w:fldChar w:fldCharType="end"/>
        </w:r>
      </w:hyperlink>
    </w:p>
    <w:p w14:paraId="6170E120" w14:textId="0740CD0A" w:rsidR="009E2C1C" w:rsidRDefault="001D770B">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99742039" w:history="1">
        <w:r w:rsidR="009E2C1C" w:rsidRPr="002452A5">
          <w:rPr>
            <w:rStyle w:val="Hyperlink"/>
            <w:noProof/>
            <w:lang w:val="en-IE"/>
          </w:rPr>
          <w:t>5</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Appendix</w:t>
        </w:r>
        <w:r w:rsidR="009E2C1C">
          <w:rPr>
            <w:noProof/>
            <w:webHidden/>
          </w:rPr>
          <w:tab/>
        </w:r>
        <w:r w:rsidR="009E2C1C">
          <w:rPr>
            <w:noProof/>
            <w:webHidden/>
          </w:rPr>
          <w:fldChar w:fldCharType="begin"/>
        </w:r>
        <w:r w:rsidR="009E2C1C">
          <w:rPr>
            <w:noProof/>
            <w:webHidden/>
          </w:rPr>
          <w:instrText xml:space="preserve"> PAGEREF _Toc499742039 \h </w:instrText>
        </w:r>
        <w:r w:rsidR="009E2C1C">
          <w:rPr>
            <w:noProof/>
            <w:webHidden/>
          </w:rPr>
        </w:r>
        <w:r w:rsidR="009E2C1C">
          <w:rPr>
            <w:noProof/>
            <w:webHidden/>
          </w:rPr>
          <w:fldChar w:fldCharType="separate"/>
        </w:r>
        <w:r w:rsidR="009E2C1C">
          <w:rPr>
            <w:noProof/>
            <w:webHidden/>
          </w:rPr>
          <w:t>40</w:t>
        </w:r>
        <w:r w:rsidR="009E2C1C">
          <w:rPr>
            <w:noProof/>
            <w:webHidden/>
          </w:rPr>
          <w:fldChar w:fldCharType="end"/>
        </w:r>
      </w:hyperlink>
    </w:p>
    <w:p w14:paraId="42797D5D" w14:textId="49698AF8" w:rsidR="009E2C1C" w:rsidRDefault="001D770B">
      <w:pPr>
        <w:pStyle w:val="TOC2"/>
        <w:rPr>
          <w:rFonts w:asciiTheme="minorHAnsi" w:eastAsiaTheme="minorEastAsia" w:hAnsiTheme="minorHAnsi" w:cstheme="minorBidi"/>
          <w:noProof/>
          <w:sz w:val="22"/>
          <w:szCs w:val="22"/>
          <w:lang w:val="en-IE" w:eastAsia="en-IE"/>
        </w:rPr>
      </w:pPr>
      <w:hyperlink w:anchor="_Toc499742040" w:history="1">
        <w:r w:rsidR="009E2C1C" w:rsidRPr="002452A5">
          <w:rPr>
            <w:rStyle w:val="Hyperlink"/>
            <w:noProof/>
            <w:lang w:val="en-IE"/>
          </w:rPr>
          <w:t>5.1</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Project Proposal</w:t>
        </w:r>
        <w:r w:rsidR="009E2C1C">
          <w:rPr>
            <w:noProof/>
            <w:webHidden/>
          </w:rPr>
          <w:tab/>
        </w:r>
        <w:r w:rsidR="009E2C1C">
          <w:rPr>
            <w:noProof/>
            <w:webHidden/>
          </w:rPr>
          <w:fldChar w:fldCharType="begin"/>
        </w:r>
        <w:r w:rsidR="009E2C1C">
          <w:rPr>
            <w:noProof/>
            <w:webHidden/>
          </w:rPr>
          <w:instrText xml:space="preserve"> PAGEREF _Toc499742040 \h </w:instrText>
        </w:r>
        <w:r w:rsidR="009E2C1C">
          <w:rPr>
            <w:noProof/>
            <w:webHidden/>
          </w:rPr>
        </w:r>
        <w:r w:rsidR="009E2C1C">
          <w:rPr>
            <w:noProof/>
            <w:webHidden/>
          </w:rPr>
          <w:fldChar w:fldCharType="separate"/>
        </w:r>
        <w:r w:rsidR="009E2C1C">
          <w:rPr>
            <w:noProof/>
            <w:webHidden/>
          </w:rPr>
          <w:t>40</w:t>
        </w:r>
        <w:r w:rsidR="009E2C1C">
          <w:rPr>
            <w:noProof/>
            <w:webHidden/>
          </w:rPr>
          <w:fldChar w:fldCharType="end"/>
        </w:r>
      </w:hyperlink>
    </w:p>
    <w:p w14:paraId="49CB3279" w14:textId="4F9C6BD0" w:rsidR="009E2C1C" w:rsidRDefault="001D770B">
      <w:pPr>
        <w:pStyle w:val="TOC2"/>
        <w:rPr>
          <w:rFonts w:asciiTheme="minorHAnsi" w:eastAsiaTheme="minorEastAsia" w:hAnsiTheme="minorHAnsi" w:cstheme="minorBidi"/>
          <w:noProof/>
          <w:sz w:val="22"/>
          <w:szCs w:val="22"/>
          <w:lang w:val="en-IE" w:eastAsia="en-IE"/>
        </w:rPr>
      </w:pPr>
      <w:hyperlink w:anchor="_Toc499742041" w:history="1">
        <w:r w:rsidR="009E2C1C" w:rsidRPr="002452A5">
          <w:rPr>
            <w:rStyle w:val="Hyperlink"/>
            <w:noProof/>
            <w:lang w:val="en-IE"/>
          </w:rPr>
          <w:t>5.2</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Background</w:t>
        </w:r>
        <w:r w:rsidR="009E2C1C">
          <w:rPr>
            <w:noProof/>
            <w:webHidden/>
          </w:rPr>
          <w:tab/>
        </w:r>
        <w:r w:rsidR="009E2C1C">
          <w:rPr>
            <w:noProof/>
            <w:webHidden/>
          </w:rPr>
          <w:fldChar w:fldCharType="begin"/>
        </w:r>
        <w:r w:rsidR="009E2C1C">
          <w:rPr>
            <w:noProof/>
            <w:webHidden/>
          </w:rPr>
          <w:instrText xml:space="preserve"> PAGEREF _Toc499742041 \h </w:instrText>
        </w:r>
        <w:r w:rsidR="009E2C1C">
          <w:rPr>
            <w:noProof/>
            <w:webHidden/>
          </w:rPr>
        </w:r>
        <w:r w:rsidR="009E2C1C">
          <w:rPr>
            <w:noProof/>
            <w:webHidden/>
          </w:rPr>
          <w:fldChar w:fldCharType="separate"/>
        </w:r>
        <w:r w:rsidR="009E2C1C">
          <w:rPr>
            <w:noProof/>
            <w:webHidden/>
          </w:rPr>
          <w:t>40</w:t>
        </w:r>
        <w:r w:rsidR="009E2C1C">
          <w:rPr>
            <w:noProof/>
            <w:webHidden/>
          </w:rPr>
          <w:fldChar w:fldCharType="end"/>
        </w:r>
      </w:hyperlink>
    </w:p>
    <w:p w14:paraId="135C360F" w14:textId="7609F777" w:rsidR="009E2C1C" w:rsidRDefault="001D770B">
      <w:pPr>
        <w:pStyle w:val="TOC2"/>
        <w:rPr>
          <w:rFonts w:asciiTheme="minorHAnsi" w:eastAsiaTheme="minorEastAsia" w:hAnsiTheme="minorHAnsi" w:cstheme="minorBidi"/>
          <w:noProof/>
          <w:sz w:val="22"/>
          <w:szCs w:val="22"/>
          <w:lang w:val="en-IE" w:eastAsia="en-IE"/>
        </w:rPr>
      </w:pPr>
      <w:hyperlink w:anchor="_Toc499742042" w:history="1">
        <w:r w:rsidR="009E2C1C" w:rsidRPr="002452A5">
          <w:rPr>
            <w:rStyle w:val="Hyperlink"/>
            <w:noProof/>
          </w:rPr>
          <w:t>5.3</w:t>
        </w:r>
        <w:r w:rsidR="009E2C1C">
          <w:rPr>
            <w:rFonts w:asciiTheme="minorHAnsi" w:eastAsiaTheme="minorEastAsia" w:hAnsiTheme="minorHAnsi" w:cstheme="minorBidi"/>
            <w:noProof/>
            <w:sz w:val="22"/>
            <w:szCs w:val="22"/>
            <w:lang w:val="en-IE" w:eastAsia="en-IE"/>
          </w:rPr>
          <w:tab/>
        </w:r>
        <w:r w:rsidR="009E2C1C" w:rsidRPr="002452A5">
          <w:rPr>
            <w:rStyle w:val="Hyperlink"/>
            <w:noProof/>
          </w:rPr>
          <w:t>Technical Details</w:t>
        </w:r>
        <w:r w:rsidR="009E2C1C">
          <w:rPr>
            <w:noProof/>
            <w:webHidden/>
          </w:rPr>
          <w:tab/>
        </w:r>
        <w:r w:rsidR="009E2C1C">
          <w:rPr>
            <w:noProof/>
            <w:webHidden/>
          </w:rPr>
          <w:fldChar w:fldCharType="begin"/>
        </w:r>
        <w:r w:rsidR="009E2C1C">
          <w:rPr>
            <w:noProof/>
            <w:webHidden/>
          </w:rPr>
          <w:instrText xml:space="preserve"> PAGEREF _Toc499742042 \h </w:instrText>
        </w:r>
        <w:r w:rsidR="009E2C1C">
          <w:rPr>
            <w:noProof/>
            <w:webHidden/>
          </w:rPr>
        </w:r>
        <w:r w:rsidR="009E2C1C">
          <w:rPr>
            <w:noProof/>
            <w:webHidden/>
          </w:rPr>
          <w:fldChar w:fldCharType="separate"/>
        </w:r>
        <w:r w:rsidR="009E2C1C">
          <w:rPr>
            <w:noProof/>
            <w:webHidden/>
          </w:rPr>
          <w:t>45</w:t>
        </w:r>
        <w:r w:rsidR="009E2C1C">
          <w:rPr>
            <w:noProof/>
            <w:webHidden/>
          </w:rPr>
          <w:fldChar w:fldCharType="end"/>
        </w:r>
      </w:hyperlink>
    </w:p>
    <w:p w14:paraId="539298B7" w14:textId="5352997B" w:rsidR="009E2C1C" w:rsidRDefault="001D770B">
      <w:pPr>
        <w:pStyle w:val="TOC2"/>
        <w:rPr>
          <w:rFonts w:asciiTheme="minorHAnsi" w:eastAsiaTheme="minorEastAsia" w:hAnsiTheme="minorHAnsi" w:cstheme="minorBidi"/>
          <w:noProof/>
          <w:sz w:val="22"/>
          <w:szCs w:val="22"/>
          <w:lang w:val="en-IE" w:eastAsia="en-IE"/>
        </w:rPr>
      </w:pPr>
      <w:hyperlink w:anchor="_Toc499742043" w:history="1">
        <w:r w:rsidR="009E2C1C" w:rsidRPr="002452A5">
          <w:rPr>
            <w:rStyle w:val="Hyperlink"/>
            <w:noProof/>
            <w:lang w:val="en-IE"/>
          </w:rPr>
          <w:t>5.4</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Project Plan</w:t>
        </w:r>
        <w:r w:rsidR="009E2C1C">
          <w:rPr>
            <w:noProof/>
            <w:webHidden/>
          </w:rPr>
          <w:tab/>
        </w:r>
        <w:r w:rsidR="009E2C1C">
          <w:rPr>
            <w:noProof/>
            <w:webHidden/>
          </w:rPr>
          <w:fldChar w:fldCharType="begin"/>
        </w:r>
        <w:r w:rsidR="009E2C1C">
          <w:rPr>
            <w:noProof/>
            <w:webHidden/>
          </w:rPr>
          <w:instrText xml:space="preserve"> PAGEREF _Toc499742043 \h </w:instrText>
        </w:r>
        <w:r w:rsidR="009E2C1C">
          <w:rPr>
            <w:noProof/>
            <w:webHidden/>
          </w:rPr>
        </w:r>
        <w:r w:rsidR="009E2C1C">
          <w:rPr>
            <w:noProof/>
            <w:webHidden/>
          </w:rPr>
          <w:fldChar w:fldCharType="separate"/>
        </w:r>
        <w:r w:rsidR="009E2C1C">
          <w:rPr>
            <w:noProof/>
            <w:webHidden/>
          </w:rPr>
          <w:t>46</w:t>
        </w:r>
        <w:r w:rsidR="009E2C1C">
          <w:rPr>
            <w:noProof/>
            <w:webHidden/>
          </w:rPr>
          <w:fldChar w:fldCharType="end"/>
        </w:r>
      </w:hyperlink>
    </w:p>
    <w:p w14:paraId="39F99852" w14:textId="651F03E1" w:rsidR="009E2C1C" w:rsidRDefault="001D770B">
      <w:pPr>
        <w:pStyle w:val="TOC2"/>
        <w:rPr>
          <w:rFonts w:asciiTheme="minorHAnsi" w:eastAsiaTheme="minorEastAsia" w:hAnsiTheme="minorHAnsi" w:cstheme="minorBidi"/>
          <w:noProof/>
          <w:sz w:val="22"/>
          <w:szCs w:val="22"/>
          <w:lang w:val="en-IE" w:eastAsia="en-IE"/>
        </w:rPr>
      </w:pPr>
      <w:hyperlink w:anchor="_Toc499742044" w:history="1">
        <w:r w:rsidR="009E2C1C" w:rsidRPr="002452A5">
          <w:rPr>
            <w:rStyle w:val="Hyperlink"/>
            <w:noProof/>
            <w:lang w:val="en-IE"/>
          </w:rPr>
          <w:t>5.5</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Monthly Journals</w:t>
        </w:r>
        <w:r w:rsidR="009E2C1C">
          <w:rPr>
            <w:noProof/>
            <w:webHidden/>
          </w:rPr>
          <w:tab/>
        </w:r>
        <w:r w:rsidR="009E2C1C">
          <w:rPr>
            <w:noProof/>
            <w:webHidden/>
          </w:rPr>
          <w:fldChar w:fldCharType="begin"/>
        </w:r>
        <w:r w:rsidR="009E2C1C">
          <w:rPr>
            <w:noProof/>
            <w:webHidden/>
          </w:rPr>
          <w:instrText xml:space="preserve"> PAGEREF _Toc499742044 \h </w:instrText>
        </w:r>
        <w:r w:rsidR="009E2C1C">
          <w:rPr>
            <w:noProof/>
            <w:webHidden/>
          </w:rPr>
        </w:r>
        <w:r w:rsidR="009E2C1C">
          <w:rPr>
            <w:noProof/>
            <w:webHidden/>
          </w:rPr>
          <w:fldChar w:fldCharType="separate"/>
        </w:r>
        <w:r w:rsidR="009E2C1C">
          <w:rPr>
            <w:noProof/>
            <w:webHidden/>
          </w:rPr>
          <w:t>46</w:t>
        </w:r>
        <w:r w:rsidR="009E2C1C">
          <w:rPr>
            <w:noProof/>
            <w:webHidden/>
          </w:rPr>
          <w:fldChar w:fldCharType="end"/>
        </w:r>
      </w:hyperlink>
    </w:p>
    <w:p w14:paraId="37555496" w14:textId="3EE86CD1" w:rsidR="009E2C1C" w:rsidRDefault="001D770B">
      <w:pPr>
        <w:pStyle w:val="TOC2"/>
        <w:rPr>
          <w:rFonts w:asciiTheme="minorHAnsi" w:eastAsiaTheme="minorEastAsia" w:hAnsiTheme="minorHAnsi" w:cstheme="minorBidi"/>
          <w:noProof/>
          <w:sz w:val="22"/>
          <w:szCs w:val="22"/>
          <w:lang w:val="en-IE" w:eastAsia="en-IE"/>
        </w:rPr>
      </w:pPr>
      <w:hyperlink w:anchor="_Toc499742045" w:history="1">
        <w:r w:rsidR="009E2C1C" w:rsidRPr="002452A5">
          <w:rPr>
            <w:rStyle w:val="Hyperlink"/>
            <w:noProof/>
            <w:lang w:val="en-IE"/>
          </w:rPr>
          <w:t>5.6</w:t>
        </w:r>
        <w:r w:rsidR="009E2C1C">
          <w:rPr>
            <w:rFonts w:asciiTheme="minorHAnsi" w:eastAsiaTheme="minorEastAsia" w:hAnsiTheme="minorHAnsi" w:cstheme="minorBidi"/>
            <w:noProof/>
            <w:sz w:val="22"/>
            <w:szCs w:val="22"/>
            <w:lang w:val="en-IE" w:eastAsia="en-IE"/>
          </w:rPr>
          <w:tab/>
        </w:r>
        <w:r w:rsidR="009E2C1C" w:rsidRPr="002452A5">
          <w:rPr>
            <w:rStyle w:val="Hyperlink"/>
            <w:noProof/>
            <w:lang w:val="en-IE"/>
          </w:rPr>
          <w:t>Other Material Used</w:t>
        </w:r>
        <w:r w:rsidR="009E2C1C">
          <w:rPr>
            <w:noProof/>
            <w:webHidden/>
          </w:rPr>
          <w:tab/>
        </w:r>
        <w:r w:rsidR="009E2C1C">
          <w:rPr>
            <w:noProof/>
            <w:webHidden/>
          </w:rPr>
          <w:fldChar w:fldCharType="begin"/>
        </w:r>
        <w:r w:rsidR="009E2C1C">
          <w:rPr>
            <w:noProof/>
            <w:webHidden/>
          </w:rPr>
          <w:instrText xml:space="preserve"> PAGEREF _Toc499742045 \h </w:instrText>
        </w:r>
        <w:r w:rsidR="009E2C1C">
          <w:rPr>
            <w:noProof/>
            <w:webHidden/>
          </w:rPr>
        </w:r>
        <w:r w:rsidR="009E2C1C">
          <w:rPr>
            <w:noProof/>
            <w:webHidden/>
          </w:rPr>
          <w:fldChar w:fldCharType="separate"/>
        </w:r>
        <w:r w:rsidR="009E2C1C">
          <w:rPr>
            <w:noProof/>
            <w:webHidden/>
          </w:rPr>
          <w:t>49</w:t>
        </w:r>
        <w:r w:rsidR="009E2C1C">
          <w:rPr>
            <w:noProof/>
            <w:webHidden/>
          </w:rPr>
          <w:fldChar w:fldCharType="end"/>
        </w:r>
      </w:hyperlink>
    </w:p>
    <w:p w14:paraId="684AF19C" w14:textId="0562FB1E" w:rsidR="001D40D1" w:rsidRDefault="00F91AED" w:rsidP="001D40D1">
      <w:pPr>
        <w:pStyle w:val="Heading1"/>
        <w:numPr>
          <w:ilvl w:val="0"/>
          <w:numId w:val="0"/>
        </w:numPr>
        <w:rPr>
          <w:lang w:val="en-IE"/>
        </w:rPr>
      </w:pPr>
      <w:r>
        <w:rPr>
          <w:lang w:val="en-IE"/>
        </w:rPr>
        <w:lastRenderedPageBreak/>
        <w:fldChar w:fldCharType="end"/>
      </w:r>
      <w:bookmarkStart w:id="0" w:name="_Toc499742002"/>
      <w:r w:rsidR="009D1E0C" w:rsidRPr="009D1E0C">
        <w:rPr>
          <w:lang w:val="en-IE"/>
        </w:rPr>
        <w:t>Executive Summ</w:t>
      </w:r>
      <w:r w:rsidR="009D1E0C">
        <w:rPr>
          <w:lang w:val="en-IE"/>
        </w:rPr>
        <w:t>ary</w:t>
      </w:r>
      <w:bookmarkEnd w:id="0"/>
    </w:p>
    <w:p w14:paraId="684AF19D" w14:textId="4169FF2A" w:rsidR="001D40D1" w:rsidRDefault="001D40D1" w:rsidP="001D40D1">
      <w:pPr>
        <w:rPr>
          <w:lang w:val="en-IE"/>
        </w:rPr>
      </w:pPr>
      <w:r w:rsidRPr="00F72AB1">
        <w:rPr>
          <w:lang w:val="en-IE"/>
        </w:rPr>
        <w:t xml:space="preserve">Maximum </w:t>
      </w:r>
      <w:r>
        <w:rPr>
          <w:lang w:val="en-IE"/>
        </w:rPr>
        <w:t>300</w:t>
      </w:r>
      <w:r w:rsidRPr="00F72AB1">
        <w:rPr>
          <w:lang w:val="en-IE"/>
        </w:rPr>
        <w:t xml:space="preserve"> words. The abstract should mention the problem being addressed, describe the </w:t>
      </w:r>
      <w:r w:rsidR="009D1E0C">
        <w:rPr>
          <w:lang w:val="en-IE"/>
        </w:rPr>
        <w:t>technical solution</w:t>
      </w:r>
      <w:r w:rsidRPr="00F72AB1">
        <w:rPr>
          <w:lang w:val="en-IE"/>
        </w:rPr>
        <w:t xml:space="preserve"> and briefly report the findin</w:t>
      </w:r>
      <w:r>
        <w:rPr>
          <w:lang w:val="en-IE"/>
        </w:rPr>
        <w:t xml:space="preserve">gs </w:t>
      </w:r>
      <w:r w:rsidR="009D1E0C">
        <w:rPr>
          <w:lang w:val="en-IE"/>
        </w:rPr>
        <w:t>of the evaluation</w:t>
      </w:r>
      <w:r>
        <w:rPr>
          <w:lang w:val="en-IE"/>
        </w:rPr>
        <w:t>.</w:t>
      </w:r>
    </w:p>
    <w:p w14:paraId="322C5859" w14:textId="6EE3CCB6" w:rsidR="00645312" w:rsidRDefault="00645312" w:rsidP="00F91AED">
      <w:r>
        <w:t>In today’s world, Artificial Intelligence exists in every game we play. It was a challenge for computer scientists to beat the professional players since computers were invented. Many games are deterministic perfect information games like chess or checkers where there is no chance and there is no any hidden information from the opponent. This thesis investigates non-deterministic imperfect information games like poker that are very popular in real world. There exists a technique that calculates the strategies over time to win the player by reaching the Nash equilibrium.</w:t>
      </w:r>
    </w:p>
    <w:p w14:paraId="296DE523" w14:textId="00F0069F" w:rsidR="00645312" w:rsidRDefault="00645312" w:rsidP="00F91AED">
      <w:r>
        <w:t xml:space="preserve">Poker is currently the world’s most played card game. Hundreds of thousands of people play poker every day, and can play in a real-life environment or over the internet using a distributed application running a simulation of the game. One of the biggest reasons for poker’s recent success is its fundamental dynamics. The ‘hidden’ elements of the game means players must observe their opponent’s characteristics to be able to arrive at good decisions, given their options. A very good poker player will consistently dominate a sub-optimal opponent, although stochastic elements apply heavy statistical variation to the game, allowing weak players to win occasionally. </w:t>
      </w:r>
    </w:p>
    <w:p w14:paraId="090BA274" w14:textId="1D347C27" w:rsidR="00645312" w:rsidRDefault="00645312" w:rsidP="00F91AED">
      <w:r>
        <w:t xml:space="preserve">The game of poker offers a well-defined domain in which to investigate some fundamental issues in computing science, such as how to handle deliberate misinformation, and how to make intelligent guesses based on partial knowledge. This project will aim to investigate what Artificial Intelligence techniques can be applied to the domain </w:t>
      </w:r>
      <w:proofErr w:type="gramStart"/>
      <w:r>
        <w:t>in order to</w:t>
      </w:r>
      <w:proofErr w:type="gramEnd"/>
      <w:r>
        <w:t xml:space="preserve"> play up to a human standard of decision making. </w:t>
      </w:r>
    </w:p>
    <w:p w14:paraId="684AF19E" w14:textId="33742065" w:rsidR="00C40A76" w:rsidRDefault="00645312" w:rsidP="00F91AED">
      <w:pPr>
        <w:rPr>
          <w:lang w:val="en-IE"/>
        </w:rPr>
      </w:pPr>
      <w:r>
        <w:t xml:space="preserve">The findings of the research have application beyond the realm of poker, and can be applied to financial, weather and military domains, or more generally, any domain with a nondeterministic outcome that incorporates stochastic elements. </w:t>
      </w:r>
    </w:p>
    <w:p w14:paraId="505281CD" w14:textId="77777777" w:rsidR="007E586D" w:rsidRDefault="007E586D" w:rsidP="00F91AED">
      <w:pPr>
        <w:rPr>
          <w:lang w:val="en-IE"/>
        </w:rPr>
        <w:sectPr w:rsidR="007E586D"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99742003"/>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99742004"/>
      <w:r>
        <w:rPr>
          <w:lang w:val="en-IE"/>
        </w:rPr>
        <w:t>Background</w:t>
      </w:r>
      <w:bookmarkEnd w:id="2"/>
    </w:p>
    <w:p w14:paraId="06E6DD3D" w14:textId="77777777" w:rsidR="00685EA1" w:rsidRDefault="00685EA1" w:rsidP="00685EA1">
      <w:pPr>
        <w:ind w:left="720"/>
        <w:rPr>
          <w:rFonts w:cs="Arial"/>
        </w:rPr>
      </w:pPr>
      <w:r>
        <w:rPr>
          <w:rFonts w:cs="Arial"/>
        </w:rPr>
        <w:t>In the domain of Artificial Intelligence there has been a plethora of games that have been solved to date. Some examples of these agents are, IBM’s “Deep Blue” for chess, The University of Alberta’s “Chinook” for checkers and Michael Buro’s “</w:t>
      </w:r>
      <w:proofErr w:type="spellStart"/>
      <w:r>
        <w:rPr>
          <w:rFonts w:cs="Arial"/>
        </w:rPr>
        <w:t>Logistello</w:t>
      </w:r>
      <w:proofErr w:type="spellEnd"/>
      <w:r>
        <w:rPr>
          <w:rFonts w:cs="Arial"/>
        </w:rPr>
        <w:t>” for Othello.</w:t>
      </w:r>
    </w:p>
    <w:p w14:paraId="61C22594" w14:textId="77777777" w:rsidR="00685EA1" w:rsidRDefault="00685EA1" w:rsidP="00685EA1">
      <w:pPr>
        <w:ind w:left="720"/>
        <w:rPr>
          <w:rFonts w:cs="Arial"/>
        </w:rPr>
      </w:pPr>
      <w:r>
        <w:rPr>
          <w:rFonts w:cs="Arial"/>
        </w:rPr>
        <w:t xml:space="preserve">These agents have effectively solved those games and have beaten the best human minds in the world, demonstrating the power of computational processing. However, what all these games have in common is, they are all “perfect information” games. Perfect information games refer to the game in which each player, at any point in the game has complete knowledge of the current game state. Games like Chess, Checkers and Backgammon are “perfect information” games. Players who play these have perfect knowledge of the game state as they can see all remaining pieces on the game board. </w:t>
      </w:r>
    </w:p>
    <w:p w14:paraId="70289659" w14:textId="77777777" w:rsidR="00685EA1" w:rsidRDefault="00685EA1" w:rsidP="00685EA1">
      <w:pPr>
        <w:ind w:left="720"/>
        <w:rPr>
          <w:rFonts w:cs="Arial"/>
        </w:rPr>
      </w:pPr>
      <w:r>
        <w:rPr>
          <w:rFonts w:cs="Arial"/>
        </w:rPr>
        <w:t>Well known game-search trees, such as alpha-beta search can be used to explore deep into the game tree to find and choose the worse-case action the opponent cannot compete against.</w:t>
      </w:r>
    </w:p>
    <w:p w14:paraId="601CD0A3" w14:textId="77777777" w:rsidR="00685EA1" w:rsidRDefault="00685EA1" w:rsidP="00685EA1">
      <w:pPr>
        <w:ind w:left="720"/>
        <w:rPr>
          <w:rFonts w:cs="Arial"/>
        </w:rPr>
      </w:pPr>
      <w:r>
        <w:rPr>
          <w:rFonts w:cs="Arial"/>
        </w:rPr>
        <w:t>In contrast to this, Poker is a “imperfect information” game, this means that certain information within the game is private, in terms of poker, each player receives private cards. As a result, no player can know the current position in the game tree.</w:t>
      </w:r>
    </w:p>
    <w:p w14:paraId="4C7CE43E" w14:textId="77777777" w:rsidR="00685EA1" w:rsidRDefault="00685EA1" w:rsidP="00685EA1">
      <w:pPr>
        <w:ind w:left="720"/>
        <w:rPr>
          <w:rFonts w:cs="Arial"/>
        </w:rPr>
      </w:pPr>
      <w:r>
        <w:rPr>
          <w:rFonts w:cs="Arial"/>
        </w:rPr>
        <w:t xml:space="preserve">Poker is a non-deterministic game. A player’s actions within the poker domain can never guarantee the same outcome. </w:t>
      </w:r>
    </w:p>
    <w:p w14:paraId="6E4CEEFE" w14:textId="77777777" w:rsidR="00685EA1" w:rsidRDefault="00685EA1" w:rsidP="00685EA1">
      <w:pPr>
        <w:ind w:left="720"/>
        <w:rPr>
          <w:rFonts w:cs="Arial"/>
        </w:rPr>
      </w:pPr>
      <w:r>
        <w:rPr>
          <w:rFonts w:cs="Arial"/>
        </w:rPr>
        <w:t>Poker has stochastic outcomes. This element of change through random shuffling of the cards creates uncertainty, and adds a great deal of variance to the results.</w:t>
      </w:r>
    </w:p>
    <w:p w14:paraId="187989A0" w14:textId="77777777" w:rsidR="00685EA1" w:rsidRDefault="00685EA1" w:rsidP="00685EA1">
      <w:pPr>
        <w:ind w:left="720"/>
        <w:rPr>
          <w:rFonts w:cs="Arial"/>
        </w:rPr>
      </w:pPr>
      <w:r>
        <w:rPr>
          <w:rFonts w:cs="Arial"/>
        </w:rPr>
        <w:lastRenderedPageBreak/>
        <w:t xml:space="preserve">Texas Hold’em is a poker variation that uses community cards. </w:t>
      </w:r>
      <w:r w:rsidRPr="008F2418">
        <w:rPr>
          <w:rFonts w:cs="Arial"/>
        </w:rPr>
        <w:t>This variant of Poker was chosen because its rules have specific characteristics that allow new developed methodologies to be adapted to other Poker variations with reduced effort</w:t>
      </w:r>
      <w:r>
        <w:rPr>
          <w:rFonts w:cs="Arial"/>
        </w:rPr>
        <w:t>.</w:t>
      </w:r>
    </w:p>
    <w:p w14:paraId="09A182A4" w14:textId="77777777" w:rsidR="00685EA1" w:rsidRPr="000B2F8D" w:rsidRDefault="00685EA1" w:rsidP="00685EA1">
      <w:pPr>
        <w:pStyle w:val="ListParagraph"/>
        <w:rPr>
          <w:rFonts w:ascii="Arial" w:hAnsi="Arial" w:cs="Arial"/>
          <w:b/>
          <w:sz w:val="24"/>
          <w:szCs w:val="24"/>
          <w:u w:val="single"/>
        </w:rPr>
      </w:pPr>
      <w:r>
        <w:rPr>
          <w:rFonts w:ascii="Arial" w:hAnsi="Arial" w:cs="Arial"/>
          <w:b/>
          <w:sz w:val="24"/>
          <w:szCs w:val="24"/>
          <w:u w:val="single"/>
        </w:rPr>
        <w:t>Rules</w:t>
      </w:r>
    </w:p>
    <w:p w14:paraId="141D73F2" w14:textId="77777777" w:rsidR="00685EA1" w:rsidRDefault="00685EA1" w:rsidP="00685EA1">
      <w:pPr>
        <w:pStyle w:val="ListParagraph"/>
        <w:rPr>
          <w:rFonts w:ascii="Arial" w:hAnsi="Arial" w:cs="Arial"/>
          <w:sz w:val="24"/>
          <w:szCs w:val="24"/>
        </w:rPr>
      </w:pPr>
      <w:r w:rsidRPr="006D723E">
        <w:rPr>
          <w:rFonts w:ascii="Arial" w:hAnsi="Arial" w:cs="Arial"/>
          <w:sz w:val="24"/>
          <w:szCs w:val="24"/>
        </w:rPr>
        <w:t>At the beginning of every game, two cards are dealt to each player. The dealer player is assigned and marked with a dealer button. The dealer position rotates clockwise from game to game. After that, the two players to the left of dealer post the blind bets. The first player is called small blind, and the other one is called big blind. They respectively post half of minimum and the minimum bet. The player that starts the game is the one on the left of the big blind. One example of an initial table configuration is shown in Figure 2. The dealer is the player at seat F and the small and big blind players are respectively the A and B seats.</w:t>
      </w:r>
    </w:p>
    <w:p w14:paraId="48F5BE64" w14:textId="77777777" w:rsidR="00685EA1" w:rsidRDefault="00685EA1" w:rsidP="00685EA1">
      <w:pPr>
        <w:pStyle w:val="ListParagraph"/>
        <w:rPr>
          <w:rFonts w:ascii="Arial" w:hAnsi="Arial" w:cs="Arial"/>
          <w:sz w:val="24"/>
          <w:szCs w:val="24"/>
        </w:rPr>
      </w:pPr>
    </w:p>
    <w:p w14:paraId="1695D401" w14:textId="77777777" w:rsidR="00685EA1" w:rsidRDefault="00685EA1" w:rsidP="00685EA1">
      <w:pPr>
        <w:pStyle w:val="ListParagraph"/>
        <w:rPr>
          <w:rFonts w:ascii="Arial" w:hAnsi="Arial" w:cs="Arial"/>
          <w:b/>
          <w:sz w:val="24"/>
          <w:szCs w:val="24"/>
        </w:rPr>
      </w:pPr>
      <w:r>
        <w:rPr>
          <w:rFonts w:ascii="Arial" w:hAnsi="Arial" w:cs="Arial"/>
          <w:noProof/>
          <w:sz w:val="24"/>
          <w:szCs w:val="24"/>
        </w:rPr>
        <w:drawing>
          <wp:inline distT="0" distB="0" distL="0" distR="0" wp14:anchorId="7E642D15" wp14:editId="64228280">
            <wp:extent cx="2600325" cy="1724025"/>
            <wp:effectExtent l="0" t="0" r="9525" b="9525"/>
            <wp:docPr id="4" name="Picture 4" descr="C:\Users\Lee\AppData\Local\Microsoft\Windows\INetCache\Content.Word\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AppData\Local\Microsoft\Windows\INetCache\Content.Word\Po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1724025"/>
                    </a:xfrm>
                    <a:prstGeom prst="rect">
                      <a:avLst/>
                    </a:prstGeom>
                    <a:noFill/>
                    <a:ln>
                      <a:noFill/>
                    </a:ln>
                  </pic:spPr>
                </pic:pic>
              </a:graphicData>
            </a:graphic>
          </wp:inline>
        </w:drawing>
      </w:r>
    </w:p>
    <w:p w14:paraId="0CF2DD65" w14:textId="77777777" w:rsidR="00685EA1" w:rsidRDefault="00685EA1" w:rsidP="00685EA1">
      <w:pPr>
        <w:pStyle w:val="ListParagraph"/>
        <w:rPr>
          <w:rFonts w:ascii="Arial" w:hAnsi="Arial" w:cs="Arial"/>
          <w:b/>
          <w:sz w:val="24"/>
          <w:szCs w:val="24"/>
        </w:rPr>
      </w:pPr>
    </w:p>
    <w:p w14:paraId="5C24138D" w14:textId="77777777" w:rsidR="00685EA1" w:rsidRDefault="00685EA1" w:rsidP="00685EA1">
      <w:pPr>
        <w:pStyle w:val="ListParagraph"/>
        <w:rPr>
          <w:rFonts w:ascii="Arial" w:hAnsi="Arial" w:cs="Arial"/>
          <w:b/>
          <w:sz w:val="24"/>
          <w:szCs w:val="24"/>
        </w:rPr>
      </w:pPr>
    </w:p>
    <w:p w14:paraId="6F0EFA56" w14:textId="77777777" w:rsidR="00685EA1" w:rsidRDefault="00685EA1" w:rsidP="00685EA1">
      <w:pPr>
        <w:pStyle w:val="ListParagraph"/>
        <w:rPr>
          <w:rFonts w:ascii="Arial" w:hAnsi="Arial" w:cs="Arial"/>
          <w:b/>
          <w:sz w:val="24"/>
          <w:szCs w:val="24"/>
          <w:u w:val="single"/>
        </w:rPr>
      </w:pPr>
      <w:r>
        <w:rPr>
          <w:rFonts w:ascii="Arial" w:hAnsi="Arial" w:cs="Arial"/>
          <w:b/>
          <w:sz w:val="24"/>
          <w:szCs w:val="24"/>
          <w:u w:val="single"/>
        </w:rPr>
        <w:t>Table Layout</w:t>
      </w:r>
    </w:p>
    <w:p w14:paraId="2CA6A796" w14:textId="77777777" w:rsidR="00685EA1" w:rsidRDefault="00685EA1" w:rsidP="00685EA1">
      <w:pPr>
        <w:pStyle w:val="ListParagraph"/>
        <w:rPr>
          <w:rFonts w:ascii="Arial" w:hAnsi="Arial" w:cs="Arial"/>
          <w:sz w:val="24"/>
          <w:szCs w:val="24"/>
        </w:rPr>
      </w:pPr>
    </w:p>
    <w:p w14:paraId="1077E02A" w14:textId="77777777" w:rsidR="00685EA1" w:rsidRDefault="00685EA1" w:rsidP="00685EA1">
      <w:pPr>
        <w:pStyle w:val="ListParagraph"/>
        <w:rPr>
          <w:rFonts w:ascii="Arial" w:hAnsi="Arial" w:cs="Arial"/>
          <w:sz w:val="24"/>
          <w:szCs w:val="24"/>
        </w:rPr>
      </w:pPr>
      <w:r>
        <w:rPr>
          <w:rFonts w:ascii="Arial" w:hAnsi="Arial" w:cs="Arial"/>
          <w:sz w:val="24"/>
          <w:szCs w:val="24"/>
        </w:rPr>
        <w:t>The first player to act is the player to the left of the big blind (Player C)</w:t>
      </w:r>
    </w:p>
    <w:p w14:paraId="61DF6759" w14:textId="77777777" w:rsidR="00685EA1" w:rsidRDefault="00685EA1" w:rsidP="00685EA1">
      <w:pPr>
        <w:pStyle w:val="ListParagraph"/>
        <w:rPr>
          <w:rFonts w:ascii="Arial" w:hAnsi="Arial" w:cs="Arial"/>
          <w:sz w:val="24"/>
          <w:szCs w:val="24"/>
        </w:rPr>
      </w:pPr>
      <w:r>
        <w:rPr>
          <w:rFonts w:ascii="Arial" w:hAnsi="Arial" w:cs="Arial"/>
          <w:sz w:val="24"/>
          <w:szCs w:val="24"/>
        </w:rPr>
        <w:t>And the next player is the closest one to the left of the current player. Each player can choose one of the following actions</w:t>
      </w:r>
    </w:p>
    <w:p w14:paraId="528CB518" w14:textId="77777777" w:rsidR="00685EA1" w:rsidRDefault="00685EA1" w:rsidP="00685EA1">
      <w:pPr>
        <w:pStyle w:val="ListParagraph"/>
        <w:rPr>
          <w:rFonts w:ascii="Arial" w:hAnsi="Arial" w:cs="Arial"/>
          <w:sz w:val="24"/>
          <w:szCs w:val="24"/>
        </w:rPr>
      </w:pPr>
    </w:p>
    <w:p w14:paraId="7B0C4BE8" w14:textId="77777777" w:rsidR="00685EA1" w:rsidRDefault="00685EA1" w:rsidP="00685EA1">
      <w:pPr>
        <w:pStyle w:val="ListParagraph"/>
        <w:numPr>
          <w:ilvl w:val="0"/>
          <w:numId w:val="8"/>
        </w:numPr>
        <w:rPr>
          <w:rFonts w:ascii="Arial" w:hAnsi="Arial" w:cs="Arial"/>
          <w:sz w:val="24"/>
          <w:szCs w:val="24"/>
        </w:rPr>
      </w:pPr>
      <w:r>
        <w:rPr>
          <w:rFonts w:ascii="Arial" w:hAnsi="Arial" w:cs="Arial"/>
          <w:sz w:val="24"/>
          <w:szCs w:val="24"/>
        </w:rPr>
        <w:t>Call: Match the current highest bet</w:t>
      </w:r>
    </w:p>
    <w:p w14:paraId="21C8FC98" w14:textId="77777777" w:rsidR="00685EA1" w:rsidRDefault="00685EA1" w:rsidP="00685EA1">
      <w:pPr>
        <w:pStyle w:val="ListParagraph"/>
        <w:numPr>
          <w:ilvl w:val="0"/>
          <w:numId w:val="8"/>
        </w:numPr>
        <w:rPr>
          <w:rFonts w:ascii="Arial" w:hAnsi="Arial" w:cs="Arial"/>
          <w:sz w:val="24"/>
          <w:szCs w:val="24"/>
        </w:rPr>
      </w:pPr>
      <w:r>
        <w:rPr>
          <w:rFonts w:ascii="Arial" w:hAnsi="Arial" w:cs="Arial"/>
          <w:sz w:val="24"/>
          <w:szCs w:val="24"/>
        </w:rPr>
        <w:t>Raise: Bet higher than the current highest bet</w:t>
      </w:r>
    </w:p>
    <w:p w14:paraId="368F09B1" w14:textId="77777777" w:rsidR="00685EA1" w:rsidRDefault="00685EA1" w:rsidP="00685EA1">
      <w:pPr>
        <w:pStyle w:val="ListParagraph"/>
        <w:numPr>
          <w:ilvl w:val="0"/>
          <w:numId w:val="8"/>
        </w:numPr>
        <w:rPr>
          <w:rFonts w:ascii="Arial" w:hAnsi="Arial" w:cs="Arial"/>
          <w:sz w:val="24"/>
          <w:szCs w:val="24"/>
        </w:rPr>
      </w:pPr>
      <w:r>
        <w:rPr>
          <w:rFonts w:ascii="Arial" w:hAnsi="Arial" w:cs="Arial"/>
          <w:sz w:val="24"/>
          <w:szCs w:val="24"/>
        </w:rPr>
        <w:t>Fold: Forfeit the hand, thus give up the pot</w:t>
      </w:r>
    </w:p>
    <w:p w14:paraId="2873A72A" w14:textId="77777777" w:rsidR="00685EA1" w:rsidRDefault="00685EA1" w:rsidP="00685EA1">
      <w:pPr>
        <w:ind w:left="720"/>
        <w:rPr>
          <w:rFonts w:cs="Arial"/>
        </w:rPr>
      </w:pPr>
      <w:r>
        <w:rPr>
          <w:rFonts w:cs="Arial"/>
        </w:rPr>
        <w:t>There are four betting rounds in Texas Hold’em, where each round new community cards are revealed.</w:t>
      </w:r>
    </w:p>
    <w:p w14:paraId="77E0C441" w14:textId="77777777" w:rsidR="00685EA1" w:rsidRDefault="00685EA1" w:rsidP="00685EA1">
      <w:pPr>
        <w:pStyle w:val="ListParagraph"/>
        <w:numPr>
          <w:ilvl w:val="0"/>
          <w:numId w:val="9"/>
        </w:numPr>
        <w:rPr>
          <w:rFonts w:ascii="Arial" w:hAnsi="Arial" w:cs="Arial"/>
          <w:sz w:val="24"/>
          <w:szCs w:val="24"/>
        </w:rPr>
      </w:pPr>
      <w:r>
        <w:rPr>
          <w:rFonts w:ascii="Arial" w:hAnsi="Arial" w:cs="Arial"/>
          <w:sz w:val="24"/>
          <w:szCs w:val="24"/>
        </w:rPr>
        <w:t>Pre-Flop: No community cards</w:t>
      </w:r>
    </w:p>
    <w:p w14:paraId="04D5F531" w14:textId="77777777" w:rsidR="00685EA1" w:rsidRDefault="00685EA1" w:rsidP="00685EA1">
      <w:pPr>
        <w:pStyle w:val="ListParagraph"/>
        <w:numPr>
          <w:ilvl w:val="0"/>
          <w:numId w:val="9"/>
        </w:numPr>
        <w:rPr>
          <w:rFonts w:ascii="Arial" w:hAnsi="Arial" w:cs="Arial"/>
          <w:sz w:val="24"/>
          <w:szCs w:val="24"/>
        </w:rPr>
      </w:pPr>
      <w:r>
        <w:rPr>
          <w:rFonts w:ascii="Arial" w:hAnsi="Arial" w:cs="Arial"/>
          <w:sz w:val="24"/>
          <w:szCs w:val="24"/>
        </w:rPr>
        <w:t>Flop: three community cards revealed</w:t>
      </w:r>
    </w:p>
    <w:p w14:paraId="1F2C0AC8" w14:textId="77777777" w:rsidR="00685EA1" w:rsidRDefault="00685EA1" w:rsidP="00685EA1">
      <w:pPr>
        <w:pStyle w:val="ListParagraph"/>
        <w:numPr>
          <w:ilvl w:val="0"/>
          <w:numId w:val="9"/>
        </w:numPr>
        <w:rPr>
          <w:rFonts w:ascii="Arial" w:hAnsi="Arial" w:cs="Arial"/>
          <w:sz w:val="24"/>
          <w:szCs w:val="24"/>
        </w:rPr>
      </w:pPr>
      <w:r>
        <w:rPr>
          <w:rFonts w:ascii="Arial" w:hAnsi="Arial" w:cs="Arial"/>
          <w:sz w:val="24"/>
          <w:szCs w:val="24"/>
        </w:rPr>
        <w:lastRenderedPageBreak/>
        <w:t>Turn: The fourth community card is revealed</w:t>
      </w:r>
    </w:p>
    <w:p w14:paraId="77A6540C" w14:textId="77777777" w:rsidR="00685EA1" w:rsidRDefault="00685EA1" w:rsidP="00685EA1">
      <w:pPr>
        <w:pStyle w:val="ListParagraph"/>
        <w:numPr>
          <w:ilvl w:val="0"/>
          <w:numId w:val="9"/>
        </w:numPr>
        <w:rPr>
          <w:rFonts w:ascii="Arial" w:hAnsi="Arial" w:cs="Arial"/>
          <w:sz w:val="24"/>
          <w:szCs w:val="24"/>
        </w:rPr>
      </w:pPr>
      <w:r>
        <w:rPr>
          <w:rFonts w:ascii="Arial" w:hAnsi="Arial" w:cs="Arial"/>
          <w:sz w:val="24"/>
          <w:szCs w:val="24"/>
        </w:rPr>
        <w:t>River: The fifth community card is revealed</w:t>
      </w:r>
    </w:p>
    <w:p w14:paraId="42F355CF" w14:textId="02FBFF5E" w:rsidR="00685EA1" w:rsidRPr="00F744FA" w:rsidRDefault="00685EA1" w:rsidP="00685EA1">
      <w:pPr>
        <w:ind w:left="720"/>
        <w:rPr>
          <w:rFonts w:cs="Arial"/>
        </w:rPr>
      </w:pPr>
      <w:r>
        <w:rPr>
          <w:rFonts w:cs="Arial"/>
        </w:rPr>
        <w:t>After the river, if at least 2 players agree to call the pot, the showdown round comes. This is when all players may show their cards and the one with the best hand wins the pot. If players have similar ranked hands, there is a tie and the pot is divided. This is otherwise known as a “chop-pot”</w:t>
      </w:r>
    </w:p>
    <w:p w14:paraId="1C0CF228" w14:textId="129CDE67" w:rsidR="00685EA1" w:rsidRDefault="00685EA1" w:rsidP="00250495">
      <w:pPr>
        <w:ind w:firstLine="720"/>
        <w:rPr>
          <w:rFonts w:cs="Arial"/>
          <w:b/>
          <w:u w:val="single"/>
        </w:rPr>
      </w:pPr>
      <w:r>
        <w:rPr>
          <w:rFonts w:cs="Arial"/>
          <w:b/>
          <w:u w:val="single"/>
        </w:rPr>
        <w:t>Hand Rankings</w:t>
      </w:r>
    </w:p>
    <w:p w14:paraId="37B2A67F" w14:textId="77777777" w:rsidR="00685EA1" w:rsidRDefault="00685EA1" w:rsidP="00685EA1">
      <w:pPr>
        <w:ind w:left="720"/>
        <w:rPr>
          <w:rFonts w:cs="Arial"/>
        </w:rPr>
      </w:pPr>
      <w:r>
        <w:rPr>
          <w:rFonts w:cs="Arial"/>
        </w:rPr>
        <w:t>A poker hand is a set of five cards that identifies the score of a player in poker. The hand is made by combing the player’s personal cards with the community cards. The table below presents the ranking of each combination with a short description.</w:t>
      </w:r>
    </w:p>
    <w:p w14:paraId="5BAA384B" w14:textId="77777777" w:rsidR="00685EA1" w:rsidRDefault="00685EA1" w:rsidP="00685EA1">
      <w:pPr>
        <w:ind w:left="720"/>
        <w:rPr>
          <w:rFonts w:cs="Arial"/>
        </w:rPr>
      </w:pPr>
      <w:r>
        <w:rPr>
          <w:rFonts w:cs="Arial"/>
          <w:noProof/>
        </w:rPr>
        <w:drawing>
          <wp:inline distT="0" distB="0" distL="0" distR="0" wp14:anchorId="1AF55CB7" wp14:editId="6F954F78">
            <wp:extent cx="2834837" cy="3362325"/>
            <wp:effectExtent l="0" t="0" r="3810" b="0"/>
            <wp:docPr id="2" name="Picture 2" descr="C:\Users\Lee\AppData\Local\Microsoft\Windows\INetCache\Content.Word\Poker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okerHan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48" cy="3423064"/>
                    </a:xfrm>
                    <a:prstGeom prst="rect">
                      <a:avLst/>
                    </a:prstGeom>
                    <a:noFill/>
                    <a:ln>
                      <a:noFill/>
                    </a:ln>
                  </pic:spPr>
                </pic:pic>
              </a:graphicData>
            </a:graphic>
          </wp:inline>
        </w:drawing>
      </w:r>
    </w:p>
    <w:p w14:paraId="2C3E6D23" w14:textId="77777777" w:rsidR="00685EA1" w:rsidRDefault="00685EA1" w:rsidP="00685EA1">
      <w:pPr>
        <w:ind w:left="720"/>
        <w:rPr>
          <w:rFonts w:cs="Arial"/>
          <w:b/>
          <w:u w:val="single"/>
        </w:rPr>
      </w:pPr>
    </w:p>
    <w:p w14:paraId="71EDB406" w14:textId="77777777" w:rsidR="00685EA1" w:rsidRDefault="00685EA1" w:rsidP="00685EA1">
      <w:pPr>
        <w:ind w:left="720"/>
        <w:rPr>
          <w:rFonts w:cs="Arial"/>
          <w:b/>
          <w:u w:val="single"/>
        </w:rPr>
      </w:pPr>
      <w:r>
        <w:rPr>
          <w:rFonts w:cs="Arial"/>
          <w:b/>
          <w:u w:val="single"/>
        </w:rPr>
        <w:t>Hand Evaluation Algorithms</w:t>
      </w:r>
    </w:p>
    <w:p w14:paraId="472041FD" w14:textId="2A1DB057" w:rsidR="00685EA1" w:rsidRDefault="00685EA1" w:rsidP="00685EA1">
      <w:pPr>
        <w:ind w:left="720"/>
        <w:rPr>
          <w:rFonts w:cs="Arial"/>
        </w:rPr>
      </w:pPr>
      <w:r>
        <w:rPr>
          <w:rFonts w:cs="Arial"/>
        </w:rPr>
        <w:t xml:space="preserve">The algorithm in which that is used to quantify the agent’s Hand Strength, regardless of all cards being dealt. This algorithm is key, as it considers all </w:t>
      </w:r>
      <w:r>
        <w:rPr>
          <w:rFonts w:cs="Arial"/>
        </w:rPr>
        <w:lastRenderedPageBreak/>
        <w:t xml:space="preserve">the possible better hands the agent could have, the same, and all the worse hands at the point of calculation. The algorithm iterates through all possible starting hands and returns a percentage as a result. </w:t>
      </w:r>
    </w:p>
    <w:p w14:paraId="5002BD6A" w14:textId="5DC5542C" w:rsidR="00D307EA" w:rsidRDefault="00D307EA" w:rsidP="00685EA1">
      <w:pPr>
        <w:ind w:left="720"/>
        <w:rPr>
          <w:rFonts w:cs="Arial"/>
        </w:rPr>
      </w:pPr>
      <w:r>
        <w:rPr>
          <w:rFonts w:cs="Arial"/>
          <w:noProof/>
        </w:rPr>
        <w:drawing>
          <wp:inline distT="0" distB="0" distL="0" distR="0" wp14:anchorId="2EE23D2A" wp14:editId="382E281B">
            <wp:extent cx="4505325" cy="2152650"/>
            <wp:effectExtent l="0" t="0" r="9525" b="0"/>
            <wp:docPr id="6" name="Picture 6" descr="C:\Users\Lee\AppData\Local\Microsoft\Windows\INetCache\Content.Word\Hand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HandRan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152650"/>
                    </a:xfrm>
                    <a:prstGeom prst="rect">
                      <a:avLst/>
                    </a:prstGeom>
                    <a:noFill/>
                    <a:ln>
                      <a:noFill/>
                    </a:ln>
                  </pic:spPr>
                </pic:pic>
              </a:graphicData>
            </a:graphic>
          </wp:inline>
        </w:drawing>
      </w:r>
    </w:p>
    <w:p w14:paraId="3B9071D5" w14:textId="77777777" w:rsidR="00685EA1" w:rsidRDefault="00685EA1" w:rsidP="00685EA1">
      <w:pPr>
        <w:ind w:left="720"/>
        <w:rPr>
          <w:rFonts w:cs="Arial"/>
          <w:b/>
          <w:u w:val="single"/>
        </w:rPr>
      </w:pPr>
      <w:r>
        <w:rPr>
          <w:rFonts w:cs="Arial"/>
          <w:b/>
          <w:u w:val="single"/>
        </w:rPr>
        <w:t xml:space="preserve">Hand Potential </w:t>
      </w:r>
    </w:p>
    <w:p w14:paraId="3175ADF6" w14:textId="77777777" w:rsidR="00E81765" w:rsidRDefault="00685EA1" w:rsidP="00685EA1">
      <w:pPr>
        <w:ind w:left="720"/>
        <w:rPr>
          <w:rFonts w:cs="Arial"/>
        </w:rPr>
      </w:pPr>
      <w:r>
        <w:rPr>
          <w:rFonts w:cs="Arial"/>
        </w:rPr>
        <w:t>Hand Potential</w:t>
      </w:r>
      <w:r w:rsidR="001854C3">
        <w:rPr>
          <w:rFonts w:cs="Arial"/>
        </w:rPr>
        <w:t xml:space="preserve"> is an algorithm that calculates the possible evolution of the hand quality throughout the game. In Texas Hold’em, when the game reaches the Flop round, there are still two more community cards to be revealed. This means that the current hand rank may improve, since the hand is composed of the set of five available cards that has the highest rank among all available cards. This is an extension of the hand evaluation, but instead of only considering the current available cards, it considers the possible community cards that have not been revealed yet. This also considers that the opponent’s hands might improve as well. </w:t>
      </w:r>
    </w:p>
    <w:p w14:paraId="2F6BD9F0" w14:textId="77777777" w:rsidR="00685EA1" w:rsidRPr="003A0D2B" w:rsidRDefault="001854C3" w:rsidP="00685EA1">
      <w:pPr>
        <w:ind w:left="720"/>
        <w:rPr>
          <w:rFonts w:cs="Arial"/>
        </w:rPr>
      </w:pPr>
      <w:r>
        <w:rPr>
          <w:rFonts w:cs="Arial"/>
        </w:rPr>
        <w:t xml:space="preserve">  </w:t>
      </w:r>
      <w:r w:rsidR="00685EA1">
        <w:rPr>
          <w:rFonts w:cs="Arial"/>
        </w:rPr>
        <w:t xml:space="preserve"> </w:t>
      </w:r>
    </w:p>
    <w:p w14:paraId="06A61D80" w14:textId="50974482" w:rsidR="00685EA1" w:rsidRDefault="00685EA1" w:rsidP="0000587D">
      <w:pPr>
        <w:ind w:firstLine="720"/>
        <w:rPr>
          <w:rFonts w:cs="Arial"/>
          <w:b/>
          <w:u w:val="single"/>
        </w:rPr>
      </w:pPr>
      <w:r>
        <w:rPr>
          <w:rFonts w:cs="Arial"/>
          <w:b/>
          <w:u w:val="single"/>
        </w:rPr>
        <w:t>Non-Deterministic Game</w:t>
      </w:r>
    </w:p>
    <w:p w14:paraId="2DC67E15" w14:textId="77777777" w:rsidR="00685EA1" w:rsidRDefault="00685EA1" w:rsidP="00685EA1">
      <w:pPr>
        <w:ind w:left="720"/>
      </w:pPr>
      <w:r>
        <w:t>Non-deterministic games are often described as games with an element of chance. These games do not result in predictable outcome. Examples of such games are Backgammon and Poker (their source of chance is dice and card respectively). What makes these games different from deterministic games are the additional nodes called ‘Chance’ or ‘Nature’ in their game trees.</w:t>
      </w:r>
    </w:p>
    <w:p w14:paraId="32DFC984" w14:textId="77777777" w:rsidR="00685EA1" w:rsidRDefault="00685EA1" w:rsidP="00685EA1">
      <w:pPr>
        <w:ind w:left="720"/>
        <w:rPr>
          <w:b/>
          <w:u w:val="single"/>
        </w:rPr>
      </w:pPr>
      <w:r>
        <w:rPr>
          <w:b/>
          <w:u w:val="single"/>
        </w:rPr>
        <w:lastRenderedPageBreak/>
        <w:t xml:space="preserve">Imperfect Information </w:t>
      </w:r>
    </w:p>
    <w:p w14:paraId="4E429748" w14:textId="77777777" w:rsidR="00685EA1" w:rsidRDefault="00685EA1" w:rsidP="00685EA1">
      <w:pPr>
        <w:ind w:left="720"/>
      </w:pPr>
      <w:r>
        <w:t>Imperfect information game corresponds to the game in which certain information is private, meaning that other players cannot see it. For example, in Poker each player 10 | P a g e receives private cards. As a result of this, no player can clearly know the current position in the game tree.</w:t>
      </w:r>
    </w:p>
    <w:p w14:paraId="6BB28630" w14:textId="77777777" w:rsidR="00685EA1" w:rsidRDefault="00685EA1" w:rsidP="00685EA1">
      <w:pPr>
        <w:ind w:left="720"/>
        <w:rPr>
          <w:b/>
          <w:u w:val="single"/>
        </w:rPr>
      </w:pPr>
      <w:r>
        <w:rPr>
          <w:b/>
          <w:u w:val="single"/>
        </w:rPr>
        <w:t>The utility or payoff</w:t>
      </w:r>
    </w:p>
    <w:p w14:paraId="3AD2C1E5" w14:textId="4A02A299" w:rsidR="00685EA1" w:rsidRDefault="00685EA1" w:rsidP="00685EA1">
      <w:pPr>
        <w:ind w:left="720"/>
      </w:pPr>
      <w:r>
        <w:t xml:space="preserve">The utility in the game is the expected value when a round of a game is played. In the poker </w:t>
      </w:r>
      <w:r w:rsidR="006A2C48">
        <w:t>game,</w:t>
      </w:r>
      <w:r>
        <w:t xml:space="preserve"> it is the number of chips that was acquired or lost at the end of the hand (round).</w:t>
      </w:r>
    </w:p>
    <w:p w14:paraId="0ABE269B" w14:textId="77777777" w:rsidR="001E7B69" w:rsidRDefault="001E7B69" w:rsidP="001E7B69">
      <w:pPr>
        <w:ind w:left="720"/>
        <w:rPr>
          <w:b/>
          <w:u w:val="single"/>
        </w:rPr>
      </w:pPr>
    </w:p>
    <w:p w14:paraId="4B74A340" w14:textId="66529F82" w:rsidR="001E7B69" w:rsidRDefault="00685EA1" w:rsidP="001E7B69">
      <w:pPr>
        <w:ind w:left="720"/>
        <w:rPr>
          <w:b/>
          <w:u w:val="single"/>
        </w:rPr>
      </w:pPr>
      <w:r>
        <w:rPr>
          <w:b/>
          <w:u w:val="single"/>
        </w:rPr>
        <w:t>Nash Equilibrium</w:t>
      </w:r>
    </w:p>
    <w:p w14:paraId="40B1C1CA" w14:textId="15B492E9" w:rsidR="00685EA1" w:rsidRPr="00026B0C" w:rsidRDefault="00685EA1" w:rsidP="001E7B69">
      <w:pPr>
        <w:ind w:left="720"/>
        <w:rPr>
          <w:b/>
          <w:u w:val="single"/>
        </w:rPr>
      </w:pPr>
      <w:r>
        <w:t>Nash equilibrium is a strategy profile σ where no player can increase their utility by unilaterally changing their strategy (</w:t>
      </w:r>
      <w:proofErr w:type="spellStart"/>
      <w:r>
        <w:t>Johanson</w:t>
      </w:r>
      <w:proofErr w:type="spellEnd"/>
      <w:r>
        <w:t>, 2007): This means that for player 1, there is no other strategy in Σ1 that would produce more utility against σ2 than its strategy in σ. The same is true of player 2. (</w:t>
      </w:r>
      <w:proofErr w:type="spellStart"/>
      <w:r>
        <w:t>Johanson</w:t>
      </w:r>
      <w:proofErr w:type="spellEnd"/>
      <w:r>
        <w:t>, 2007)</w:t>
      </w:r>
    </w:p>
    <w:p w14:paraId="684AF1A3" w14:textId="5ADD7F63" w:rsidR="00D3120E" w:rsidRPr="004D5487" w:rsidRDefault="00D3120E" w:rsidP="00D3120E">
      <w:pPr>
        <w:rPr>
          <w:color w:val="0070C0"/>
          <w:lang w:val="en-IE"/>
        </w:rPr>
      </w:pPr>
    </w:p>
    <w:p w14:paraId="195787BD" w14:textId="4AD514F7" w:rsidR="0067711E" w:rsidRDefault="00F077BB" w:rsidP="00D3120E">
      <w:pPr>
        <w:pStyle w:val="Heading2"/>
        <w:rPr>
          <w:lang w:val="en-IE"/>
        </w:rPr>
      </w:pPr>
      <w:bookmarkStart w:id="3" w:name="_Toc499742005"/>
      <w:r>
        <w:rPr>
          <w:lang w:val="en-IE"/>
        </w:rPr>
        <w:t>Aims</w:t>
      </w:r>
      <w:bookmarkEnd w:id="3"/>
    </w:p>
    <w:p w14:paraId="1958B9E7" w14:textId="3AFB4927" w:rsidR="00E33F6F" w:rsidRDefault="00E33F6F" w:rsidP="0067711E">
      <w:pPr>
        <w:rPr>
          <w:lang w:val="en-IE"/>
        </w:rPr>
      </w:pPr>
      <w:r>
        <w:rPr>
          <w:lang w:val="en-IE"/>
        </w:rPr>
        <w:t>The game of poker sets the stage for a well-defined domain that allows for the investigation of various fundamental issues in computer science and artificial intelligence, such as how to handle misinformation and how to develop an intelligent agent to process Reponses based on this partial knowledge.</w:t>
      </w:r>
    </w:p>
    <w:p w14:paraId="60FF6495" w14:textId="7FBE12D8" w:rsidR="00E40F0E" w:rsidRDefault="0067711E" w:rsidP="0067711E">
      <w:pPr>
        <w:rPr>
          <w:lang w:val="en-IE"/>
        </w:rPr>
      </w:pPr>
      <w:r>
        <w:rPr>
          <w:lang w:val="en-IE"/>
        </w:rPr>
        <w:t xml:space="preserve">This project will aim to investigate what Artificial Intelligence techniques can be applied </w:t>
      </w:r>
      <w:r w:rsidR="00E33F6F">
        <w:rPr>
          <w:lang w:val="en-IE"/>
        </w:rPr>
        <w:t>in order to</w:t>
      </w:r>
      <w:r w:rsidR="00E40F0E">
        <w:rPr>
          <w:lang w:val="en-IE"/>
        </w:rPr>
        <w:t>,</w:t>
      </w:r>
      <w:r w:rsidR="00E33F6F">
        <w:rPr>
          <w:lang w:val="en-IE"/>
        </w:rPr>
        <w:t xml:space="preserve"> </w:t>
      </w:r>
    </w:p>
    <w:p w14:paraId="6B92137B" w14:textId="583296AE" w:rsidR="0067711E" w:rsidRDefault="00E40F0E" w:rsidP="00E40F0E">
      <w:pPr>
        <w:pStyle w:val="ListParagraph"/>
        <w:numPr>
          <w:ilvl w:val="0"/>
          <w:numId w:val="11"/>
        </w:numPr>
      </w:pPr>
      <w:r>
        <w:t>C</w:t>
      </w:r>
      <w:r w:rsidR="00E33F6F" w:rsidRPr="00E40F0E">
        <w:t>reate an agent that will perform on a human standard of decision making that is capable of playing strong no-limit Texas Holdem</w:t>
      </w:r>
    </w:p>
    <w:p w14:paraId="2B2915C4" w14:textId="559063CF" w:rsidR="00E40F0E" w:rsidRDefault="00E40F0E" w:rsidP="00E40F0E">
      <w:pPr>
        <w:pStyle w:val="ListParagraph"/>
        <w:numPr>
          <w:ilvl w:val="0"/>
          <w:numId w:val="11"/>
        </w:numPr>
      </w:pPr>
      <w:r>
        <w:t>Investigate the characteristics of strong poker playing and compare these results to the agent solution.</w:t>
      </w:r>
    </w:p>
    <w:p w14:paraId="1F51D84A" w14:textId="4229F85C" w:rsidR="00E40F0E" w:rsidRDefault="00E40F0E" w:rsidP="00E40F0E">
      <w:pPr>
        <w:pStyle w:val="ListParagraph"/>
        <w:numPr>
          <w:ilvl w:val="0"/>
          <w:numId w:val="11"/>
        </w:numPr>
      </w:pPr>
      <w:r>
        <w:lastRenderedPageBreak/>
        <w:t>Measure the performance of the agent against human opposition over many hands, and document the r</w:t>
      </w:r>
      <w:r w:rsidR="00A36E95">
        <w:t>esults</w:t>
      </w:r>
    </w:p>
    <w:p w14:paraId="7C7B8D3A" w14:textId="56C2E804" w:rsidR="00E40F0E" w:rsidRDefault="00A36E95" w:rsidP="00E40F0E">
      <w:pPr>
        <w:pStyle w:val="ListParagraph"/>
        <w:numPr>
          <w:ilvl w:val="0"/>
          <w:numId w:val="11"/>
        </w:numPr>
      </w:pPr>
      <w:r>
        <w:t>Create a fun an interactive experience for the user</w:t>
      </w:r>
    </w:p>
    <w:p w14:paraId="0E4BD393" w14:textId="3EDC5F99" w:rsidR="00A36E95" w:rsidRPr="00E40F0E" w:rsidRDefault="006C5ADE" w:rsidP="00E40F0E">
      <w:pPr>
        <w:pStyle w:val="ListParagraph"/>
        <w:numPr>
          <w:ilvl w:val="0"/>
          <w:numId w:val="11"/>
        </w:numPr>
      </w:pPr>
      <w:r>
        <w:t>Design an agent to play the no-limit poker variant</w:t>
      </w:r>
    </w:p>
    <w:p w14:paraId="67825E5B" w14:textId="77777777" w:rsidR="00E40F0E" w:rsidRDefault="00E40F0E" w:rsidP="0067711E">
      <w:pPr>
        <w:rPr>
          <w:lang w:val="en-IE"/>
        </w:rPr>
      </w:pPr>
    </w:p>
    <w:p w14:paraId="684AF1A6" w14:textId="77777777" w:rsidR="00F077BB" w:rsidRDefault="00F077BB" w:rsidP="00F077BB">
      <w:pPr>
        <w:pStyle w:val="Heading2"/>
        <w:rPr>
          <w:lang w:val="en-IE"/>
        </w:rPr>
      </w:pPr>
      <w:bookmarkStart w:id="4" w:name="_Toc499742006"/>
      <w:r>
        <w:rPr>
          <w:lang w:val="en-IE"/>
        </w:rPr>
        <w:t>Technologies</w:t>
      </w:r>
      <w:bookmarkEnd w:id="4"/>
    </w:p>
    <w:p w14:paraId="4B38C3BE" w14:textId="2D43F829" w:rsidR="00E867F1" w:rsidRDefault="00437790" w:rsidP="00F077BB">
      <w:pPr>
        <w:rPr>
          <w:b/>
          <w:u w:val="single"/>
          <w:lang w:val="en-IE"/>
        </w:rPr>
      </w:pPr>
      <w:r w:rsidRPr="00437790">
        <w:rPr>
          <w:b/>
          <w:u w:val="single"/>
          <w:lang w:val="en-IE"/>
        </w:rPr>
        <w:t>Implementation</w:t>
      </w:r>
    </w:p>
    <w:p w14:paraId="23940102" w14:textId="6EE1CA7A" w:rsidR="00437790" w:rsidRPr="00437790" w:rsidRDefault="00437790" w:rsidP="00F077BB">
      <w:pPr>
        <w:rPr>
          <w:lang w:val="en-IE"/>
        </w:rPr>
      </w:pPr>
      <w:r>
        <w:rPr>
          <w:lang w:val="en-IE"/>
        </w:rPr>
        <w:t>This application will be developed using an Agile software development process.  The specific agile practice I intend to adopt for this project is Iterative Development. The main idea behind Iterative Development is to break down the whole project into smaller parts or iterations. This was chosen with the goal of completing significant parts of the project at the end of each iteration. I believe this will be proving to be beneficial as it allows for the development of the more basic aspects of the project such as implementing the Counterfactual Regret Minimization algorithm before jumping straight into Poker AI development.</w:t>
      </w:r>
    </w:p>
    <w:p w14:paraId="7B7DF630" w14:textId="21CB85ED" w:rsidR="00437790" w:rsidRDefault="00313C05" w:rsidP="00F077BB">
      <w:pPr>
        <w:rPr>
          <w:b/>
          <w:u w:val="single"/>
          <w:lang w:val="en-IE"/>
        </w:rPr>
      </w:pPr>
      <w:r>
        <w:rPr>
          <w:b/>
          <w:u w:val="single"/>
          <w:lang w:val="en-IE"/>
        </w:rPr>
        <w:t>Java</w:t>
      </w:r>
    </w:p>
    <w:p w14:paraId="34A571AA" w14:textId="1BC80BF3" w:rsidR="00FB3845" w:rsidRDefault="00313C05" w:rsidP="00F077BB">
      <w:pPr>
        <w:rPr>
          <w:lang w:val="en-IE"/>
        </w:rPr>
      </w:pPr>
      <w:r>
        <w:rPr>
          <w:lang w:val="en-IE"/>
        </w:rPr>
        <w:t>Java is the programming language that will be used</w:t>
      </w:r>
      <w:r w:rsidR="00D46079">
        <w:rPr>
          <w:lang w:val="en-IE"/>
        </w:rPr>
        <w:t xml:space="preserve"> to </w:t>
      </w:r>
      <w:r w:rsidR="00FB3D87">
        <w:rPr>
          <w:lang w:val="en-IE"/>
        </w:rPr>
        <w:t xml:space="preserve">develop the application. This is because Java allows applications to be easily </w:t>
      </w:r>
      <w:r w:rsidR="001D3012">
        <w:rPr>
          <w:lang w:val="en-IE"/>
        </w:rPr>
        <w:t>integrated with web application using Java Applet, another reason behind using Java was for future extension of the application to be ported to mobile, using Android application development which uses Java. The object orientated nature of Java, helps in separating the features of the application for easier management and debugging.</w:t>
      </w:r>
    </w:p>
    <w:p w14:paraId="70F21F6A" w14:textId="77777777" w:rsidR="001D3012" w:rsidRDefault="001D3012" w:rsidP="001D3012">
      <w:pPr>
        <w:rPr>
          <w:rFonts w:cs="Arial"/>
        </w:rPr>
      </w:pPr>
      <w:r>
        <w:rPr>
          <w:rFonts w:cs="Arial"/>
          <w:b/>
          <w:u w:val="single"/>
        </w:rPr>
        <w:t>HTML &amp; CSS</w:t>
      </w:r>
    </w:p>
    <w:p w14:paraId="3D63FCA7" w14:textId="4DB682A7" w:rsidR="001D3012" w:rsidRDefault="00441FD3" w:rsidP="001D3012">
      <w:pPr>
        <w:rPr>
          <w:rFonts w:cs="Arial"/>
          <w:b/>
          <w:u w:val="single"/>
        </w:rPr>
      </w:pPr>
      <w:r>
        <w:t>HTML5 and CSS3 are now the standard markup languages for the front end of web applications and websites. In 2017 there is no reason to use earlier versions of either, especially now responsive web design is so prevalent. HTML5’s meta tag, and CSS3’s media queries are key aspects of responsive design</w:t>
      </w:r>
      <w:r w:rsidR="00F845B4">
        <w:t>.</w:t>
      </w:r>
    </w:p>
    <w:p w14:paraId="3C02FA6E" w14:textId="184C2CEB" w:rsidR="001D3012" w:rsidRDefault="001D3012" w:rsidP="001D3012">
      <w:pPr>
        <w:rPr>
          <w:rFonts w:cs="Arial"/>
          <w:b/>
          <w:u w:val="single"/>
        </w:rPr>
      </w:pPr>
      <w:r>
        <w:rPr>
          <w:rFonts w:cs="Arial"/>
          <w:b/>
          <w:u w:val="single"/>
        </w:rPr>
        <w:t>MySQL</w:t>
      </w:r>
    </w:p>
    <w:p w14:paraId="1EBE025E" w14:textId="18727F48" w:rsidR="001D3012" w:rsidRPr="00313C05" w:rsidRDefault="00F845B4" w:rsidP="00F077BB">
      <w:pPr>
        <w:rPr>
          <w:lang w:val="en-IE"/>
        </w:rPr>
      </w:pPr>
      <w:r>
        <w:lastRenderedPageBreak/>
        <w:t xml:space="preserve">MySQL was the primary relational database management system taught to this year’s 4th Year NCI computing students during their time at college. Thus, it made sense to use MySQL for this project rather than having to learn an entire new database system. </w:t>
      </w:r>
    </w:p>
    <w:p w14:paraId="33FA547B" w14:textId="1CDC3233" w:rsidR="000152A3" w:rsidRDefault="00F077BB" w:rsidP="000152A3">
      <w:pPr>
        <w:pStyle w:val="Heading2"/>
        <w:rPr>
          <w:lang w:val="en-IE"/>
        </w:rPr>
      </w:pPr>
      <w:bookmarkStart w:id="5" w:name="_Toc499742007"/>
      <w:r w:rsidRPr="00F077BB">
        <w:rPr>
          <w:lang w:val="en-IE"/>
        </w:rPr>
        <w:t>Structure</w:t>
      </w:r>
      <w:bookmarkEnd w:id="5"/>
    </w:p>
    <w:p w14:paraId="467E7D82" w14:textId="4987E7FF" w:rsidR="000B31EF" w:rsidRPr="00333D12" w:rsidRDefault="000B31EF" w:rsidP="00333D12">
      <w:pPr>
        <w:autoSpaceDE w:val="0"/>
        <w:autoSpaceDN w:val="0"/>
        <w:adjustRightInd w:val="0"/>
        <w:spacing w:after="0" w:line="240" w:lineRule="auto"/>
        <w:jc w:val="left"/>
        <w:rPr>
          <w:rFonts w:asciiTheme="minorHAnsi" w:hAnsiTheme="minorHAnsi"/>
          <w:lang w:eastAsia="en-IE"/>
        </w:rPr>
      </w:pPr>
      <w:r>
        <w:rPr>
          <w:rFonts w:asciiTheme="minorHAnsi" w:hAnsiTheme="minorHAnsi"/>
          <w:lang w:eastAsia="en-IE"/>
        </w:rPr>
        <w:t>The structure of this document is as follows, Requirement which contain functional and non-functional requirements. Design and Architecture, which include UML diagrams, use cases, system architecture, hardware and software architecture diagrams. Implementation, Testing, GUI layout, Customer testing, Evaluation and Conclusion</w:t>
      </w:r>
    </w:p>
    <w:p w14:paraId="684AF1AA" w14:textId="6EF47A07" w:rsidR="00F077BB" w:rsidRPr="000152A3" w:rsidRDefault="00F077BB" w:rsidP="000152A3">
      <w:pPr>
        <w:pStyle w:val="Heading2"/>
        <w:rPr>
          <w:lang w:val="en-IE"/>
        </w:rPr>
      </w:pPr>
      <w:bookmarkStart w:id="6" w:name="_Toc499742008"/>
      <w:r w:rsidRPr="000152A3">
        <w:rPr>
          <w:lang w:val="en-IE"/>
        </w:rPr>
        <w:t>System</w:t>
      </w:r>
      <w:bookmarkEnd w:id="6"/>
    </w:p>
    <w:p w14:paraId="684AF1AB" w14:textId="77777777" w:rsidR="00F077BB" w:rsidRDefault="00F077BB" w:rsidP="00D23FCC">
      <w:pPr>
        <w:pStyle w:val="Heading2"/>
        <w:rPr>
          <w:lang w:val="en-IE"/>
        </w:rPr>
      </w:pPr>
      <w:bookmarkStart w:id="7" w:name="_Toc499742009"/>
      <w:r w:rsidRPr="00F077BB">
        <w:rPr>
          <w:lang w:val="en-IE"/>
        </w:rPr>
        <w:t>Requirements</w:t>
      </w:r>
      <w:bookmarkEnd w:id="7"/>
    </w:p>
    <w:p w14:paraId="5C56F189" w14:textId="7ACAF96F" w:rsidR="00F845B4" w:rsidRPr="00F845B4" w:rsidRDefault="00F845B4" w:rsidP="00D23FCC">
      <w:pPr>
        <w:rPr>
          <w:lang w:val="en-IE"/>
        </w:rPr>
      </w:pPr>
      <w:r>
        <w:rPr>
          <w:lang w:val="en-IE"/>
        </w:rPr>
        <w:t>The requirements were among the first things to be considered at the outset of the Poker AI project. To produce these requirements, I posted on various Poker forums to ask them various questions as what they would like to see in a Poker Bot application. I also read comments reviews of different types of Poker applications</w:t>
      </w:r>
      <w:r w:rsidR="008D7B5F">
        <w:rPr>
          <w:lang w:val="en-IE"/>
        </w:rPr>
        <w:t xml:space="preserve"> seen on the Google Play Store</w:t>
      </w:r>
      <w:r>
        <w:rPr>
          <w:lang w:val="en-IE"/>
        </w:rPr>
        <w:t xml:space="preserve"> that incorporated an AI agent and took their opinions on what they valued into account.</w:t>
      </w:r>
    </w:p>
    <w:p w14:paraId="684AF1AD" w14:textId="082C3E1F" w:rsidR="00F077BB" w:rsidRDefault="00D23FCC" w:rsidP="00D23FCC">
      <w:pPr>
        <w:pStyle w:val="Heading3"/>
        <w:rPr>
          <w:lang w:val="en-IE"/>
        </w:rPr>
      </w:pPr>
      <w:bookmarkStart w:id="8" w:name="_Toc499742010"/>
      <w:r>
        <w:rPr>
          <w:lang w:val="en-IE"/>
        </w:rPr>
        <w:t>F</w:t>
      </w:r>
      <w:r w:rsidR="00F077BB" w:rsidRPr="00F077BB">
        <w:rPr>
          <w:lang w:val="en-IE"/>
        </w:rPr>
        <w:t>unctional requirements</w:t>
      </w:r>
      <w:bookmarkEnd w:id="8"/>
    </w:p>
    <w:p w14:paraId="60C7D208"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The AI should function as intended</w:t>
      </w:r>
    </w:p>
    <w:p w14:paraId="6CD175C4"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This requirement at its most basic level is the core functionality. The AI agent must be able to respond accordingly to the user’s turns</w:t>
      </w:r>
    </w:p>
    <w:p w14:paraId="3A9FC4FB"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Hand Evaluation</w:t>
      </w:r>
    </w:p>
    <w:p w14:paraId="1E54B6DD"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Assessing the probability of a hand improving as more community cards appear</w:t>
      </w:r>
    </w:p>
    <w:p w14:paraId="32F8026B"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Better Strategy</w:t>
      </w:r>
    </w:p>
    <w:p w14:paraId="6F819D4F"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Determine whether to fold, call/check, or bet/raise in any given situation</w:t>
      </w:r>
    </w:p>
    <w:p w14:paraId="5A7CC2C1"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Bluffing</w:t>
      </w:r>
    </w:p>
    <w:p w14:paraId="7F48450B"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Allow the AI to make a profit from a weak hand and to create a false impression about your play</w:t>
      </w:r>
    </w:p>
    <w:p w14:paraId="128DBC85"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Unpredictability</w:t>
      </w:r>
    </w:p>
    <w:p w14:paraId="6286082A"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Make it difficult for your opponent to form an accurate model of the AI’s strategy</w:t>
      </w:r>
    </w:p>
    <w:p w14:paraId="4AF428E5"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Opponent Modelling</w:t>
      </w:r>
    </w:p>
    <w:p w14:paraId="13D1B9C7"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lastRenderedPageBreak/>
        <w:t>Used to determine a likely probability distribution for the opponents hidden cards.</w:t>
      </w:r>
    </w:p>
    <w:p w14:paraId="6FD0BFF0"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Registration</w:t>
      </w:r>
    </w:p>
    <w:p w14:paraId="36604051"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A new user must be able to sign up to the system</w:t>
      </w:r>
    </w:p>
    <w:p w14:paraId="25902D15"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 xml:space="preserve">Login </w:t>
      </w:r>
    </w:p>
    <w:p w14:paraId="271E4750"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An already registered user must be able to log into the system</w:t>
      </w:r>
    </w:p>
    <w:p w14:paraId="4FA282E1"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Select AI type</w:t>
      </w:r>
    </w:p>
    <w:p w14:paraId="2883E222" w14:textId="7777777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Choosing between the three types of AI, chump, conservative and optimal play.</w:t>
      </w:r>
    </w:p>
    <w:p w14:paraId="6686F782" w14:textId="77777777" w:rsidR="00FB3845" w:rsidRPr="00FB3845" w:rsidRDefault="00FB3845" w:rsidP="00FB3845">
      <w:pPr>
        <w:pStyle w:val="ListParagraph"/>
        <w:ind w:left="1440"/>
        <w:rPr>
          <w:rFonts w:ascii="Arial" w:hAnsi="Arial" w:cs="Arial"/>
          <w:sz w:val="24"/>
          <w:szCs w:val="24"/>
        </w:rPr>
      </w:pPr>
    </w:p>
    <w:p w14:paraId="62D2292A"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Leaderboard</w:t>
      </w:r>
    </w:p>
    <w:p w14:paraId="33822286" w14:textId="45803BC7" w:rsidR="00FB3845" w:rsidRPr="00FB3845" w:rsidRDefault="00FB3845" w:rsidP="00FB3845">
      <w:pPr>
        <w:pStyle w:val="ListParagraph"/>
        <w:numPr>
          <w:ilvl w:val="1"/>
          <w:numId w:val="14"/>
        </w:numPr>
        <w:spacing w:before="120" w:after="120" w:line="240" w:lineRule="auto"/>
        <w:jc w:val="both"/>
        <w:rPr>
          <w:rFonts w:ascii="Arial" w:hAnsi="Arial" w:cs="Arial"/>
          <w:sz w:val="24"/>
          <w:szCs w:val="24"/>
        </w:rPr>
      </w:pPr>
      <w:r w:rsidRPr="00FB3845">
        <w:rPr>
          <w:rFonts w:ascii="Arial" w:hAnsi="Arial" w:cs="Arial"/>
          <w:sz w:val="24"/>
          <w:szCs w:val="24"/>
        </w:rPr>
        <w:t xml:space="preserve">The system should maintain updated user’s play money amounts and represent it on a </w:t>
      </w:r>
      <w:r w:rsidR="00055F7C" w:rsidRPr="00FB3845">
        <w:rPr>
          <w:rFonts w:ascii="Arial" w:hAnsi="Arial" w:cs="Arial"/>
          <w:sz w:val="24"/>
          <w:szCs w:val="24"/>
        </w:rPr>
        <w:t>leader board</w:t>
      </w:r>
    </w:p>
    <w:p w14:paraId="22734899" w14:textId="77777777" w:rsidR="00FB3845" w:rsidRPr="00FB3845" w:rsidRDefault="00FB3845" w:rsidP="00FB3845">
      <w:pPr>
        <w:pStyle w:val="ListParagraph"/>
        <w:numPr>
          <w:ilvl w:val="0"/>
          <w:numId w:val="14"/>
        </w:numPr>
        <w:spacing w:before="120" w:after="120" w:line="240" w:lineRule="auto"/>
        <w:jc w:val="both"/>
        <w:rPr>
          <w:rFonts w:ascii="Arial" w:hAnsi="Arial" w:cs="Arial"/>
          <w:sz w:val="24"/>
          <w:szCs w:val="24"/>
        </w:rPr>
      </w:pPr>
      <w:r w:rsidRPr="00FB3845">
        <w:rPr>
          <w:rFonts w:ascii="Arial" w:hAnsi="Arial" w:cs="Arial"/>
          <w:sz w:val="24"/>
          <w:szCs w:val="24"/>
        </w:rPr>
        <w:t>The Poker-AI application must work on mobile devices</w:t>
      </w:r>
    </w:p>
    <w:p w14:paraId="3BB4C7DC" w14:textId="5D41E339" w:rsidR="00FB3845" w:rsidRDefault="00055F7C" w:rsidP="00FB3845">
      <w:pPr>
        <w:pStyle w:val="ListParagraph"/>
        <w:numPr>
          <w:ilvl w:val="1"/>
          <w:numId w:val="14"/>
        </w:numPr>
        <w:spacing w:before="120" w:after="120" w:line="240" w:lineRule="auto"/>
        <w:jc w:val="both"/>
        <w:rPr>
          <w:rFonts w:ascii="Arial" w:hAnsi="Arial" w:cs="Arial"/>
          <w:sz w:val="24"/>
          <w:szCs w:val="24"/>
        </w:rPr>
      </w:pPr>
      <w:r>
        <w:rPr>
          <w:rFonts w:ascii="Arial" w:hAnsi="Arial" w:cs="Arial"/>
          <w:sz w:val="24"/>
          <w:szCs w:val="24"/>
        </w:rPr>
        <w:t xml:space="preserve">From market </w:t>
      </w:r>
      <w:r w:rsidRPr="00FB3845">
        <w:rPr>
          <w:rFonts w:ascii="Arial" w:hAnsi="Arial" w:cs="Arial"/>
          <w:sz w:val="24"/>
          <w:szCs w:val="24"/>
        </w:rPr>
        <w:t>research,</w:t>
      </w:r>
      <w:r w:rsidR="00FB3845" w:rsidRPr="00FB3845">
        <w:rPr>
          <w:rFonts w:ascii="Arial" w:hAnsi="Arial" w:cs="Arial"/>
          <w:sz w:val="24"/>
          <w:szCs w:val="24"/>
        </w:rPr>
        <w:t xml:space="preserve"> </w:t>
      </w:r>
      <w:proofErr w:type="gramStart"/>
      <w:r w:rsidR="00FB3845" w:rsidRPr="00FB3845">
        <w:rPr>
          <w:rFonts w:ascii="Arial" w:hAnsi="Arial" w:cs="Arial"/>
          <w:sz w:val="24"/>
          <w:szCs w:val="24"/>
        </w:rPr>
        <w:t>the majority of</w:t>
      </w:r>
      <w:proofErr w:type="gramEnd"/>
      <w:r w:rsidR="00FB3845" w:rsidRPr="00FB3845">
        <w:rPr>
          <w:rFonts w:ascii="Arial" w:hAnsi="Arial" w:cs="Arial"/>
          <w:sz w:val="24"/>
          <w:szCs w:val="24"/>
        </w:rPr>
        <w:t xml:space="preserve"> Poker applications are developed for mobile devices</w:t>
      </w:r>
    </w:p>
    <w:p w14:paraId="43B6F6D2" w14:textId="25926074" w:rsidR="000152A3" w:rsidRDefault="000152A3" w:rsidP="000152A3">
      <w:pPr>
        <w:spacing w:before="120" w:line="240" w:lineRule="auto"/>
        <w:rPr>
          <w:rFonts w:cs="Arial"/>
        </w:rPr>
      </w:pPr>
    </w:p>
    <w:p w14:paraId="6C16D1E7" w14:textId="77777777" w:rsidR="000152A3" w:rsidRDefault="000152A3" w:rsidP="000152A3"/>
    <w:p w14:paraId="427F84FA" w14:textId="77777777" w:rsidR="000152A3" w:rsidRDefault="000152A3" w:rsidP="000152A3">
      <w:pPr>
        <w:pStyle w:val="Heading3"/>
        <w:tabs>
          <w:tab w:val="num" w:pos="1080"/>
        </w:tabs>
        <w:spacing w:line="240" w:lineRule="auto"/>
      </w:pPr>
      <w:bookmarkStart w:id="9" w:name="_Toc316977399"/>
      <w:bookmarkStart w:id="10" w:name="_Toc499742011"/>
      <w:r w:rsidRPr="005B0D4E">
        <w:t xml:space="preserve">Use Case </w:t>
      </w:r>
      <w:r>
        <w:t>Diagram</w:t>
      </w:r>
      <w:bookmarkEnd w:id="9"/>
      <w:bookmarkEnd w:id="10"/>
    </w:p>
    <w:p w14:paraId="311D409D" w14:textId="77777777" w:rsidR="000152A3" w:rsidRDefault="000152A3" w:rsidP="000152A3">
      <w:pPr>
        <w:pStyle w:val="Heading3"/>
        <w:tabs>
          <w:tab w:val="num" w:pos="1656"/>
        </w:tabs>
        <w:spacing w:line="240" w:lineRule="auto"/>
        <w:rPr>
          <w:lang w:val="en-IE"/>
        </w:rPr>
      </w:pPr>
      <w:bookmarkStart w:id="11" w:name="_Toc316977400"/>
      <w:bookmarkStart w:id="12" w:name="_Toc499742012"/>
      <w:r>
        <w:t>Requirement</w:t>
      </w:r>
      <w:r>
        <w:rPr>
          <w:lang w:val="en-IE"/>
        </w:rPr>
        <w:t xml:space="preserve"> 1 &lt;User Registration&gt;</w:t>
      </w:r>
      <w:bookmarkEnd w:id="11"/>
      <w:bookmarkEnd w:id="12"/>
    </w:p>
    <w:p w14:paraId="4A44A00D"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Description &amp; Priority</w:t>
      </w:r>
    </w:p>
    <w:p w14:paraId="45BCE478" w14:textId="77777777" w:rsidR="000152A3" w:rsidRDefault="000152A3" w:rsidP="000152A3">
      <w:pPr>
        <w:rPr>
          <w:lang w:val="en-IE"/>
        </w:rPr>
      </w:pPr>
      <w:r>
        <w:rPr>
          <w:lang w:val="en-IE"/>
        </w:rPr>
        <w:t>This requirement relates to an “unregistered” user who is required to create a new account to become an active “registered” user. This process is crucial as it is required to be a “registered” user to have access to the application.</w:t>
      </w:r>
    </w:p>
    <w:p w14:paraId="7A95AFF3"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lastRenderedPageBreak/>
        <w:t xml:space="preserve">Use Case </w:t>
      </w:r>
    </w:p>
    <w:p w14:paraId="5B8BEDBE" w14:textId="77777777" w:rsidR="000152A3" w:rsidRPr="005E69BF" w:rsidRDefault="000152A3" w:rsidP="000152A3">
      <w:r>
        <w:rPr>
          <w:noProof/>
        </w:rPr>
        <w:drawing>
          <wp:inline distT="0" distB="0" distL="0" distR="0" wp14:anchorId="23677DE7" wp14:editId="5455D3F1">
            <wp:extent cx="5476875" cy="4019550"/>
            <wp:effectExtent l="0" t="0" r="9525" b="0"/>
            <wp:docPr id="7" name="Picture 7" descr="C:\Users\Lee\AppData\Local\Microsoft\Windows\INetCache\Content.Word\PokerNew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AppData\Local\Microsoft\Windows\INetCache\Content.Word\PokerNew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4019550"/>
                    </a:xfrm>
                    <a:prstGeom prst="rect">
                      <a:avLst/>
                    </a:prstGeom>
                    <a:noFill/>
                    <a:ln>
                      <a:noFill/>
                    </a:ln>
                  </pic:spPr>
                </pic:pic>
              </a:graphicData>
            </a:graphic>
          </wp:inline>
        </w:drawing>
      </w:r>
    </w:p>
    <w:p w14:paraId="222C8497" w14:textId="77777777" w:rsidR="000152A3" w:rsidRPr="00716485" w:rsidRDefault="000152A3" w:rsidP="000152A3">
      <w:pPr>
        <w:ind w:left="576"/>
        <w:rPr>
          <w:b/>
          <w:lang w:val="en-GB"/>
        </w:rPr>
      </w:pPr>
      <w:r w:rsidRPr="00716485">
        <w:rPr>
          <w:b/>
          <w:lang w:val="en-GB"/>
        </w:rPr>
        <w:t>Scope</w:t>
      </w:r>
    </w:p>
    <w:p w14:paraId="20E76448" w14:textId="77777777" w:rsidR="000152A3" w:rsidRDefault="000152A3" w:rsidP="000152A3">
      <w:pPr>
        <w:ind w:left="576"/>
        <w:rPr>
          <w:lang w:val="en-GB"/>
        </w:rPr>
      </w:pPr>
      <w:r>
        <w:rPr>
          <w:lang w:val="en-GB"/>
        </w:rPr>
        <w:t>The scope of this use case is to register a new user to the system</w:t>
      </w:r>
    </w:p>
    <w:p w14:paraId="67FEE64F" w14:textId="77777777" w:rsidR="000152A3" w:rsidRDefault="000152A3" w:rsidP="000152A3">
      <w:pPr>
        <w:ind w:left="576"/>
        <w:rPr>
          <w:lang w:val="en-GB"/>
        </w:rPr>
      </w:pPr>
      <w:r w:rsidRPr="00716485">
        <w:rPr>
          <w:b/>
          <w:lang w:val="en-GB"/>
        </w:rPr>
        <w:t>Description</w:t>
      </w:r>
    </w:p>
    <w:p w14:paraId="38D661D5" w14:textId="77777777" w:rsidR="000152A3" w:rsidRDefault="000152A3" w:rsidP="000152A3">
      <w:pPr>
        <w:ind w:left="576"/>
        <w:rPr>
          <w:lang w:val="en-GB"/>
        </w:rPr>
      </w:pPr>
      <w:r>
        <w:rPr>
          <w:lang w:val="en-GB"/>
        </w:rPr>
        <w:t>This use case describes the registering of a new user to the system, the user is required to make an account to become an active or “Registered User”. This process is crucial as without it, no users can have accounts on the system and thus cannot access the functionality of the application</w:t>
      </w:r>
    </w:p>
    <w:p w14:paraId="1373E8E5" w14:textId="77777777" w:rsidR="000152A3" w:rsidRPr="00716485" w:rsidRDefault="000152A3" w:rsidP="000152A3">
      <w:pPr>
        <w:ind w:left="576"/>
        <w:rPr>
          <w:b/>
          <w:lang w:val="en-GB"/>
        </w:rPr>
      </w:pPr>
      <w:r w:rsidRPr="00716485">
        <w:rPr>
          <w:b/>
          <w:lang w:val="en-GB"/>
        </w:rPr>
        <w:t>Flow Description</w:t>
      </w:r>
    </w:p>
    <w:p w14:paraId="60BA5BBA" w14:textId="77777777" w:rsidR="000152A3" w:rsidRPr="00716485" w:rsidRDefault="000152A3" w:rsidP="000152A3">
      <w:pPr>
        <w:ind w:left="576"/>
        <w:rPr>
          <w:b/>
        </w:rPr>
      </w:pPr>
      <w:r w:rsidRPr="00716485">
        <w:rPr>
          <w:b/>
        </w:rPr>
        <w:t>Precondition</w:t>
      </w:r>
    </w:p>
    <w:p w14:paraId="685DD3CC" w14:textId="77777777" w:rsidR="000152A3" w:rsidRDefault="000152A3" w:rsidP="000152A3">
      <w:pPr>
        <w:ind w:left="576"/>
        <w:rPr>
          <w:lang w:val="en-GB"/>
        </w:rPr>
      </w:pPr>
      <w:r>
        <w:rPr>
          <w:lang w:val="en-GB"/>
        </w:rPr>
        <w:t>User has not registered an account</w:t>
      </w:r>
    </w:p>
    <w:p w14:paraId="72932228" w14:textId="77777777" w:rsidR="000152A3" w:rsidRPr="00716485" w:rsidRDefault="000152A3" w:rsidP="000152A3">
      <w:pPr>
        <w:ind w:left="576"/>
        <w:rPr>
          <w:b/>
        </w:rPr>
      </w:pPr>
      <w:r w:rsidRPr="00716485">
        <w:rPr>
          <w:b/>
        </w:rPr>
        <w:t>Activation</w:t>
      </w:r>
    </w:p>
    <w:p w14:paraId="11924BB3" w14:textId="77777777" w:rsidR="000152A3" w:rsidRDefault="000152A3" w:rsidP="000152A3">
      <w:pPr>
        <w:ind w:left="576"/>
        <w:rPr>
          <w:lang w:val="en-GB"/>
        </w:rPr>
      </w:pPr>
      <w:r>
        <w:rPr>
          <w:lang w:val="en-GB"/>
        </w:rPr>
        <w:t>“New User” accesses the application and clicks on the “Registration” button</w:t>
      </w:r>
    </w:p>
    <w:p w14:paraId="346ECC8C" w14:textId="77777777" w:rsidR="000152A3" w:rsidRDefault="000152A3" w:rsidP="000152A3">
      <w:pPr>
        <w:ind w:left="576"/>
        <w:rPr>
          <w:b/>
        </w:rPr>
      </w:pPr>
      <w:r w:rsidRPr="00716485">
        <w:rPr>
          <w:b/>
        </w:rPr>
        <w:lastRenderedPageBreak/>
        <w:t>Main flow</w:t>
      </w:r>
    </w:p>
    <w:p w14:paraId="19A9EB62" w14:textId="77777777" w:rsidR="000152A3" w:rsidRPr="005441C6" w:rsidRDefault="000152A3" w:rsidP="000152A3">
      <w:pPr>
        <w:pStyle w:val="ListParagraph"/>
        <w:numPr>
          <w:ilvl w:val="0"/>
          <w:numId w:val="19"/>
        </w:numPr>
        <w:spacing w:before="120" w:after="120" w:line="240" w:lineRule="auto"/>
        <w:jc w:val="both"/>
        <w:rPr>
          <w:b/>
        </w:rPr>
      </w:pPr>
      <w:r>
        <w:t xml:space="preserve">The user enters all requested information </w:t>
      </w:r>
      <w:proofErr w:type="spellStart"/>
      <w:r>
        <w:t>i.e</w:t>
      </w:r>
      <w:proofErr w:type="spellEnd"/>
      <w:r>
        <w:t xml:space="preserve"> name, email etc</w:t>
      </w:r>
    </w:p>
    <w:p w14:paraId="26B7BDE2" w14:textId="77777777" w:rsidR="000152A3" w:rsidRPr="00C60FBC" w:rsidRDefault="000152A3" w:rsidP="000152A3">
      <w:pPr>
        <w:pStyle w:val="ListParagraph"/>
        <w:numPr>
          <w:ilvl w:val="0"/>
          <w:numId w:val="19"/>
        </w:numPr>
        <w:spacing w:before="120" w:after="120" w:line="240" w:lineRule="auto"/>
        <w:jc w:val="both"/>
        <w:rPr>
          <w:b/>
        </w:rPr>
      </w:pPr>
      <w:r>
        <w:t>Application displays a confirmation message that the user has successfully created an account</w:t>
      </w:r>
    </w:p>
    <w:p w14:paraId="71FC522D" w14:textId="77777777" w:rsidR="000152A3" w:rsidRDefault="000152A3" w:rsidP="000152A3">
      <w:pPr>
        <w:ind w:left="576"/>
        <w:rPr>
          <w:b/>
        </w:rPr>
      </w:pPr>
    </w:p>
    <w:p w14:paraId="77E988B2" w14:textId="77777777" w:rsidR="000152A3" w:rsidRDefault="000152A3" w:rsidP="000152A3">
      <w:pPr>
        <w:ind w:left="576"/>
        <w:rPr>
          <w:b/>
        </w:rPr>
      </w:pPr>
      <w:r w:rsidRPr="00716485">
        <w:rPr>
          <w:b/>
        </w:rPr>
        <w:t>Alternate flow</w:t>
      </w:r>
    </w:p>
    <w:p w14:paraId="552E1AB6" w14:textId="77777777" w:rsidR="000152A3" w:rsidRPr="005441C6" w:rsidRDefault="000152A3" w:rsidP="000152A3">
      <w:pPr>
        <w:ind w:left="576"/>
        <w:rPr>
          <w:b/>
          <w:u w:val="single"/>
        </w:rPr>
      </w:pPr>
      <w:r>
        <w:rPr>
          <w:b/>
          <w:u w:val="single"/>
        </w:rPr>
        <w:t>Fields not completed</w:t>
      </w:r>
    </w:p>
    <w:p w14:paraId="64C3904E" w14:textId="77777777" w:rsidR="000152A3" w:rsidRDefault="000152A3" w:rsidP="000152A3">
      <w:pPr>
        <w:pStyle w:val="A"/>
        <w:numPr>
          <w:ilvl w:val="0"/>
          <w:numId w:val="18"/>
        </w:numPr>
      </w:pPr>
      <w:r>
        <w:t>User has not completed all relevant fields, so the application will highlight all required fields and wait for the user to re-submit with the correct information</w:t>
      </w:r>
    </w:p>
    <w:p w14:paraId="3D83F885" w14:textId="77777777" w:rsidR="000152A3" w:rsidRDefault="000152A3" w:rsidP="000152A3">
      <w:pPr>
        <w:pStyle w:val="A"/>
        <w:numPr>
          <w:ilvl w:val="0"/>
          <w:numId w:val="0"/>
        </w:numPr>
        <w:ind w:left="933" w:hanging="357"/>
        <w:rPr>
          <w:b/>
          <w:u w:val="single"/>
        </w:rPr>
      </w:pPr>
    </w:p>
    <w:p w14:paraId="0AE1EDA5" w14:textId="77777777" w:rsidR="000152A3" w:rsidRDefault="000152A3" w:rsidP="000152A3">
      <w:pPr>
        <w:pStyle w:val="A"/>
        <w:numPr>
          <w:ilvl w:val="0"/>
          <w:numId w:val="0"/>
        </w:numPr>
        <w:ind w:left="933" w:hanging="357"/>
        <w:rPr>
          <w:b/>
          <w:u w:val="single"/>
        </w:rPr>
      </w:pPr>
      <w:r>
        <w:rPr>
          <w:b/>
          <w:u w:val="single"/>
        </w:rPr>
        <w:t>Username Already exists</w:t>
      </w:r>
    </w:p>
    <w:p w14:paraId="186698ED" w14:textId="77777777" w:rsidR="000152A3" w:rsidRPr="005441C6" w:rsidRDefault="000152A3" w:rsidP="000152A3">
      <w:pPr>
        <w:pStyle w:val="A"/>
        <w:numPr>
          <w:ilvl w:val="0"/>
          <w:numId w:val="18"/>
        </w:numPr>
        <w:rPr>
          <w:b/>
          <w:u w:val="single"/>
        </w:rPr>
      </w:pPr>
      <w:r>
        <w:t>User supplies a “username” that is already registered. The application will inform the user the username is taken.</w:t>
      </w:r>
    </w:p>
    <w:p w14:paraId="3305889A" w14:textId="77777777" w:rsidR="000152A3" w:rsidRDefault="000152A3" w:rsidP="000152A3">
      <w:pPr>
        <w:pStyle w:val="A"/>
        <w:numPr>
          <w:ilvl w:val="0"/>
          <w:numId w:val="0"/>
        </w:numPr>
        <w:ind w:left="357" w:hanging="357"/>
      </w:pPr>
    </w:p>
    <w:p w14:paraId="765640E0" w14:textId="77777777" w:rsidR="000152A3" w:rsidRPr="00716485" w:rsidRDefault="000152A3" w:rsidP="000152A3">
      <w:pPr>
        <w:ind w:left="576"/>
        <w:rPr>
          <w:b/>
        </w:rPr>
      </w:pPr>
      <w:r w:rsidRPr="00716485">
        <w:rPr>
          <w:b/>
        </w:rPr>
        <w:t>Termination</w:t>
      </w:r>
    </w:p>
    <w:p w14:paraId="6603D5C5" w14:textId="77777777" w:rsidR="000152A3" w:rsidRDefault="000152A3" w:rsidP="000152A3">
      <w:pPr>
        <w:ind w:left="576"/>
        <w:rPr>
          <w:b/>
          <w:u w:val="single"/>
          <w:lang w:val="en-GB"/>
        </w:rPr>
      </w:pPr>
      <w:r>
        <w:rPr>
          <w:b/>
          <w:u w:val="single"/>
          <w:lang w:val="en-GB"/>
        </w:rPr>
        <w:t>Main flow</w:t>
      </w:r>
    </w:p>
    <w:p w14:paraId="3C2CE545" w14:textId="77777777" w:rsidR="000152A3" w:rsidRPr="0095789E" w:rsidRDefault="000152A3" w:rsidP="000152A3">
      <w:pPr>
        <w:pStyle w:val="ListParagraph"/>
        <w:numPr>
          <w:ilvl w:val="0"/>
          <w:numId w:val="18"/>
        </w:numPr>
        <w:spacing w:before="120" w:after="120" w:line="240" w:lineRule="auto"/>
        <w:jc w:val="both"/>
        <w:rPr>
          <w:b/>
          <w:u w:val="single"/>
        </w:rPr>
      </w:pPr>
      <w:r>
        <w:t>User successfully registers an account</w:t>
      </w:r>
    </w:p>
    <w:p w14:paraId="216467D4" w14:textId="77777777" w:rsidR="000152A3" w:rsidRDefault="000152A3" w:rsidP="000152A3">
      <w:pPr>
        <w:ind w:left="576"/>
        <w:rPr>
          <w:b/>
          <w:u w:val="single"/>
        </w:rPr>
      </w:pPr>
    </w:p>
    <w:p w14:paraId="23EFE8BD" w14:textId="77777777" w:rsidR="000152A3" w:rsidRDefault="000152A3" w:rsidP="000152A3">
      <w:pPr>
        <w:ind w:left="576"/>
        <w:rPr>
          <w:b/>
          <w:u w:val="single"/>
        </w:rPr>
      </w:pPr>
      <w:r>
        <w:rPr>
          <w:b/>
          <w:u w:val="single"/>
        </w:rPr>
        <w:t>Alternative flow</w:t>
      </w:r>
    </w:p>
    <w:p w14:paraId="45C06164" w14:textId="77777777" w:rsidR="000152A3" w:rsidRPr="0095789E" w:rsidRDefault="000152A3" w:rsidP="000152A3">
      <w:pPr>
        <w:pStyle w:val="ListParagraph"/>
        <w:numPr>
          <w:ilvl w:val="0"/>
          <w:numId w:val="18"/>
        </w:numPr>
        <w:spacing w:before="120" w:after="120" w:line="240" w:lineRule="auto"/>
        <w:jc w:val="both"/>
        <w:rPr>
          <w:b/>
          <w:u w:val="single"/>
        </w:rPr>
      </w:pPr>
      <w:r>
        <w:t>User must attempt to register again</w:t>
      </w:r>
    </w:p>
    <w:p w14:paraId="00652527" w14:textId="77777777" w:rsidR="000152A3" w:rsidRPr="0095789E" w:rsidRDefault="000152A3" w:rsidP="000152A3">
      <w:pPr>
        <w:ind w:left="576"/>
        <w:rPr>
          <w:b/>
          <w:u w:val="single"/>
        </w:rPr>
      </w:pPr>
    </w:p>
    <w:p w14:paraId="434F0B41" w14:textId="77777777" w:rsidR="000152A3" w:rsidRPr="00716485" w:rsidRDefault="000152A3" w:rsidP="000152A3">
      <w:pPr>
        <w:ind w:left="576"/>
        <w:rPr>
          <w:b/>
        </w:rPr>
      </w:pPr>
      <w:r w:rsidRPr="00716485">
        <w:rPr>
          <w:b/>
        </w:rPr>
        <w:t>Post condition</w:t>
      </w:r>
    </w:p>
    <w:p w14:paraId="4A6F9E65" w14:textId="77777777" w:rsidR="000152A3" w:rsidRDefault="000152A3" w:rsidP="000152A3">
      <w:pPr>
        <w:ind w:left="576"/>
        <w:rPr>
          <w:b/>
          <w:u w:val="single"/>
          <w:lang w:val="en-GB"/>
        </w:rPr>
      </w:pPr>
      <w:r>
        <w:rPr>
          <w:b/>
          <w:u w:val="single"/>
          <w:lang w:val="en-GB"/>
        </w:rPr>
        <w:t>Main flow</w:t>
      </w:r>
    </w:p>
    <w:p w14:paraId="371C727E" w14:textId="77777777" w:rsidR="000152A3" w:rsidRPr="0095789E" w:rsidRDefault="000152A3" w:rsidP="000152A3">
      <w:pPr>
        <w:pStyle w:val="ListParagraph"/>
        <w:numPr>
          <w:ilvl w:val="0"/>
          <w:numId w:val="18"/>
        </w:numPr>
        <w:spacing w:before="120" w:after="120" w:line="240" w:lineRule="auto"/>
        <w:jc w:val="both"/>
        <w:rPr>
          <w:b/>
          <w:u w:val="single"/>
        </w:rPr>
      </w:pPr>
      <w:r>
        <w:t>User is directed to the menu page</w:t>
      </w:r>
    </w:p>
    <w:p w14:paraId="59611188" w14:textId="77777777" w:rsidR="000152A3" w:rsidRDefault="000152A3" w:rsidP="000152A3">
      <w:pPr>
        <w:ind w:left="576"/>
        <w:rPr>
          <w:b/>
          <w:u w:val="single"/>
        </w:rPr>
      </w:pPr>
    </w:p>
    <w:p w14:paraId="7BEA6C5D" w14:textId="77777777" w:rsidR="000152A3" w:rsidRDefault="000152A3" w:rsidP="000152A3">
      <w:pPr>
        <w:ind w:left="576"/>
        <w:rPr>
          <w:b/>
          <w:u w:val="single"/>
        </w:rPr>
      </w:pPr>
      <w:r>
        <w:rPr>
          <w:b/>
          <w:u w:val="single"/>
        </w:rPr>
        <w:t>Alternative flow</w:t>
      </w:r>
    </w:p>
    <w:p w14:paraId="6B4C2371" w14:textId="77777777" w:rsidR="000152A3" w:rsidRPr="0095789E" w:rsidRDefault="000152A3" w:rsidP="000152A3">
      <w:pPr>
        <w:pStyle w:val="ListParagraph"/>
        <w:numPr>
          <w:ilvl w:val="0"/>
          <w:numId w:val="18"/>
        </w:numPr>
        <w:spacing w:before="120" w:after="120" w:line="240" w:lineRule="auto"/>
        <w:jc w:val="both"/>
        <w:rPr>
          <w:b/>
          <w:u w:val="single"/>
        </w:rPr>
      </w:pPr>
      <w:r>
        <w:t>User must attempt to register again</w:t>
      </w:r>
    </w:p>
    <w:p w14:paraId="62F8A966" w14:textId="77777777" w:rsidR="000152A3" w:rsidRPr="001F0F2B" w:rsidRDefault="000152A3" w:rsidP="000152A3">
      <w:pPr>
        <w:ind w:left="576"/>
      </w:pPr>
      <w:r w:rsidRPr="005B0D4E">
        <w:tab/>
      </w:r>
    </w:p>
    <w:p w14:paraId="788797ED" w14:textId="77777777" w:rsidR="000152A3" w:rsidRDefault="000152A3" w:rsidP="000152A3">
      <w:pPr>
        <w:pStyle w:val="Heading3"/>
        <w:tabs>
          <w:tab w:val="num" w:pos="1656"/>
        </w:tabs>
        <w:spacing w:line="240" w:lineRule="auto"/>
        <w:rPr>
          <w:lang w:val="en-IE"/>
        </w:rPr>
      </w:pPr>
      <w:bookmarkStart w:id="13" w:name="_Toc316977401"/>
      <w:bookmarkStart w:id="14" w:name="_Toc499742013"/>
      <w:r>
        <w:lastRenderedPageBreak/>
        <w:t>Requirement</w:t>
      </w:r>
      <w:r>
        <w:rPr>
          <w:lang w:val="en-IE"/>
        </w:rPr>
        <w:t xml:space="preserve"> 2 &lt;User Login&gt;</w:t>
      </w:r>
      <w:bookmarkEnd w:id="13"/>
      <w:bookmarkEnd w:id="14"/>
    </w:p>
    <w:p w14:paraId="04DC5231"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Description &amp; Priority</w:t>
      </w:r>
    </w:p>
    <w:p w14:paraId="1349D548" w14:textId="77777777" w:rsidR="000152A3" w:rsidRDefault="000152A3" w:rsidP="000152A3">
      <w:pPr>
        <w:ind w:left="576"/>
        <w:rPr>
          <w:lang w:val="en-GB"/>
        </w:rPr>
      </w:pPr>
      <w:r>
        <w:rPr>
          <w:lang w:val="en-GB"/>
        </w:rPr>
        <w:t xml:space="preserve">This use case describes the “Registered User” logging into the system. This requirement is key to the system in terms of allowing the user access to functionality as well as their own profile. </w:t>
      </w:r>
    </w:p>
    <w:p w14:paraId="1287D678"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 xml:space="preserve">Use Case </w:t>
      </w:r>
    </w:p>
    <w:p w14:paraId="003B6CA0" w14:textId="77777777" w:rsidR="000152A3" w:rsidRPr="00272217" w:rsidRDefault="000152A3" w:rsidP="000152A3">
      <w:r>
        <w:rPr>
          <w:noProof/>
        </w:rPr>
        <w:drawing>
          <wp:inline distT="0" distB="0" distL="0" distR="0" wp14:anchorId="7BB0BA43" wp14:editId="45E683E4">
            <wp:extent cx="5476875" cy="4238625"/>
            <wp:effectExtent l="0" t="0" r="9525" b="9525"/>
            <wp:docPr id="8" name="Picture 8" descr="C:\Users\Lee\AppData\Local\Microsoft\Windows\INetCache\Content.Word\Pok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AppData\Local\Microsoft\Windows\INetCache\Content.Word\Poker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4238625"/>
                    </a:xfrm>
                    <a:prstGeom prst="rect">
                      <a:avLst/>
                    </a:prstGeom>
                    <a:noFill/>
                    <a:ln>
                      <a:noFill/>
                    </a:ln>
                  </pic:spPr>
                </pic:pic>
              </a:graphicData>
            </a:graphic>
          </wp:inline>
        </w:drawing>
      </w:r>
    </w:p>
    <w:p w14:paraId="02C2DDFE" w14:textId="77777777" w:rsidR="000152A3" w:rsidRPr="00716485" w:rsidRDefault="000152A3" w:rsidP="000152A3">
      <w:pPr>
        <w:ind w:left="576"/>
        <w:rPr>
          <w:b/>
          <w:lang w:val="en-GB"/>
        </w:rPr>
      </w:pPr>
      <w:r w:rsidRPr="00716485">
        <w:rPr>
          <w:b/>
          <w:lang w:val="en-GB"/>
        </w:rPr>
        <w:t>Scope</w:t>
      </w:r>
      <w:r>
        <w:rPr>
          <w:b/>
          <w:lang w:val="en-GB"/>
        </w:rPr>
        <w:t>/Description</w:t>
      </w:r>
    </w:p>
    <w:p w14:paraId="08CAFEAB" w14:textId="77777777" w:rsidR="000152A3" w:rsidRDefault="000152A3" w:rsidP="000152A3">
      <w:pPr>
        <w:ind w:left="576"/>
        <w:rPr>
          <w:lang w:val="en-GB"/>
        </w:rPr>
      </w:pPr>
      <w:r>
        <w:rPr>
          <w:lang w:val="en-GB"/>
        </w:rPr>
        <w:t>The scope of this use case is to log an existing user into the application, gaining access to the functionality and their own profile.</w:t>
      </w:r>
    </w:p>
    <w:p w14:paraId="6E989A1B" w14:textId="77777777" w:rsidR="000152A3" w:rsidRDefault="000152A3" w:rsidP="000152A3">
      <w:pPr>
        <w:rPr>
          <w:b/>
          <w:lang w:val="en-GB"/>
        </w:rPr>
      </w:pPr>
    </w:p>
    <w:p w14:paraId="6F5D005E" w14:textId="77777777" w:rsidR="000152A3" w:rsidRDefault="000152A3" w:rsidP="000152A3">
      <w:pPr>
        <w:rPr>
          <w:lang w:val="en-GB"/>
        </w:rPr>
      </w:pPr>
      <w:r>
        <w:rPr>
          <w:lang w:val="en-GB"/>
        </w:rPr>
        <w:t xml:space="preserve">. </w:t>
      </w:r>
    </w:p>
    <w:p w14:paraId="5DE416CC" w14:textId="77777777" w:rsidR="000152A3" w:rsidRPr="00716485" w:rsidRDefault="000152A3" w:rsidP="000152A3">
      <w:pPr>
        <w:ind w:left="576"/>
        <w:rPr>
          <w:b/>
          <w:lang w:val="en-GB"/>
        </w:rPr>
      </w:pPr>
      <w:r w:rsidRPr="00716485">
        <w:rPr>
          <w:b/>
          <w:lang w:val="en-GB"/>
        </w:rPr>
        <w:t>Flow Description</w:t>
      </w:r>
    </w:p>
    <w:p w14:paraId="124B8BAB" w14:textId="77777777" w:rsidR="000152A3" w:rsidRDefault="000152A3" w:rsidP="000152A3">
      <w:pPr>
        <w:ind w:left="576"/>
        <w:rPr>
          <w:b/>
        </w:rPr>
      </w:pPr>
      <w:r w:rsidRPr="00716485">
        <w:rPr>
          <w:b/>
        </w:rPr>
        <w:lastRenderedPageBreak/>
        <w:t>Precondition</w:t>
      </w:r>
    </w:p>
    <w:p w14:paraId="7739E6C0" w14:textId="77777777" w:rsidR="000152A3" w:rsidRPr="00E25763" w:rsidRDefault="000152A3" w:rsidP="000152A3">
      <w:pPr>
        <w:ind w:left="576"/>
      </w:pPr>
      <w:r>
        <w:t>User holds a valid account but has not yet authenticated onto the application during their session</w:t>
      </w:r>
    </w:p>
    <w:p w14:paraId="03564678" w14:textId="77777777" w:rsidR="000152A3" w:rsidRPr="00716485" w:rsidRDefault="000152A3" w:rsidP="000152A3">
      <w:pPr>
        <w:ind w:left="576"/>
        <w:rPr>
          <w:b/>
        </w:rPr>
      </w:pPr>
      <w:r w:rsidRPr="00716485">
        <w:rPr>
          <w:b/>
        </w:rPr>
        <w:t>Activation</w:t>
      </w:r>
    </w:p>
    <w:p w14:paraId="1FDA20AB" w14:textId="77777777" w:rsidR="000152A3" w:rsidRDefault="000152A3" w:rsidP="000152A3">
      <w:pPr>
        <w:ind w:left="576"/>
        <w:rPr>
          <w:lang w:val="en-GB"/>
        </w:rPr>
      </w:pPr>
      <w:r>
        <w:rPr>
          <w:lang w:val="en-GB"/>
        </w:rPr>
        <w:t>This use case starts when a “Registered User” enters their credentials and presses the “Sign in” button</w:t>
      </w:r>
    </w:p>
    <w:p w14:paraId="0E240702" w14:textId="77777777" w:rsidR="000152A3" w:rsidRDefault="000152A3" w:rsidP="000152A3">
      <w:pPr>
        <w:ind w:left="576"/>
        <w:rPr>
          <w:b/>
        </w:rPr>
      </w:pPr>
      <w:r w:rsidRPr="00716485">
        <w:rPr>
          <w:b/>
        </w:rPr>
        <w:t>Main flow</w:t>
      </w:r>
    </w:p>
    <w:p w14:paraId="172D84C3" w14:textId="77777777" w:rsidR="000152A3" w:rsidRDefault="000152A3" w:rsidP="000152A3">
      <w:pPr>
        <w:pStyle w:val="A"/>
        <w:numPr>
          <w:ilvl w:val="0"/>
          <w:numId w:val="18"/>
        </w:numPr>
      </w:pPr>
      <w:r>
        <w:t xml:space="preserve">“Registered User” enters their correct credentials and presses the “Sign in” button </w:t>
      </w:r>
    </w:p>
    <w:p w14:paraId="484AE6AF" w14:textId="77777777" w:rsidR="000152A3" w:rsidRPr="00CA6D42" w:rsidRDefault="000152A3" w:rsidP="000152A3">
      <w:pPr>
        <w:pStyle w:val="ListParagraph"/>
        <w:numPr>
          <w:ilvl w:val="0"/>
          <w:numId w:val="18"/>
        </w:numPr>
        <w:spacing w:before="120" w:after="120" w:line="240" w:lineRule="auto"/>
        <w:jc w:val="both"/>
        <w:rPr>
          <w:b/>
        </w:rPr>
      </w:pPr>
      <w:r>
        <w:t>System validates their credentials and provides the user access to the application</w:t>
      </w:r>
    </w:p>
    <w:p w14:paraId="7C80AA1A" w14:textId="77777777" w:rsidR="000152A3" w:rsidRPr="00CA6D42" w:rsidRDefault="000152A3" w:rsidP="000152A3">
      <w:pPr>
        <w:pStyle w:val="ListParagraph"/>
        <w:numPr>
          <w:ilvl w:val="0"/>
          <w:numId w:val="18"/>
        </w:numPr>
        <w:spacing w:before="120" w:after="120" w:line="240" w:lineRule="auto"/>
        <w:jc w:val="both"/>
        <w:rPr>
          <w:b/>
        </w:rPr>
      </w:pPr>
      <w:r>
        <w:t>User can now access their profile and play against the poker agent</w:t>
      </w:r>
    </w:p>
    <w:p w14:paraId="6F0AA22D" w14:textId="77777777" w:rsidR="000152A3" w:rsidRPr="00716485" w:rsidRDefault="000152A3" w:rsidP="000152A3">
      <w:pPr>
        <w:ind w:left="576"/>
        <w:rPr>
          <w:b/>
        </w:rPr>
      </w:pPr>
      <w:r w:rsidRPr="00716485">
        <w:rPr>
          <w:b/>
        </w:rPr>
        <w:t>Alternate flow</w:t>
      </w:r>
    </w:p>
    <w:p w14:paraId="05FC8692" w14:textId="77777777" w:rsidR="000152A3" w:rsidRDefault="000152A3" w:rsidP="000152A3">
      <w:pPr>
        <w:pStyle w:val="A"/>
        <w:numPr>
          <w:ilvl w:val="0"/>
          <w:numId w:val="18"/>
        </w:numPr>
      </w:pPr>
      <w:r>
        <w:t>“Registered User” enters invalid credentials and presses the “Sign in” button</w:t>
      </w:r>
    </w:p>
    <w:p w14:paraId="43C34A02" w14:textId="77777777" w:rsidR="000152A3" w:rsidRDefault="000152A3" w:rsidP="000152A3">
      <w:pPr>
        <w:pStyle w:val="A"/>
        <w:numPr>
          <w:ilvl w:val="0"/>
          <w:numId w:val="18"/>
        </w:numPr>
      </w:pPr>
      <w:r>
        <w:t>Application displays an error message, stating the user needs to re-enter their credentials and attempts to authenticate again</w:t>
      </w:r>
    </w:p>
    <w:p w14:paraId="35FB06B1" w14:textId="77777777" w:rsidR="000152A3" w:rsidRDefault="000152A3" w:rsidP="000152A3">
      <w:pPr>
        <w:pStyle w:val="A"/>
        <w:numPr>
          <w:ilvl w:val="0"/>
          <w:numId w:val="0"/>
        </w:numPr>
        <w:ind w:left="936"/>
      </w:pPr>
    </w:p>
    <w:p w14:paraId="7A3C9794" w14:textId="77777777" w:rsidR="000152A3" w:rsidRPr="00716485" w:rsidRDefault="000152A3" w:rsidP="000152A3">
      <w:pPr>
        <w:ind w:left="576"/>
        <w:rPr>
          <w:b/>
        </w:rPr>
      </w:pPr>
      <w:r w:rsidRPr="00716485">
        <w:rPr>
          <w:b/>
        </w:rPr>
        <w:t>Termination</w:t>
      </w:r>
    </w:p>
    <w:p w14:paraId="018FFC76" w14:textId="77777777" w:rsidR="000152A3" w:rsidRDefault="000152A3" w:rsidP="000152A3">
      <w:pPr>
        <w:ind w:left="576"/>
        <w:rPr>
          <w:b/>
          <w:u w:val="single"/>
          <w:lang w:val="en-GB"/>
        </w:rPr>
      </w:pPr>
      <w:r>
        <w:rPr>
          <w:b/>
          <w:u w:val="single"/>
          <w:lang w:val="en-GB"/>
        </w:rPr>
        <w:t>Main Flow</w:t>
      </w:r>
    </w:p>
    <w:p w14:paraId="0BD4D95E" w14:textId="77777777" w:rsidR="000152A3" w:rsidRPr="00651A96" w:rsidRDefault="000152A3" w:rsidP="000152A3">
      <w:pPr>
        <w:pStyle w:val="ListParagraph"/>
        <w:numPr>
          <w:ilvl w:val="0"/>
          <w:numId w:val="20"/>
        </w:numPr>
        <w:spacing w:before="120" w:after="120" w:line="240" w:lineRule="auto"/>
        <w:jc w:val="both"/>
        <w:rPr>
          <w:b/>
          <w:u w:val="single"/>
        </w:rPr>
      </w:pPr>
      <w:r>
        <w:t xml:space="preserve">Credentials authenticated </w:t>
      </w:r>
    </w:p>
    <w:p w14:paraId="7FA39BD9" w14:textId="77777777" w:rsidR="000152A3" w:rsidRDefault="000152A3" w:rsidP="000152A3">
      <w:pPr>
        <w:ind w:left="576"/>
        <w:rPr>
          <w:b/>
          <w:u w:val="single"/>
        </w:rPr>
      </w:pPr>
      <w:r>
        <w:rPr>
          <w:b/>
          <w:u w:val="single"/>
        </w:rPr>
        <w:t>Alternate flow</w:t>
      </w:r>
    </w:p>
    <w:p w14:paraId="429EE215" w14:textId="77777777" w:rsidR="000152A3" w:rsidRPr="00651A96" w:rsidRDefault="000152A3" w:rsidP="000152A3">
      <w:pPr>
        <w:pStyle w:val="ListParagraph"/>
        <w:numPr>
          <w:ilvl w:val="0"/>
          <w:numId w:val="20"/>
        </w:numPr>
        <w:spacing w:before="120" w:after="120" w:line="240" w:lineRule="auto"/>
        <w:jc w:val="both"/>
        <w:rPr>
          <w:b/>
          <w:u w:val="single"/>
        </w:rPr>
      </w:pPr>
      <w:r>
        <w:t>Credentials unauthenticated</w:t>
      </w:r>
    </w:p>
    <w:p w14:paraId="645426CE" w14:textId="77777777" w:rsidR="000152A3" w:rsidRPr="00716485" w:rsidRDefault="000152A3" w:rsidP="000152A3">
      <w:pPr>
        <w:ind w:left="576"/>
        <w:rPr>
          <w:b/>
        </w:rPr>
      </w:pPr>
      <w:r w:rsidRPr="00716485">
        <w:rPr>
          <w:b/>
        </w:rPr>
        <w:t>Post condition</w:t>
      </w:r>
    </w:p>
    <w:p w14:paraId="0B618B40" w14:textId="77777777" w:rsidR="000152A3" w:rsidRDefault="000152A3" w:rsidP="000152A3">
      <w:pPr>
        <w:ind w:left="576"/>
        <w:rPr>
          <w:b/>
          <w:u w:val="single"/>
          <w:lang w:val="en-GB"/>
        </w:rPr>
      </w:pPr>
      <w:r>
        <w:rPr>
          <w:b/>
          <w:u w:val="single"/>
          <w:lang w:val="en-GB"/>
        </w:rPr>
        <w:t>Main Flow</w:t>
      </w:r>
    </w:p>
    <w:p w14:paraId="3827C4A2" w14:textId="77777777" w:rsidR="000152A3" w:rsidRPr="00651A96" w:rsidRDefault="000152A3" w:rsidP="000152A3">
      <w:pPr>
        <w:pStyle w:val="ListParagraph"/>
        <w:numPr>
          <w:ilvl w:val="0"/>
          <w:numId w:val="20"/>
        </w:numPr>
        <w:spacing w:before="120" w:after="120" w:line="240" w:lineRule="auto"/>
        <w:jc w:val="both"/>
        <w:rPr>
          <w:b/>
          <w:u w:val="single"/>
        </w:rPr>
      </w:pPr>
      <w:r>
        <w:t>User can access application and functionality</w:t>
      </w:r>
    </w:p>
    <w:p w14:paraId="68AF3F09" w14:textId="77777777" w:rsidR="000152A3" w:rsidRDefault="000152A3" w:rsidP="000152A3">
      <w:pPr>
        <w:ind w:left="576"/>
        <w:rPr>
          <w:b/>
          <w:u w:val="single"/>
        </w:rPr>
      </w:pPr>
      <w:r>
        <w:rPr>
          <w:b/>
          <w:u w:val="single"/>
        </w:rPr>
        <w:t>Alternate flow</w:t>
      </w:r>
    </w:p>
    <w:p w14:paraId="2612215A" w14:textId="77777777" w:rsidR="000152A3" w:rsidRPr="00651A96" w:rsidRDefault="000152A3" w:rsidP="000152A3">
      <w:pPr>
        <w:pStyle w:val="ListParagraph"/>
        <w:numPr>
          <w:ilvl w:val="0"/>
          <w:numId w:val="20"/>
        </w:numPr>
        <w:spacing w:before="120" w:after="120" w:line="240" w:lineRule="auto"/>
        <w:jc w:val="both"/>
        <w:rPr>
          <w:b/>
          <w:u w:val="single"/>
        </w:rPr>
      </w:pPr>
      <w:r>
        <w:t>User returned to the sign in screen</w:t>
      </w:r>
    </w:p>
    <w:p w14:paraId="20962E72" w14:textId="77777777" w:rsidR="000152A3" w:rsidRDefault="000152A3" w:rsidP="000152A3">
      <w:pPr>
        <w:ind w:left="576"/>
        <w:rPr>
          <w:lang w:val="en-IE"/>
        </w:rPr>
      </w:pPr>
    </w:p>
    <w:p w14:paraId="3C80A075" w14:textId="77777777" w:rsidR="000152A3" w:rsidRDefault="000152A3" w:rsidP="000152A3">
      <w:pPr>
        <w:ind w:left="576"/>
        <w:rPr>
          <w:lang w:val="en-IE"/>
        </w:rPr>
      </w:pPr>
    </w:p>
    <w:p w14:paraId="2D988890" w14:textId="77777777" w:rsidR="000152A3" w:rsidRDefault="000152A3" w:rsidP="000152A3">
      <w:pPr>
        <w:ind w:left="576"/>
        <w:rPr>
          <w:lang w:val="en-IE"/>
        </w:rPr>
      </w:pPr>
    </w:p>
    <w:p w14:paraId="4FBBD0E8" w14:textId="77777777" w:rsidR="000152A3" w:rsidRDefault="000152A3" w:rsidP="000152A3">
      <w:pPr>
        <w:pStyle w:val="Heading3"/>
        <w:tabs>
          <w:tab w:val="num" w:pos="1656"/>
        </w:tabs>
        <w:spacing w:line="240" w:lineRule="auto"/>
        <w:rPr>
          <w:lang w:val="en-IE"/>
        </w:rPr>
      </w:pPr>
      <w:bookmarkStart w:id="15" w:name="_Toc499742014"/>
      <w:r>
        <w:t>Requirement</w:t>
      </w:r>
      <w:r>
        <w:rPr>
          <w:lang w:val="en-IE"/>
        </w:rPr>
        <w:t xml:space="preserve"> 3 &lt;View User Profile&gt;</w:t>
      </w:r>
      <w:bookmarkEnd w:id="15"/>
    </w:p>
    <w:p w14:paraId="734A30E4"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Description &amp; Priority</w:t>
      </w:r>
    </w:p>
    <w:p w14:paraId="00428827" w14:textId="77777777" w:rsidR="000152A3" w:rsidRDefault="000152A3" w:rsidP="000152A3">
      <w:pPr>
        <w:rPr>
          <w:rFonts w:ascii="Verdana" w:hAnsi="Verdana"/>
          <w:sz w:val="18"/>
          <w:lang w:val="en-IE"/>
        </w:rPr>
      </w:pPr>
      <w:r>
        <w:rPr>
          <w:lang w:val="en-IE"/>
        </w:rPr>
        <w:t>This requirement presents the ability for the ‘Registered User’ to view their account details, check the leader boards and purchase play money chips. Offers the opportunity for a user to review their details so that they can confirm they are still relevant etc. This requirement is not deemed critical however it is a useful function for each individual user.</w:t>
      </w:r>
    </w:p>
    <w:p w14:paraId="136DF43F" w14:textId="77777777" w:rsidR="000152A3" w:rsidRPr="00236D0B" w:rsidRDefault="000152A3" w:rsidP="000152A3"/>
    <w:p w14:paraId="7C3FD194"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 xml:space="preserve">Use Case </w:t>
      </w:r>
    </w:p>
    <w:p w14:paraId="375807EB" w14:textId="77777777" w:rsidR="000152A3" w:rsidRPr="00272217" w:rsidRDefault="000152A3" w:rsidP="000152A3">
      <w:r>
        <w:rPr>
          <w:noProof/>
        </w:rPr>
        <w:drawing>
          <wp:inline distT="0" distB="0" distL="0" distR="0" wp14:anchorId="375E9CDE" wp14:editId="43B4BEB9">
            <wp:extent cx="5476875" cy="3981450"/>
            <wp:effectExtent l="0" t="0" r="9525" b="0"/>
            <wp:docPr id="9" name="Picture 9" descr="C:\Users\Lee\AppData\Local\Microsoft\Windows\INetCache\Content.Word\Pok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AppData\Local\Microsoft\Windows\INetCache\Content.Word\Poker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981450"/>
                    </a:xfrm>
                    <a:prstGeom prst="rect">
                      <a:avLst/>
                    </a:prstGeom>
                    <a:noFill/>
                    <a:ln>
                      <a:noFill/>
                    </a:ln>
                  </pic:spPr>
                </pic:pic>
              </a:graphicData>
            </a:graphic>
          </wp:inline>
        </w:drawing>
      </w:r>
    </w:p>
    <w:p w14:paraId="473496AA" w14:textId="77777777" w:rsidR="000152A3" w:rsidRPr="00716485" w:rsidRDefault="000152A3" w:rsidP="000152A3">
      <w:pPr>
        <w:ind w:left="576"/>
        <w:rPr>
          <w:b/>
          <w:lang w:val="en-GB"/>
        </w:rPr>
      </w:pPr>
      <w:r w:rsidRPr="00716485">
        <w:rPr>
          <w:b/>
          <w:lang w:val="en-GB"/>
        </w:rPr>
        <w:t>Scope</w:t>
      </w:r>
    </w:p>
    <w:p w14:paraId="4784DEDC" w14:textId="77777777" w:rsidR="000152A3" w:rsidRDefault="000152A3" w:rsidP="000152A3">
      <w:pPr>
        <w:ind w:left="576"/>
        <w:rPr>
          <w:lang w:val="en-GB"/>
        </w:rPr>
      </w:pPr>
      <w:r>
        <w:rPr>
          <w:lang w:val="en-GB"/>
        </w:rPr>
        <w:t>The scope of this use case is to log an existing user into the application, gaining access to the functionality and their own profile.</w:t>
      </w:r>
    </w:p>
    <w:p w14:paraId="4F66755D" w14:textId="77777777" w:rsidR="000152A3" w:rsidRDefault="000152A3" w:rsidP="000152A3">
      <w:pPr>
        <w:ind w:left="576"/>
        <w:rPr>
          <w:lang w:val="en-GB"/>
        </w:rPr>
      </w:pPr>
      <w:r w:rsidRPr="00716485">
        <w:rPr>
          <w:b/>
          <w:lang w:val="en-GB"/>
        </w:rPr>
        <w:lastRenderedPageBreak/>
        <w:t>Description</w:t>
      </w:r>
    </w:p>
    <w:p w14:paraId="28B149A7" w14:textId="77777777" w:rsidR="000152A3" w:rsidRDefault="000152A3" w:rsidP="000152A3">
      <w:pPr>
        <w:ind w:left="576"/>
        <w:rPr>
          <w:lang w:val="en-GB"/>
        </w:rPr>
      </w:pPr>
      <w:r>
        <w:rPr>
          <w:lang w:val="en-GB"/>
        </w:rPr>
        <w:t xml:space="preserve">This use case describes the “Registered User” logging into the system. This requirement is key to the system in terms of allowing the user access to functionality as well as their own profile. </w:t>
      </w:r>
    </w:p>
    <w:p w14:paraId="34634F7B" w14:textId="77777777" w:rsidR="000152A3" w:rsidRPr="00716485" w:rsidRDefault="000152A3" w:rsidP="000152A3">
      <w:pPr>
        <w:ind w:left="576"/>
        <w:rPr>
          <w:b/>
          <w:lang w:val="en-GB"/>
        </w:rPr>
      </w:pPr>
      <w:r w:rsidRPr="00716485">
        <w:rPr>
          <w:b/>
          <w:lang w:val="en-GB"/>
        </w:rPr>
        <w:t>Flow Description</w:t>
      </w:r>
    </w:p>
    <w:p w14:paraId="60ECE3EB" w14:textId="77777777" w:rsidR="000152A3" w:rsidRDefault="000152A3" w:rsidP="000152A3">
      <w:pPr>
        <w:ind w:left="576"/>
        <w:rPr>
          <w:b/>
        </w:rPr>
      </w:pPr>
      <w:r w:rsidRPr="00716485">
        <w:rPr>
          <w:b/>
        </w:rPr>
        <w:t>Precondition</w:t>
      </w:r>
    </w:p>
    <w:p w14:paraId="7AF09E16" w14:textId="77777777" w:rsidR="000152A3" w:rsidRPr="00E25763" w:rsidRDefault="000152A3" w:rsidP="000152A3">
      <w:pPr>
        <w:ind w:left="576"/>
      </w:pPr>
      <w:r>
        <w:t>User holds a valid account but has not yet authenticated onto the application during their session</w:t>
      </w:r>
    </w:p>
    <w:p w14:paraId="7BEDAB86" w14:textId="77777777" w:rsidR="000152A3" w:rsidRPr="00716485" w:rsidRDefault="000152A3" w:rsidP="000152A3">
      <w:pPr>
        <w:ind w:left="576"/>
        <w:rPr>
          <w:b/>
        </w:rPr>
      </w:pPr>
      <w:r w:rsidRPr="00716485">
        <w:rPr>
          <w:b/>
        </w:rPr>
        <w:t>Activation</w:t>
      </w:r>
    </w:p>
    <w:p w14:paraId="67DA257E" w14:textId="77777777" w:rsidR="000152A3" w:rsidRDefault="000152A3" w:rsidP="000152A3">
      <w:pPr>
        <w:ind w:left="576"/>
        <w:rPr>
          <w:lang w:val="en-GB"/>
        </w:rPr>
      </w:pPr>
      <w:r>
        <w:rPr>
          <w:lang w:val="en-GB"/>
        </w:rPr>
        <w:t>This use case starts when a “Registered User” enters their credentials and presses the “Sign in” button</w:t>
      </w:r>
    </w:p>
    <w:p w14:paraId="36DD4FAE" w14:textId="77777777" w:rsidR="000152A3" w:rsidRDefault="000152A3" w:rsidP="000152A3">
      <w:pPr>
        <w:ind w:left="576"/>
        <w:rPr>
          <w:b/>
        </w:rPr>
      </w:pPr>
      <w:r w:rsidRPr="00716485">
        <w:rPr>
          <w:b/>
        </w:rPr>
        <w:t>Main flow</w:t>
      </w:r>
    </w:p>
    <w:p w14:paraId="6346982E" w14:textId="77777777" w:rsidR="000152A3" w:rsidRDefault="000152A3" w:rsidP="000152A3">
      <w:pPr>
        <w:pStyle w:val="A"/>
        <w:numPr>
          <w:ilvl w:val="0"/>
          <w:numId w:val="18"/>
        </w:numPr>
      </w:pPr>
      <w:r>
        <w:t xml:space="preserve">“Registered User” enters their correct credentials and presses the “Sign in” button </w:t>
      </w:r>
    </w:p>
    <w:p w14:paraId="264911FA" w14:textId="77777777" w:rsidR="000152A3" w:rsidRPr="00CA6D42" w:rsidRDefault="000152A3" w:rsidP="000152A3">
      <w:pPr>
        <w:pStyle w:val="ListParagraph"/>
        <w:numPr>
          <w:ilvl w:val="0"/>
          <w:numId w:val="18"/>
        </w:numPr>
        <w:spacing w:before="120" w:after="120" w:line="240" w:lineRule="auto"/>
        <w:jc w:val="both"/>
        <w:rPr>
          <w:b/>
        </w:rPr>
      </w:pPr>
      <w:r>
        <w:t>System validates their credentials and provides the user access to the application</w:t>
      </w:r>
    </w:p>
    <w:p w14:paraId="5C43618F" w14:textId="77777777" w:rsidR="000152A3" w:rsidRPr="00CA6D42" w:rsidRDefault="000152A3" w:rsidP="000152A3">
      <w:pPr>
        <w:pStyle w:val="ListParagraph"/>
        <w:numPr>
          <w:ilvl w:val="0"/>
          <w:numId w:val="18"/>
        </w:numPr>
        <w:spacing w:before="120" w:after="120" w:line="240" w:lineRule="auto"/>
        <w:jc w:val="both"/>
        <w:rPr>
          <w:b/>
        </w:rPr>
      </w:pPr>
      <w:r>
        <w:t>User can now access their profile and play against the poker agent</w:t>
      </w:r>
    </w:p>
    <w:p w14:paraId="20029E91" w14:textId="77777777" w:rsidR="000152A3" w:rsidRPr="00716485" w:rsidRDefault="000152A3" w:rsidP="000152A3">
      <w:pPr>
        <w:ind w:left="576"/>
        <w:rPr>
          <w:b/>
        </w:rPr>
      </w:pPr>
      <w:r w:rsidRPr="00716485">
        <w:rPr>
          <w:b/>
        </w:rPr>
        <w:t>Alternate flow</w:t>
      </w:r>
    </w:p>
    <w:p w14:paraId="1F89DE92" w14:textId="77777777" w:rsidR="000152A3" w:rsidRDefault="000152A3" w:rsidP="000152A3">
      <w:pPr>
        <w:pStyle w:val="A"/>
        <w:numPr>
          <w:ilvl w:val="0"/>
          <w:numId w:val="18"/>
        </w:numPr>
      </w:pPr>
      <w:r>
        <w:t>“Registered User” enters invalid credentials and presses the “Sign in” button</w:t>
      </w:r>
    </w:p>
    <w:p w14:paraId="072C3BDE" w14:textId="77777777" w:rsidR="000152A3" w:rsidRDefault="000152A3" w:rsidP="000152A3">
      <w:pPr>
        <w:pStyle w:val="A"/>
        <w:numPr>
          <w:ilvl w:val="0"/>
          <w:numId w:val="18"/>
        </w:numPr>
      </w:pPr>
      <w:r>
        <w:t>Application displays an error message, stating the user needs to re-enter their credentials and attempts to authenticate again</w:t>
      </w:r>
    </w:p>
    <w:p w14:paraId="4701694C" w14:textId="77777777" w:rsidR="000152A3" w:rsidRDefault="000152A3" w:rsidP="000152A3">
      <w:pPr>
        <w:pStyle w:val="A"/>
        <w:numPr>
          <w:ilvl w:val="0"/>
          <w:numId w:val="0"/>
        </w:numPr>
        <w:ind w:left="936"/>
      </w:pPr>
    </w:p>
    <w:p w14:paraId="1C31648D" w14:textId="77777777" w:rsidR="000152A3" w:rsidRPr="00716485" w:rsidRDefault="000152A3" w:rsidP="000152A3">
      <w:pPr>
        <w:ind w:left="576"/>
        <w:rPr>
          <w:b/>
        </w:rPr>
      </w:pPr>
      <w:r w:rsidRPr="00716485">
        <w:rPr>
          <w:b/>
        </w:rPr>
        <w:t>Termination</w:t>
      </w:r>
    </w:p>
    <w:p w14:paraId="2DEB23D4" w14:textId="77777777" w:rsidR="000152A3" w:rsidRDefault="000152A3" w:rsidP="000152A3">
      <w:pPr>
        <w:ind w:left="576"/>
        <w:rPr>
          <w:b/>
          <w:u w:val="single"/>
          <w:lang w:val="en-GB"/>
        </w:rPr>
      </w:pPr>
      <w:r>
        <w:rPr>
          <w:b/>
          <w:u w:val="single"/>
          <w:lang w:val="en-GB"/>
        </w:rPr>
        <w:t>Main Flow</w:t>
      </w:r>
    </w:p>
    <w:p w14:paraId="30CA551B" w14:textId="77777777" w:rsidR="000152A3" w:rsidRPr="00651A96" w:rsidRDefault="000152A3" w:rsidP="000152A3">
      <w:pPr>
        <w:pStyle w:val="ListParagraph"/>
        <w:numPr>
          <w:ilvl w:val="0"/>
          <w:numId w:val="20"/>
        </w:numPr>
        <w:spacing w:before="120" w:after="120" w:line="240" w:lineRule="auto"/>
        <w:jc w:val="both"/>
        <w:rPr>
          <w:b/>
          <w:u w:val="single"/>
        </w:rPr>
      </w:pPr>
      <w:r>
        <w:t xml:space="preserve">Credentials authenticated </w:t>
      </w:r>
    </w:p>
    <w:p w14:paraId="5D2FC586" w14:textId="77777777" w:rsidR="000152A3" w:rsidRDefault="000152A3" w:rsidP="000152A3">
      <w:pPr>
        <w:ind w:left="576"/>
        <w:rPr>
          <w:b/>
          <w:u w:val="single"/>
        </w:rPr>
      </w:pPr>
      <w:r>
        <w:rPr>
          <w:b/>
          <w:u w:val="single"/>
        </w:rPr>
        <w:t>Alternate flow</w:t>
      </w:r>
    </w:p>
    <w:p w14:paraId="0CB981EB" w14:textId="77777777" w:rsidR="000152A3" w:rsidRPr="00651A96" w:rsidRDefault="000152A3" w:rsidP="000152A3">
      <w:pPr>
        <w:pStyle w:val="ListParagraph"/>
        <w:numPr>
          <w:ilvl w:val="0"/>
          <w:numId w:val="20"/>
        </w:numPr>
        <w:spacing w:before="120" w:after="120" w:line="240" w:lineRule="auto"/>
        <w:jc w:val="both"/>
        <w:rPr>
          <w:b/>
          <w:u w:val="single"/>
        </w:rPr>
      </w:pPr>
      <w:r>
        <w:t>Credentials unauthenticated</w:t>
      </w:r>
    </w:p>
    <w:p w14:paraId="43B9DEDA" w14:textId="77777777" w:rsidR="000152A3" w:rsidRPr="00716485" w:rsidRDefault="000152A3" w:rsidP="000152A3">
      <w:pPr>
        <w:ind w:left="576"/>
        <w:rPr>
          <w:b/>
        </w:rPr>
      </w:pPr>
      <w:r w:rsidRPr="00716485">
        <w:rPr>
          <w:b/>
        </w:rPr>
        <w:t>Post condition</w:t>
      </w:r>
    </w:p>
    <w:p w14:paraId="4CA719CD" w14:textId="77777777" w:rsidR="000152A3" w:rsidRDefault="000152A3" w:rsidP="000152A3">
      <w:pPr>
        <w:ind w:left="576"/>
        <w:rPr>
          <w:b/>
          <w:u w:val="single"/>
          <w:lang w:val="en-GB"/>
        </w:rPr>
      </w:pPr>
      <w:r>
        <w:rPr>
          <w:b/>
          <w:u w:val="single"/>
          <w:lang w:val="en-GB"/>
        </w:rPr>
        <w:t>Main Flow</w:t>
      </w:r>
    </w:p>
    <w:p w14:paraId="4195A7B0" w14:textId="77777777" w:rsidR="000152A3" w:rsidRPr="00651A96" w:rsidRDefault="000152A3" w:rsidP="000152A3">
      <w:pPr>
        <w:pStyle w:val="ListParagraph"/>
        <w:numPr>
          <w:ilvl w:val="0"/>
          <w:numId w:val="20"/>
        </w:numPr>
        <w:spacing w:before="120" w:after="120" w:line="240" w:lineRule="auto"/>
        <w:jc w:val="both"/>
        <w:rPr>
          <w:b/>
          <w:u w:val="single"/>
        </w:rPr>
      </w:pPr>
      <w:r>
        <w:lastRenderedPageBreak/>
        <w:t>User can access application and functionality</w:t>
      </w:r>
    </w:p>
    <w:p w14:paraId="254ED917" w14:textId="77777777" w:rsidR="000152A3" w:rsidRDefault="000152A3" w:rsidP="000152A3">
      <w:pPr>
        <w:ind w:left="576"/>
        <w:rPr>
          <w:b/>
          <w:u w:val="single"/>
        </w:rPr>
      </w:pPr>
      <w:r>
        <w:rPr>
          <w:b/>
          <w:u w:val="single"/>
        </w:rPr>
        <w:t>Alternate flow</w:t>
      </w:r>
    </w:p>
    <w:p w14:paraId="5CEB0C23" w14:textId="77777777" w:rsidR="000152A3" w:rsidRPr="00E95199" w:rsidRDefault="000152A3" w:rsidP="000152A3">
      <w:pPr>
        <w:pStyle w:val="ListParagraph"/>
        <w:numPr>
          <w:ilvl w:val="0"/>
          <w:numId w:val="20"/>
        </w:numPr>
        <w:spacing w:before="120" w:after="120" w:line="240" w:lineRule="auto"/>
        <w:jc w:val="both"/>
        <w:rPr>
          <w:b/>
          <w:u w:val="single"/>
        </w:rPr>
      </w:pPr>
      <w:r>
        <w:t>User returned to the sign in screen</w:t>
      </w:r>
    </w:p>
    <w:p w14:paraId="403D912D" w14:textId="77777777" w:rsidR="000152A3" w:rsidRDefault="000152A3" w:rsidP="000152A3">
      <w:pPr>
        <w:rPr>
          <w:b/>
          <w:u w:val="single"/>
        </w:rPr>
      </w:pPr>
    </w:p>
    <w:p w14:paraId="14F74BDC" w14:textId="77777777" w:rsidR="000152A3" w:rsidRDefault="000152A3" w:rsidP="000152A3">
      <w:pPr>
        <w:pStyle w:val="Heading3"/>
        <w:tabs>
          <w:tab w:val="num" w:pos="1656"/>
        </w:tabs>
        <w:spacing w:line="240" w:lineRule="auto"/>
        <w:rPr>
          <w:lang w:val="en-IE"/>
        </w:rPr>
      </w:pPr>
      <w:bookmarkStart w:id="16" w:name="_Toc499742015"/>
      <w:r>
        <w:t>Requirement</w:t>
      </w:r>
      <w:r>
        <w:rPr>
          <w:lang w:val="en-IE"/>
        </w:rPr>
        <w:t xml:space="preserve"> 3 &lt;Play Poker Menu&gt;</w:t>
      </w:r>
      <w:bookmarkEnd w:id="16"/>
    </w:p>
    <w:p w14:paraId="6E25E899"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Description &amp; Priority</w:t>
      </w:r>
    </w:p>
    <w:p w14:paraId="3F591FD5" w14:textId="77777777" w:rsidR="000152A3" w:rsidRPr="00AA292F" w:rsidRDefault="000152A3" w:rsidP="000152A3">
      <w:r>
        <w:t>This requirement relates to the user accessing the core aspect of the application, playing Texas Hold’em, the user is presented with either learning the rules of Texas Hold’em or getting the option to choose three different AI types to play against.</w:t>
      </w:r>
    </w:p>
    <w:p w14:paraId="5926F7BC" w14:textId="77777777" w:rsidR="000152A3" w:rsidRDefault="000152A3" w:rsidP="000152A3">
      <w:pPr>
        <w:pStyle w:val="Heading4"/>
        <w:keepLines w:val="0"/>
        <w:tabs>
          <w:tab w:val="num" w:pos="1800"/>
        </w:tabs>
        <w:spacing w:before="240" w:after="60" w:line="240" w:lineRule="auto"/>
        <w:ind w:left="862" w:hanging="862"/>
      </w:pPr>
      <w:r w:rsidRPr="005B0D4E">
        <w:lastRenderedPageBreak/>
        <w:t xml:space="preserve">Use Case </w:t>
      </w:r>
    </w:p>
    <w:p w14:paraId="46FABA78" w14:textId="77777777" w:rsidR="000152A3" w:rsidRPr="00272217" w:rsidRDefault="000152A3" w:rsidP="000152A3">
      <w:r>
        <w:rPr>
          <w:noProof/>
        </w:rPr>
        <w:drawing>
          <wp:inline distT="0" distB="0" distL="0" distR="0" wp14:anchorId="0805A364" wp14:editId="5B59E12F">
            <wp:extent cx="5476875" cy="5486400"/>
            <wp:effectExtent l="0" t="0" r="9525" b="0"/>
            <wp:docPr id="10" name="Picture 10" descr="C:\Users\Lee\AppData\Local\Microsoft\Windows\INetCache\Content.Word\Poker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e\AppData\Local\Microsoft\Windows\INetCache\Content.Word\PokerPla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5486400"/>
                    </a:xfrm>
                    <a:prstGeom prst="rect">
                      <a:avLst/>
                    </a:prstGeom>
                    <a:noFill/>
                    <a:ln>
                      <a:noFill/>
                    </a:ln>
                  </pic:spPr>
                </pic:pic>
              </a:graphicData>
            </a:graphic>
          </wp:inline>
        </w:drawing>
      </w:r>
    </w:p>
    <w:p w14:paraId="1BD058E6" w14:textId="77777777" w:rsidR="000152A3" w:rsidRPr="00716485" w:rsidRDefault="000152A3" w:rsidP="000152A3">
      <w:pPr>
        <w:ind w:left="576"/>
        <w:rPr>
          <w:b/>
          <w:lang w:val="en-GB"/>
        </w:rPr>
      </w:pPr>
      <w:r w:rsidRPr="00716485">
        <w:rPr>
          <w:b/>
          <w:lang w:val="en-GB"/>
        </w:rPr>
        <w:t>Scope</w:t>
      </w:r>
    </w:p>
    <w:p w14:paraId="22EF3816" w14:textId="77777777" w:rsidR="000152A3" w:rsidRDefault="000152A3" w:rsidP="000152A3">
      <w:pPr>
        <w:ind w:left="576"/>
        <w:rPr>
          <w:lang w:val="en-GB"/>
        </w:rPr>
      </w:pPr>
      <w:r>
        <w:rPr>
          <w:lang w:val="en-GB"/>
        </w:rPr>
        <w:t xml:space="preserve">The scope of this use case is </w:t>
      </w:r>
      <w:proofErr w:type="gramStart"/>
      <w:r>
        <w:rPr>
          <w:lang w:val="en-GB"/>
        </w:rPr>
        <w:t>allow</w:t>
      </w:r>
      <w:proofErr w:type="gramEnd"/>
      <w:r>
        <w:rPr>
          <w:lang w:val="en-GB"/>
        </w:rPr>
        <w:t xml:space="preserve"> the user to learn about Texas Hold’em if they are new, then choose to play versus an AI agent type.</w:t>
      </w:r>
    </w:p>
    <w:p w14:paraId="4E47773D" w14:textId="77777777" w:rsidR="000152A3" w:rsidRDefault="000152A3" w:rsidP="000152A3">
      <w:pPr>
        <w:ind w:left="576"/>
        <w:rPr>
          <w:lang w:val="en-GB"/>
        </w:rPr>
      </w:pPr>
      <w:r w:rsidRPr="00716485">
        <w:rPr>
          <w:b/>
          <w:lang w:val="en-GB"/>
        </w:rPr>
        <w:t>Description</w:t>
      </w:r>
    </w:p>
    <w:p w14:paraId="26B6316F" w14:textId="77777777" w:rsidR="000152A3" w:rsidRDefault="000152A3" w:rsidP="000152A3">
      <w:pPr>
        <w:ind w:left="576"/>
        <w:rPr>
          <w:lang w:val="en-GB"/>
        </w:rPr>
      </w:pPr>
      <w:r>
        <w:rPr>
          <w:lang w:val="en-GB"/>
        </w:rPr>
        <w:t>This use case describes the “Registered User” accessing the Play Texas Hold’em section of the application.</w:t>
      </w:r>
    </w:p>
    <w:p w14:paraId="369333BC" w14:textId="77777777" w:rsidR="000152A3" w:rsidRPr="00716485" w:rsidRDefault="000152A3" w:rsidP="000152A3">
      <w:pPr>
        <w:ind w:left="576"/>
        <w:rPr>
          <w:b/>
          <w:lang w:val="en-GB"/>
        </w:rPr>
      </w:pPr>
      <w:r w:rsidRPr="00716485">
        <w:rPr>
          <w:b/>
          <w:lang w:val="en-GB"/>
        </w:rPr>
        <w:t>Flow Description</w:t>
      </w:r>
    </w:p>
    <w:p w14:paraId="483486EB" w14:textId="77777777" w:rsidR="000152A3" w:rsidRDefault="000152A3" w:rsidP="000152A3">
      <w:pPr>
        <w:ind w:left="576"/>
        <w:rPr>
          <w:b/>
        </w:rPr>
      </w:pPr>
      <w:r w:rsidRPr="00716485">
        <w:rPr>
          <w:b/>
        </w:rPr>
        <w:lastRenderedPageBreak/>
        <w:t>Precondition</w:t>
      </w:r>
    </w:p>
    <w:p w14:paraId="2228B41F" w14:textId="77777777" w:rsidR="000152A3" w:rsidRPr="00E25763" w:rsidRDefault="000152A3" w:rsidP="000152A3">
      <w:pPr>
        <w:ind w:left="576"/>
      </w:pPr>
      <w:r>
        <w:t xml:space="preserve">User holds a registered account, i.e. the account is validated through the system </w:t>
      </w:r>
    </w:p>
    <w:p w14:paraId="0E92DF6F" w14:textId="77777777" w:rsidR="000152A3" w:rsidRPr="00716485" w:rsidRDefault="000152A3" w:rsidP="000152A3">
      <w:pPr>
        <w:ind w:left="576"/>
        <w:rPr>
          <w:b/>
        </w:rPr>
      </w:pPr>
      <w:r w:rsidRPr="00716485">
        <w:rPr>
          <w:b/>
        </w:rPr>
        <w:t>Activation</w:t>
      </w:r>
    </w:p>
    <w:p w14:paraId="33925475" w14:textId="77777777" w:rsidR="000152A3" w:rsidRDefault="000152A3" w:rsidP="000152A3">
      <w:pPr>
        <w:ind w:left="576"/>
        <w:rPr>
          <w:lang w:val="en-GB"/>
        </w:rPr>
      </w:pPr>
      <w:r>
        <w:rPr>
          <w:lang w:val="en-GB"/>
        </w:rPr>
        <w:t>This use case starts when a “Registered User” presses the “Play Texas Hold’em” button</w:t>
      </w:r>
    </w:p>
    <w:p w14:paraId="0FBEC9A6" w14:textId="77777777" w:rsidR="000152A3" w:rsidRDefault="000152A3" w:rsidP="000152A3">
      <w:pPr>
        <w:ind w:left="576"/>
        <w:rPr>
          <w:b/>
        </w:rPr>
      </w:pPr>
      <w:r w:rsidRPr="00716485">
        <w:rPr>
          <w:b/>
        </w:rPr>
        <w:t>Main flow</w:t>
      </w:r>
    </w:p>
    <w:p w14:paraId="254AA12D" w14:textId="77777777" w:rsidR="000152A3" w:rsidRDefault="000152A3" w:rsidP="000152A3">
      <w:pPr>
        <w:pStyle w:val="A"/>
        <w:numPr>
          <w:ilvl w:val="0"/>
          <w:numId w:val="18"/>
        </w:numPr>
      </w:pPr>
      <w:r>
        <w:t>“Registered User” presses the “Play Texas Hold’em” button</w:t>
      </w:r>
    </w:p>
    <w:p w14:paraId="3B15F3D8" w14:textId="77777777" w:rsidR="000152A3" w:rsidRDefault="000152A3" w:rsidP="000152A3">
      <w:pPr>
        <w:pStyle w:val="A"/>
        <w:numPr>
          <w:ilvl w:val="0"/>
          <w:numId w:val="18"/>
        </w:numPr>
      </w:pPr>
      <w:r>
        <w:t>User is presented with Instructions menu or Choose AI type</w:t>
      </w:r>
    </w:p>
    <w:p w14:paraId="54387DA9" w14:textId="77777777" w:rsidR="000152A3" w:rsidRPr="00716485" w:rsidRDefault="000152A3" w:rsidP="000152A3">
      <w:pPr>
        <w:ind w:left="576"/>
        <w:rPr>
          <w:b/>
        </w:rPr>
      </w:pPr>
      <w:r w:rsidRPr="00716485">
        <w:rPr>
          <w:b/>
        </w:rPr>
        <w:t>Alternate flow</w:t>
      </w:r>
    </w:p>
    <w:p w14:paraId="16398E38" w14:textId="77777777" w:rsidR="000152A3" w:rsidRDefault="000152A3" w:rsidP="000152A3">
      <w:pPr>
        <w:pStyle w:val="A"/>
        <w:numPr>
          <w:ilvl w:val="0"/>
          <w:numId w:val="18"/>
        </w:numPr>
      </w:pPr>
      <w:r>
        <w:t>User remains on the original page</w:t>
      </w:r>
    </w:p>
    <w:p w14:paraId="3911BB4F" w14:textId="77777777" w:rsidR="000152A3" w:rsidRDefault="000152A3" w:rsidP="000152A3">
      <w:pPr>
        <w:pStyle w:val="A"/>
        <w:numPr>
          <w:ilvl w:val="0"/>
          <w:numId w:val="0"/>
        </w:numPr>
        <w:ind w:left="936"/>
      </w:pPr>
    </w:p>
    <w:p w14:paraId="784B8BAE" w14:textId="77777777" w:rsidR="000152A3" w:rsidRPr="00716485" w:rsidRDefault="000152A3" w:rsidP="000152A3">
      <w:pPr>
        <w:ind w:left="576"/>
        <w:rPr>
          <w:b/>
        </w:rPr>
      </w:pPr>
      <w:r w:rsidRPr="00716485">
        <w:rPr>
          <w:b/>
        </w:rPr>
        <w:t>Termination</w:t>
      </w:r>
    </w:p>
    <w:p w14:paraId="053A8514" w14:textId="77777777" w:rsidR="000152A3" w:rsidRDefault="000152A3" w:rsidP="000152A3">
      <w:pPr>
        <w:ind w:left="576"/>
        <w:rPr>
          <w:b/>
          <w:u w:val="single"/>
          <w:lang w:val="en-GB"/>
        </w:rPr>
      </w:pPr>
      <w:r>
        <w:rPr>
          <w:b/>
          <w:u w:val="single"/>
          <w:lang w:val="en-GB"/>
        </w:rPr>
        <w:t>Main Flow</w:t>
      </w:r>
    </w:p>
    <w:p w14:paraId="31101547" w14:textId="77777777" w:rsidR="000152A3" w:rsidRPr="00651A96" w:rsidRDefault="000152A3" w:rsidP="000152A3">
      <w:pPr>
        <w:pStyle w:val="ListParagraph"/>
        <w:numPr>
          <w:ilvl w:val="0"/>
          <w:numId w:val="20"/>
        </w:numPr>
        <w:spacing w:before="120" w:after="120" w:line="240" w:lineRule="auto"/>
        <w:jc w:val="both"/>
        <w:rPr>
          <w:b/>
          <w:u w:val="single"/>
        </w:rPr>
      </w:pPr>
      <w:r>
        <w:t>User navigates back to the main menu</w:t>
      </w:r>
    </w:p>
    <w:p w14:paraId="510D036F" w14:textId="77777777" w:rsidR="000152A3" w:rsidRDefault="000152A3" w:rsidP="000152A3">
      <w:pPr>
        <w:ind w:left="576"/>
        <w:rPr>
          <w:b/>
          <w:u w:val="single"/>
        </w:rPr>
      </w:pPr>
      <w:r>
        <w:rPr>
          <w:b/>
          <w:u w:val="single"/>
        </w:rPr>
        <w:t>Alternate flow</w:t>
      </w:r>
    </w:p>
    <w:p w14:paraId="7B498D77" w14:textId="77777777" w:rsidR="000152A3" w:rsidRPr="00651A96" w:rsidRDefault="000152A3" w:rsidP="000152A3">
      <w:pPr>
        <w:pStyle w:val="ListParagraph"/>
        <w:numPr>
          <w:ilvl w:val="0"/>
          <w:numId w:val="20"/>
        </w:numPr>
        <w:spacing w:before="120" w:after="120" w:line="240" w:lineRule="auto"/>
        <w:jc w:val="both"/>
        <w:rPr>
          <w:b/>
          <w:u w:val="single"/>
        </w:rPr>
      </w:pPr>
      <w:r>
        <w:t>User navigates back to the main menu</w:t>
      </w:r>
    </w:p>
    <w:p w14:paraId="4FC50DC2" w14:textId="77777777" w:rsidR="000152A3" w:rsidRPr="00716485" w:rsidRDefault="000152A3" w:rsidP="000152A3">
      <w:pPr>
        <w:ind w:left="576"/>
        <w:rPr>
          <w:b/>
        </w:rPr>
      </w:pPr>
      <w:r w:rsidRPr="00716485">
        <w:rPr>
          <w:b/>
        </w:rPr>
        <w:t>Post condition</w:t>
      </w:r>
    </w:p>
    <w:p w14:paraId="55ADAB4F" w14:textId="77777777" w:rsidR="000152A3" w:rsidRDefault="000152A3" w:rsidP="000152A3">
      <w:pPr>
        <w:ind w:left="576"/>
        <w:rPr>
          <w:b/>
          <w:u w:val="single"/>
          <w:lang w:val="en-GB"/>
        </w:rPr>
      </w:pPr>
      <w:r>
        <w:rPr>
          <w:b/>
          <w:u w:val="single"/>
          <w:lang w:val="en-GB"/>
        </w:rPr>
        <w:t>Main Flow</w:t>
      </w:r>
    </w:p>
    <w:p w14:paraId="0291DBC1" w14:textId="77777777" w:rsidR="000152A3" w:rsidRPr="00651A96" w:rsidRDefault="000152A3" w:rsidP="000152A3">
      <w:pPr>
        <w:pStyle w:val="ListParagraph"/>
        <w:numPr>
          <w:ilvl w:val="0"/>
          <w:numId w:val="20"/>
        </w:numPr>
        <w:spacing w:before="120" w:after="120" w:line="240" w:lineRule="auto"/>
        <w:jc w:val="both"/>
        <w:rPr>
          <w:b/>
          <w:u w:val="single"/>
        </w:rPr>
      </w:pPr>
      <w:r>
        <w:t>User can access application and functionality</w:t>
      </w:r>
    </w:p>
    <w:p w14:paraId="30A83DBA" w14:textId="77777777" w:rsidR="000152A3" w:rsidRDefault="000152A3" w:rsidP="000152A3">
      <w:pPr>
        <w:ind w:left="576"/>
        <w:rPr>
          <w:b/>
          <w:u w:val="single"/>
        </w:rPr>
      </w:pPr>
      <w:r>
        <w:rPr>
          <w:b/>
          <w:u w:val="single"/>
        </w:rPr>
        <w:t>Alternate flow</w:t>
      </w:r>
    </w:p>
    <w:p w14:paraId="4154CE68" w14:textId="77777777" w:rsidR="000152A3" w:rsidRPr="0023146F" w:rsidRDefault="000152A3" w:rsidP="000152A3">
      <w:pPr>
        <w:pStyle w:val="ListParagraph"/>
        <w:numPr>
          <w:ilvl w:val="0"/>
          <w:numId w:val="20"/>
        </w:numPr>
        <w:spacing w:before="120" w:after="120" w:line="240" w:lineRule="auto"/>
        <w:jc w:val="both"/>
        <w:rPr>
          <w:b/>
          <w:u w:val="single"/>
        </w:rPr>
      </w:pPr>
      <w:r>
        <w:t>User returned to the sign in screen</w:t>
      </w:r>
    </w:p>
    <w:p w14:paraId="6D7F4159" w14:textId="77777777" w:rsidR="000152A3" w:rsidRDefault="000152A3" w:rsidP="000152A3">
      <w:pPr>
        <w:rPr>
          <w:b/>
          <w:u w:val="single"/>
        </w:rPr>
      </w:pPr>
    </w:p>
    <w:p w14:paraId="45FADDCE" w14:textId="77777777" w:rsidR="000152A3" w:rsidRPr="000152A3" w:rsidRDefault="000152A3" w:rsidP="000152A3">
      <w:pPr>
        <w:pStyle w:val="Heading3"/>
        <w:tabs>
          <w:tab w:val="num" w:pos="1656"/>
        </w:tabs>
        <w:spacing w:line="240" w:lineRule="auto"/>
        <w:rPr>
          <w:lang w:val="en-IE"/>
        </w:rPr>
      </w:pPr>
      <w:bookmarkStart w:id="17" w:name="_Toc499742016"/>
      <w:r w:rsidRPr="000152A3">
        <w:t>Requirement</w:t>
      </w:r>
      <w:r w:rsidRPr="000152A3">
        <w:rPr>
          <w:lang w:val="en-IE"/>
        </w:rPr>
        <w:t xml:space="preserve"> 3 &lt;Play Versus AI&gt;</w:t>
      </w:r>
      <w:bookmarkEnd w:id="17"/>
    </w:p>
    <w:p w14:paraId="441C0605" w14:textId="77777777" w:rsidR="000152A3" w:rsidRPr="000152A3" w:rsidRDefault="000152A3" w:rsidP="000152A3">
      <w:pPr>
        <w:pStyle w:val="Heading4"/>
        <w:keepLines w:val="0"/>
        <w:tabs>
          <w:tab w:val="num" w:pos="1800"/>
        </w:tabs>
        <w:spacing w:before="240" w:after="60" w:line="240" w:lineRule="auto"/>
        <w:ind w:left="862" w:hanging="862"/>
        <w:rPr>
          <w:color w:val="auto"/>
        </w:rPr>
      </w:pPr>
      <w:r w:rsidRPr="000152A3">
        <w:rPr>
          <w:color w:val="auto"/>
        </w:rPr>
        <w:t>Description &amp; Priority</w:t>
      </w:r>
    </w:p>
    <w:p w14:paraId="021FD406" w14:textId="77777777" w:rsidR="000152A3" w:rsidRPr="00AA292F" w:rsidRDefault="000152A3" w:rsidP="000152A3">
      <w:r>
        <w:t xml:space="preserve">This requirement is the core aspect of the application. The “Registered User” plays Texas Hold’em against the AI agent type of their choice. </w:t>
      </w:r>
    </w:p>
    <w:p w14:paraId="1A15945E" w14:textId="77777777" w:rsidR="000152A3" w:rsidRDefault="000152A3" w:rsidP="000152A3">
      <w:pPr>
        <w:pStyle w:val="Heading4"/>
        <w:keepLines w:val="0"/>
        <w:tabs>
          <w:tab w:val="num" w:pos="1800"/>
        </w:tabs>
        <w:spacing w:before="240" w:after="60" w:line="240" w:lineRule="auto"/>
        <w:ind w:left="862" w:hanging="862"/>
      </w:pPr>
      <w:r w:rsidRPr="005B0D4E">
        <w:lastRenderedPageBreak/>
        <w:t xml:space="preserve">Use Case </w:t>
      </w:r>
    </w:p>
    <w:p w14:paraId="48E997BE" w14:textId="77777777" w:rsidR="000152A3" w:rsidRPr="00272217" w:rsidRDefault="000152A3" w:rsidP="000152A3">
      <w:r>
        <w:rPr>
          <w:noProof/>
        </w:rPr>
        <w:drawing>
          <wp:inline distT="0" distB="0" distL="0" distR="0" wp14:anchorId="2220A836" wp14:editId="59E1D4D1">
            <wp:extent cx="5476875" cy="4572000"/>
            <wp:effectExtent l="0" t="0" r="9525" b="0"/>
            <wp:docPr id="5" name="Picture 5" descr="C:\Users\Lee\AppData\Local\Microsoft\Windows\INetCache\Content.Word\PokerP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okerPla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4572000"/>
                    </a:xfrm>
                    <a:prstGeom prst="rect">
                      <a:avLst/>
                    </a:prstGeom>
                    <a:noFill/>
                    <a:ln>
                      <a:noFill/>
                    </a:ln>
                  </pic:spPr>
                </pic:pic>
              </a:graphicData>
            </a:graphic>
          </wp:inline>
        </w:drawing>
      </w:r>
    </w:p>
    <w:p w14:paraId="446F2A57" w14:textId="77777777" w:rsidR="000152A3" w:rsidRPr="00716485" w:rsidRDefault="000152A3" w:rsidP="000152A3">
      <w:pPr>
        <w:ind w:left="576"/>
        <w:rPr>
          <w:b/>
          <w:lang w:val="en-GB"/>
        </w:rPr>
      </w:pPr>
      <w:r w:rsidRPr="00716485">
        <w:rPr>
          <w:b/>
          <w:lang w:val="en-GB"/>
        </w:rPr>
        <w:t>Scope</w:t>
      </w:r>
      <w:r>
        <w:rPr>
          <w:b/>
          <w:lang w:val="en-GB"/>
        </w:rPr>
        <w:t>/Description</w:t>
      </w:r>
    </w:p>
    <w:p w14:paraId="77B82F08" w14:textId="77777777" w:rsidR="000152A3" w:rsidRDefault="000152A3" w:rsidP="000152A3">
      <w:pPr>
        <w:ind w:left="576"/>
        <w:rPr>
          <w:lang w:val="en-GB"/>
        </w:rPr>
      </w:pPr>
      <w:r>
        <w:rPr>
          <w:lang w:val="en-GB"/>
        </w:rPr>
        <w:t xml:space="preserve">The scope of this use case is </w:t>
      </w:r>
      <w:r>
        <w:t>the “Registered User” plays Texas Hold’em against the AI agent type of their choice.</w:t>
      </w:r>
    </w:p>
    <w:p w14:paraId="6FF14788" w14:textId="77777777" w:rsidR="000152A3" w:rsidRPr="00716485" w:rsidRDefault="000152A3" w:rsidP="000152A3">
      <w:pPr>
        <w:ind w:left="576"/>
        <w:rPr>
          <w:b/>
          <w:lang w:val="en-GB"/>
        </w:rPr>
      </w:pPr>
      <w:r w:rsidRPr="00716485">
        <w:rPr>
          <w:b/>
          <w:lang w:val="en-GB"/>
        </w:rPr>
        <w:t>Flow Description</w:t>
      </w:r>
    </w:p>
    <w:p w14:paraId="16520F8A" w14:textId="77777777" w:rsidR="000152A3" w:rsidRDefault="000152A3" w:rsidP="000152A3">
      <w:pPr>
        <w:ind w:left="576"/>
        <w:rPr>
          <w:b/>
        </w:rPr>
      </w:pPr>
      <w:r w:rsidRPr="00716485">
        <w:rPr>
          <w:b/>
        </w:rPr>
        <w:t>Precondition</w:t>
      </w:r>
    </w:p>
    <w:p w14:paraId="652AE098" w14:textId="77777777" w:rsidR="000152A3" w:rsidRPr="00E25763" w:rsidRDefault="000152A3" w:rsidP="000152A3">
      <w:pPr>
        <w:ind w:left="576"/>
      </w:pPr>
      <w:r>
        <w:t>User holds a registered account, i.e. the account is validated through the system and has chosen the AI agent type they wish to play against</w:t>
      </w:r>
    </w:p>
    <w:p w14:paraId="38F721A7" w14:textId="77777777" w:rsidR="000152A3" w:rsidRPr="00716485" w:rsidRDefault="000152A3" w:rsidP="000152A3">
      <w:pPr>
        <w:ind w:left="576"/>
        <w:rPr>
          <w:b/>
        </w:rPr>
      </w:pPr>
      <w:r w:rsidRPr="00716485">
        <w:rPr>
          <w:b/>
        </w:rPr>
        <w:t>Activation</w:t>
      </w:r>
    </w:p>
    <w:p w14:paraId="7BD2D5DC" w14:textId="77777777" w:rsidR="000152A3" w:rsidRDefault="000152A3" w:rsidP="000152A3">
      <w:pPr>
        <w:ind w:left="576"/>
        <w:rPr>
          <w:lang w:val="en-GB"/>
        </w:rPr>
      </w:pPr>
      <w:r>
        <w:rPr>
          <w:lang w:val="en-GB"/>
        </w:rPr>
        <w:t>This use case starts when a “Registered User” chooses the AI agent type they wish to play against</w:t>
      </w:r>
    </w:p>
    <w:p w14:paraId="62636316" w14:textId="77777777" w:rsidR="000152A3" w:rsidRDefault="000152A3" w:rsidP="000152A3">
      <w:pPr>
        <w:ind w:left="576"/>
        <w:rPr>
          <w:b/>
        </w:rPr>
      </w:pPr>
      <w:r w:rsidRPr="00716485">
        <w:rPr>
          <w:b/>
        </w:rPr>
        <w:lastRenderedPageBreak/>
        <w:t>Main flow</w:t>
      </w:r>
    </w:p>
    <w:p w14:paraId="19DD4119" w14:textId="77777777" w:rsidR="000152A3" w:rsidRDefault="000152A3" w:rsidP="000152A3">
      <w:pPr>
        <w:pStyle w:val="A"/>
        <w:numPr>
          <w:ilvl w:val="0"/>
          <w:numId w:val="18"/>
        </w:numPr>
      </w:pPr>
      <w:r>
        <w:t>“Registered User” choose the AI agent type they wish to play against</w:t>
      </w:r>
    </w:p>
    <w:p w14:paraId="58172A75" w14:textId="77777777" w:rsidR="000152A3" w:rsidRDefault="000152A3" w:rsidP="000152A3">
      <w:pPr>
        <w:pStyle w:val="A"/>
        <w:numPr>
          <w:ilvl w:val="0"/>
          <w:numId w:val="18"/>
        </w:numPr>
      </w:pPr>
      <w:r>
        <w:t>User is put into a heads up or one on one Texas Hold’em game against the AI agent they chose</w:t>
      </w:r>
    </w:p>
    <w:p w14:paraId="0BC4A432" w14:textId="77777777" w:rsidR="000152A3" w:rsidRPr="00716485" w:rsidRDefault="000152A3" w:rsidP="000152A3">
      <w:pPr>
        <w:ind w:left="576"/>
        <w:rPr>
          <w:b/>
        </w:rPr>
      </w:pPr>
      <w:r w:rsidRPr="00716485">
        <w:rPr>
          <w:b/>
        </w:rPr>
        <w:t>Alternate flow</w:t>
      </w:r>
    </w:p>
    <w:p w14:paraId="11DBD5E7" w14:textId="77777777" w:rsidR="000152A3" w:rsidRDefault="000152A3" w:rsidP="000152A3">
      <w:pPr>
        <w:pStyle w:val="A"/>
        <w:numPr>
          <w:ilvl w:val="0"/>
          <w:numId w:val="18"/>
        </w:numPr>
      </w:pPr>
      <w:r>
        <w:t>User remains on the “Play Poker Menu”</w:t>
      </w:r>
    </w:p>
    <w:p w14:paraId="39A9BA30" w14:textId="77777777" w:rsidR="000152A3" w:rsidRDefault="000152A3" w:rsidP="000152A3">
      <w:pPr>
        <w:pStyle w:val="A"/>
        <w:numPr>
          <w:ilvl w:val="0"/>
          <w:numId w:val="0"/>
        </w:numPr>
        <w:ind w:left="936"/>
      </w:pPr>
    </w:p>
    <w:p w14:paraId="3F5890EA" w14:textId="77777777" w:rsidR="000152A3" w:rsidRPr="00716485" w:rsidRDefault="000152A3" w:rsidP="000152A3">
      <w:pPr>
        <w:ind w:left="576"/>
        <w:rPr>
          <w:b/>
        </w:rPr>
      </w:pPr>
      <w:r w:rsidRPr="00716485">
        <w:rPr>
          <w:b/>
        </w:rPr>
        <w:t>Termination</w:t>
      </w:r>
    </w:p>
    <w:p w14:paraId="43BC33CE" w14:textId="77777777" w:rsidR="000152A3" w:rsidRDefault="000152A3" w:rsidP="000152A3">
      <w:pPr>
        <w:ind w:left="576"/>
        <w:rPr>
          <w:b/>
          <w:u w:val="single"/>
          <w:lang w:val="en-GB"/>
        </w:rPr>
      </w:pPr>
      <w:r>
        <w:rPr>
          <w:b/>
          <w:u w:val="single"/>
          <w:lang w:val="en-GB"/>
        </w:rPr>
        <w:t>Main Flow</w:t>
      </w:r>
    </w:p>
    <w:p w14:paraId="261C34AA" w14:textId="77777777" w:rsidR="000152A3" w:rsidRPr="009762ED" w:rsidRDefault="000152A3" w:rsidP="000152A3">
      <w:pPr>
        <w:pStyle w:val="ListParagraph"/>
        <w:numPr>
          <w:ilvl w:val="0"/>
          <w:numId w:val="20"/>
        </w:numPr>
        <w:spacing w:before="120" w:after="120" w:line="240" w:lineRule="auto"/>
        <w:jc w:val="both"/>
        <w:rPr>
          <w:b/>
          <w:u w:val="single"/>
        </w:rPr>
      </w:pPr>
      <w:r>
        <w:t>User Win’s versus the AI agent by taking all the agent’s chips</w:t>
      </w:r>
    </w:p>
    <w:p w14:paraId="231D1488" w14:textId="77777777" w:rsidR="000152A3" w:rsidRPr="00651A96" w:rsidRDefault="000152A3" w:rsidP="000152A3">
      <w:pPr>
        <w:pStyle w:val="ListParagraph"/>
        <w:numPr>
          <w:ilvl w:val="0"/>
          <w:numId w:val="20"/>
        </w:numPr>
        <w:spacing w:before="120" w:after="120" w:line="240" w:lineRule="auto"/>
        <w:jc w:val="both"/>
        <w:rPr>
          <w:b/>
          <w:u w:val="single"/>
        </w:rPr>
      </w:pPr>
      <w:r>
        <w:t>User Loses versus the AI agent by losing all their chips to the agent</w:t>
      </w:r>
    </w:p>
    <w:p w14:paraId="2DA976C8" w14:textId="77777777" w:rsidR="000152A3" w:rsidRDefault="000152A3" w:rsidP="000152A3">
      <w:pPr>
        <w:ind w:left="576"/>
        <w:rPr>
          <w:b/>
          <w:u w:val="single"/>
        </w:rPr>
      </w:pPr>
      <w:r>
        <w:rPr>
          <w:b/>
          <w:u w:val="single"/>
        </w:rPr>
        <w:t>Alternate flow</w:t>
      </w:r>
    </w:p>
    <w:p w14:paraId="593E942C" w14:textId="77777777" w:rsidR="000152A3" w:rsidRPr="00651A96" w:rsidRDefault="000152A3" w:rsidP="000152A3">
      <w:pPr>
        <w:pStyle w:val="ListParagraph"/>
        <w:numPr>
          <w:ilvl w:val="0"/>
          <w:numId w:val="20"/>
        </w:numPr>
        <w:spacing w:before="120" w:after="120" w:line="240" w:lineRule="auto"/>
        <w:jc w:val="both"/>
        <w:rPr>
          <w:b/>
          <w:u w:val="single"/>
        </w:rPr>
      </w:pPr>
      <w:r>
        <w:t>User navigates back to the “Play Poker Manu”</w:t>
      </w:r>
    </w:p>
    <w:p w14:paraId="50C73AB1" w14:textId="77777777" w:rsidR="000152A3" w:rsidRPr="00716485" w:rsidRDefault="000152A3" w:rsidP="000152A3">
      <w:pPr>
        <w:ind w:left="576"/>
        <w:rPr>
          <w:b/>
        </w:rPr>
      </w:pPr>
      <w:r w:rsidRPr="00716485">
        <w:rPr>
          <w:b/>
        </w:rPr>
        <w:t>Post condition</w:t>
      </w:r>
    </w:p>
    <w:p w14:paraId="062388EC" w14:textId="77777777" w:rsidR="000152A3" w:rsidRDefault="000152A3" w:rsidP="000152A3">
      <w:pPr>
        <w:ind w:left="576"/>
        <w:rPr>
          <w:b/>
          <w:u w:val="single"/>
          <w:lang w:val="en-GB"/>
        </w:rPr>
      </w:pPr>
      <w:r>
        <w:rPr>
          <w:b/>
          <w:u w:val="single"/>
          <w:lang w:val="en-GB"/>
        </w:rPr>
        <w:t>Main Flow</w:t>
      </w:r>
    </w:p>
    <w:p w14:paraId="1C487970" w14:textId="1256876B" w:rsidR="000152A3" w:rsidRDefault="000152A3" w:rsidP="000152A3">
      <w:pPr>
        <w:ind w:left="576"/>
        <w:rPr>
          <w:b/>
          <w:u w:val="single"/>
        </w:rPr>
      </w:pPr>
      <w:r>
        <w:rPr>
          <w:b/>
          <w:u w:val="single"/>
        </w:rPr>
        <w:t>Alternate flow</w:t>
      </w:r>
    </w:p>
    <w:p w14:paraId="1C95C2A1" w14:textId="06E6B5B9" w:rsidR="008D4137" w:rsidRDefault="008D4137" w:rsidP="000152A3">
      <w:pPr>
        <w:ind w:left="576"/>
        <w:rPr>
          <w:b/>
          <w:u w:val="single"/>
        </w:rPr>
      </w:pPr>
    </w:p>
    <w:p w14:paraId="5BD62E5B" w14:textId="6AB84EDA" w:rsidR="008D4137" w:rsidRDefault="008D4137" w:rsidP="000152A3">
      <w:pPr>
        <w:ind w:left="576"/>
        <w:rPr>
          <w:b/>
          <w:u w:val="single"/>
        </w:rPr>
      </w:pPr>
    </w:p>
    <w:p w14:paraId="3BB5FC3A" w14:textId="04E8238A" w:rsidR="008D4137" w:rsidRDefault="008D4137" w:rsidP="000152A3">
      <w:pPr>
        <w:ind w:left="576"/>
        <w:rPr>
          <w:b/>
          <w:u w:val="single"/>
        </w:rPr>
      </w:pPr>
    </w:p>
    <w:p w14:paraId="58A81982" w14:textId="3E1BC16C" w:rsidR="008D4137" w:rsidRDefault="008D4137" w:rsidP="000152A3">
      <w:pPr>
        <w:ind w:left="576"/>
        <w:rPr>
          <w:b/>
          <w:u w:val="single"/>
        </w:rPr>
      </w:pPr>
    </w:p>
    <w:p w14:paraId="49D81810" w14:textId="2AF2F091" w:rsidR="008D4137" w:rsidRDefault="008D4137" w:rsidP="000152A3">
      <w:pPr>
        <w:ind w:left="576"/>
        <w:rPr>
          <w:b/>
          <w:u w:val="single"/>
        </w:rPr>
      </w:pPr>
    </w:p>
    <w:p w14:paraId="4503A3C5" w14:textId="3B60FB7E" w:rsidR="008D4137" w:rsidRDefault="008D4137" w:rsidP="000152A3">
      <w:pPr>
        <w:ind w:left="576"/>
        <w:rPr>
          <w:b/>
          <w:u w:val="single"/>
        </w:rPr>
      </w:pPr>
    </w:p>
    <w:p w14:paraId="129CDA0E" w14:textId="39BBDEC1" w:rsidR="008D4137" w:rsidRDefault="008D4137" w:rsidP="000152A3">
      <w:pPr>
        <w:ind w:left="576"/>
        <w:rPr>
          <w:b/>
          <w:u w:val="single"/>
        </w:rPr>
      </w:pPr>
    </w:p>
    <w:p w14:paraId="775D77F0" w14:textId="005A7F1E" w:rsidR="008D4137" w:rsidRDefault="008D4137" w:rsidP="000152A3">
      <w:pPr>
        <w:ind w:left="576"/>
        <w:rPr>
          <w:b/>
          <w:u w:val="single"/>
        </w:rPr>
      </w:pPr>
    </w:p>
    <w:p w14:paraId="2ACB4830" w14:textId="0ABF8F88" w:rsidR="008D4137" w:rsidRDefault="008D4137" w:rsidP="000152A3">
      <w:pPr>
        <w:ind w:left="576"/>
        <w:rPr>
          <w:b/>
          <w:u w:val="single"/>
        </w:rPr>
      </w:pPr>
    </w:p>
    <w:p w14:paraId="71F20748" w14:textId="3D2419C6" w:rsidR="008D4137" w:rsidRDefault="008D4137" w:rsidP="000152A3">
      <w:pPr>
        <w:ind w:left="576"/>
        <w:rPr>
          <w:b/>
          <w:u w:val="single"/>
        </w:rPr>
      </w:pPr>
    </w:p>
    <w:p w14:paraId="2CFDA39D" w14:textId="64E78662" w:rsidR="008D4137" w:rsidRDefault="008D4137" w:rsidP="000152A3">
      <w:pPr>
        <w:ind w:left="576"/>
        <w:rPr>
          <w:b/>
          <w:u w:val="single"/>
        </w:rPr>
      </w:pPr>
    </w:p>
    <w:p w14:paraId="65565779" w14:textId="5CDC22A6" w:rsidR="008D4137" w:rsidRDefault="008D4137" w:rsidP="008D4137">
      <w:pPr>
        <w:pStyle w:val="Heading2"/>
        <w:tabs>
          <w:tab w:val="num" w:pos="936"/>
        </w:tabs>
        <w:spacing w:before="360" w:line="240" w:lineRule="auto"/>
        <w:ind w:left="578" w:hanging="578"/>
      </w:pPr>
      <w:bookmarkStart w:id="18" w:name="_Toc499742017"/>
      <w:r>
        <w:lastRenderedPageBreak/>
        <w:t>User Requirements</w:t>
      </w:r>
      <w:bookmarkEnd w:id="18"/>
    </w:p>
    <w:p w14:paraId="27302B87" w14:textId="74B2CFFC" w:rsidR="008D4137" w:rsidRPr="00D5553E" w:rsidRDefault="008D4137" w:rsidP="008D4137">
      <w:pPr>
        <w:spacing w:after="0" w:line="240" w:lineRule="auto"/>
        <w:jc w:val="left"/>
        <w:rPr>
          <w:rFonts w:cs="Arial"/>
        </w:rPr>
      </w:pPr>
      <w:r w:rsidRPr="00D5553E">
        <w:rPr>
          <w:rFonts w:cs="Arial"/>
        </w:rPr>
        <w:t xml:space="preserve">The user requirement of Poker AI is to incorporate an application to allow Poker and AI enthusiasts to enjoy fun and simple Poker. </w:t>
      </w:r>
    </w:p>
    <w:p w14:paraId="0AE1F541" w14:textId="269CB7DE" w:rsidR="00D5553E" w:rsidRPr="00D5553E" w:rsidRDefault="00D5553E" w:rsidP="008D4137">
      <w:pPr>
        <w:spacing w:after="0" w:line="240" w:lineRule="auto"/>
        <w:jc w:val="left"/>
        <w:rPr>
          <w:rFonts w:cs="Arial"/>
        </w:rPr>
      </w:pPr>
    </w:p>
    <w:p w14:paraId="3B029544" w14:textId="666EDB3D" w:rsidR="00D5553E" w:rsidRPr="00D5553E" w:rsidRDefault="00D5553E" w:rsidP="00D5553E">
      <w:pPr>
        <w:spacing w:after="0" w:line="240" w:lineRule="auto"/>
        <w:jc w:val="left"/>
        <w:rPr>
          <w:rFonts w:cs="Arial"/>
        </w:rPr>
      </w:pPr>
      <w:r w:rsidRPr="00D5553E">
        <w:rPr>
          <w:rFonts w:cs="Arial"/>
          <w:b/>
        </w:rPr>
        <w:t xml:space="preserve">Internet access: </w:t>
      </w:r>
      <w:r w:rsidRPr="00D5553E">
        <w:rPr>
          <w:rFonts w:cs="Arial"/>
        </w:rPr>
        <w:t xml:space="preserve">The device will need Internet access to use the application because it must connect to a server to retrieve information. The faster the internet the faster the server get and post requests </w:t>
      </w:r>
      <w:sdt>
        <w:sdtPr>
          <w:rPr>
            <w:rFonts w:cs="Arial"/>
          </w:rPr>
          <w:id w:val="-1499574453"/>
          <w:citation/>
        </w:sdtPr>
        <w:sdtEndPr/>
        <w:sdtContent>
          <w:r w:rsidRPr="00D5553E">
            <w:rPr>
              <w:rFonts w:cs="Arial"/>
            </w:rPr>
            <w:fldChar w:fldCharType="begin"/>
          </w:r>
          <w:r w:rsidRPr="00D5553E">
            <w:rPr>
              <w:rFonts w:cs="Arial"/>
            </w:rPr>
            <w:instrText xml:space="preserve"> CITATION Ola16 \l 1033 </w:instrText>
          </w:r>
          <w:r w:rsidRPr="00D5553E">
            <w:rPr>
              <w:rFonts w:cs="Arial"/>
            </w:rPr>
            <w:fldChar w:fldCharType="separate"/>
          </w:r>
          <w:r w:rsidRPr="00D5553E">
            <w:rPr>
              <w:rFonts w:cs="Arial"/>
              <w:noProof/>
            </w:rPr>
            <w:t>(Adekanmbi, 2015/2016)</w:t>
          </w:r>
          <w:r w:rsidRPr="00D5553E">
            <w:rPr>
              <w:rFonts w:cs="Arial"/>
            </w:rPr>
            <w:fldChar w:fldCharType="end"/>
          </w:r>
        </w:sdtContent>
      </w:sdt>
      <w:r w:rsidRPr="00D5553E">
        <w:rPr>
          <w:rFonts w:cs="Arial"/>
        </w:rPr>
        <w:t xml:space="preserve">.  </w:t>
      </w:r>
    </w:p>
    <w:p w14:paraId="45DD9F0F" w14:textId="558E6CD7" w:rsidR="00D5553E" w:rsidRDefault="00D5553E" w:rsidP="00D5553E">
      <w:pPr>
        <w:spacing w:after="0" w:line="240" w:lineRule="auto"/>
        <w:jc w:val="left"/>
        <w:rPr>
          <w:rFonts w:asciiTheme="minorHAnsi" w:hAnsiTheme="minorHAnsi"/>
        </w:rPr>
      </w:pPr>
    </w:p>
    <w:p w14:paraId="537DB9A8" w14:textId="77777777" w:rsidR="00D5553E" w:rsidRDefault="00D5553E" w:rsidP="00D5553E">
      <w:pPr>
        <w:pStyle w:val="Heading3"/>
        <w:rPr>
          <w:lang w:val="en-IE"/>
        </w:rPr>
      </w:pPr>
      <w:bookmarkStart w:id="19" w:name="_Toc499742018"/>
      <w:r w:rsidRPr="00F077BB">
        <w:rPr>
          <w:lang w:val="en-IE"/>
        </w:rPr>
        <w:t>User requirements</w:t>
      </w:r>
      <w:bookmarkEnd w:id="19"/>
    </w:p>
    <w:p w14:paraId="19485499" w14:textId="77777777" w:rsidR="00D5553E" w:rsidRDefault="00D5553E" w:rsidP="00D5553E">
      <w:r>
        <w:t>This section describes the set of objectives and requirements for the system from the customer’s perspective. What are the clients saying they want?</w:t>
      </w:r>
    </w:p>
    <w:p w14:paraId="06E24103" w14:textId="77777777" w:rsidR="00D5553E" w:rsidRPr="00090A90"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A new user must be able to sign up to the system</w:t>
      </w:r>
    </w:p>
    <w:p w14:paraId="30E4B1E2" w14:textId="77777777" w:rsidR="00D5553E" w:rsidRPr="00090A90"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An already registered user must be able to log into the system</w:t>
      </w:r>
    </w:p>
    <w:p w14:paraId="508901DE" w14:textId="77777777" w:rsidR="00D5553E" w:rsidRPr="00090A90"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A user should be able to check the rules on Texas Hold’em through the application</w:t>
      </w:r>
    </w:p>
    <w:p w14:paraId="33198887" w14:textId="77777777" w:rsidR="00D5553E" w:rsidRPr="00090A90"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 xml:space="preserve">Should be able to play Texas Hold’em </w:t>
      </w:r>
    </w:p>
    <w:p w14:paraId="75976594" w14:textId="74212E0B" w:rsidR="00D5553E" w:rsidRPr="00090A90"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 xml:space="preserve">A user should be able refill their play money chips that is capped to a certain amount </w:t>
      </w:r>
      <w:r w:rsidR="00A10076">
        <w:rPr>
          <w:rFonts w:ascii="Arial" w:hAnsi="Arial" w:cs="Arial"/>
          <w:sz w:val="24"/>
          <w:szCs w:val="24"/>
        </w:rPr>
        <w:t xml:space="preserve">every </w:t>
      </w:r>
      <w:r w:rsidR="009D3CB0">
        <w:rPr>
          <w:rFonts w:ascii="Arial" w:hAnsi="Arial" w:cs="Arial"/>
          <w:sz w:val="24"/>
          <w:szCs w:val="24"/>
        </w:rPr>
        <w:t>few hours</w:t>
      </w:r>
    </w:p>
    <w:p w14:paraId="4C20C3FE" w14:textId="77777777" w:rsidR="00D5553E" w:rsidRPr="00090A90"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A user should be able to purchase play money chips if they so choose to</w:t>
      </w:r>
    </w:p>
    <w:p w14:paraId="200BD066" w14:textId="3A13561E" w:rsidR="00D5553E" w:rsidRDefault="00D5553E" w:rsidP="00D5553E">
      <w:pPr>
        <w:pStyle w:val="ListParagraph"/>
        <w:numPr>
          <w:ilvl w:val="0"/>
          <w:numId w:val="15"/>
        </w:numPr>
        <w:spacing w:before="120" w:after="120" w:line="240" w:lineRule="auto"/>
        <w:jc w:val="both"/>
        <w:rPr>
          <w:rFonts w:ascii="Arial" w:hAnsi="Arial" w:cs="Arial"/>
          <w:sz w:val="24"/>
          <w:szCs w:val="24"/>
        </w:rPr>
      </w:pPr>
      <w:r w:rsidRPr="00090A90">
        <w:rPr>
          <w:rFonts w:ascii="Arial" w:hAnsi="Arial" w:cs="Arial"/>
          <w:sz w:val="24"/>
          <w:szCs w:val="24"/>
        </w:rPr>
        <w:t>A user should be able to view the leader boards through the application</w:t>
      </w:r>
    </w:p>
    <w:p w14:paraId="12DB9624" w14:textId="0A02EFB0" w:rsidR="00D5553E" w:rsidRDefault="00D5553E" w:rsidP="00D5553E">
      <w:pPr>
        <w:spacing w:before="120" w:line="240" w:lineRule="auto"/>
        <w:rPr>
          <w:rFonts w:cs="Arial"/>
        </w:rPr>
      </w:pPr>
    </w:p>
    <w:p w14:paraId="4ACBBE07" w14:textId="51B8D3D2" w:rsidR="00D5553E" w:rsidRDefault="00D5553E" w:rsidP="00D5553E">
      <w:pPr>
        <w:pStyle w:val="Heading3"/>
        <w:rPr>
          <w:lang w:val="en-IE"/>
        </w:rPr>
      </w:pPr>
      <w:bookmarkStart w:id="20" w:name="_Toc499742019"/>
      <w:r w:rsidRPr="00F077BB">
        <w:rPr>
          <w:lang w:val="en-IE"/>
        </w:rPr>
        <w:t>Environmental requirements</w:t>
      </w:r>
      <w:bookmarkEnd w:id="20"/>
    </w:p>
    <w:p w14:paraId="1A23F36E" w14:textId="77777777" w:rsidR="00D5553E" w:rsidRPr="00D5553E" w:rsidRDefault="00D5553E" w:rsidP="00D5553E">
      <w:pPr>
        <w:spacing w:after="0" w:line="240" w:lineRule="auto"/>
        <w:jc w:val="left"/>
        <w:rPr>
          <w:rFonts w:cs="Arial"/>
          <w:lang w:val="en-IE"/>
        </w:rPr>
      </w:pPr>
      <w:r w:rsidRPr="00D5553E">
        <w:rPr>
          <w:rFonts w:cs="Arial"/>
          <w:lang w:val="en-IE"/>
        </w:rPr>
        <w:t>These are the vital requirements that must be present when developing the application.</w:t>
      </w:r>
    </w:p>
    <w:p w14:paraId="703E766F" w14:textId="77777777" w:rsidR="00D5553E" w:rsidRPr="00D5553E" w:rsidRDefault="00D5553E" w:rsidP="00D5553E">
      <w:pPr>
        <w:spacing w:after="0" w:line="240" w:lineRule="auto"/>
        <w:jc w:val="left"/>
        <w:rPr>
          <w:rFonts w:cs="Arial"/>
          <w:lang w:val="en-IE"/>
        </w:rPr>
      </w:pPr>
    </w:p>
    <w:p w14:paraId="21E03AF7" w14:textId="77777777" w:rsidR="00D5553E" w:rsidRPr="00D5553E" w:rsidRDefault="00D5553E" w:rsidP="00D5553E">
      <w:pPr>
        <w:pStyle w:val="ListParagraph"/>
        <w:numPr>
          <w:ilvl w:val="0"/>
          <w:numId w:val="27"/>
        </w:numPr>
        <w:spacing w:after="0" w:line="240" w:lineRule="auto"/>
        <w:rPr>
          <w:rFonts w:ascii="Arial" w:hAnsi="Arial" w:cs="Arial"/>
          <w:sz w:val="24"/>
          <w:szCs w:val="24"/>
        </w:rPr>
      </w:pPr>
      <w:r w:rsidRPr="00D5553E">
        <w:rPr>
          <w:rFonts w:ascii="Arial" w:hAnsi="Arial" w:cs="Arial"/>
          <w:sz w:val="24"/>
          <w:szCs w:val="24"/>
        </w:rPr>
        <w:t>Internet Access: Internet access is required to test functions in application and connecting to database.</w:t>
      </w:r>
    </w:p>
    <w:p w14:paraId="3242CB88" w14:textId="77777777" w:rsidR="00D5553E" w:rsidRPr="00D5553E" w:rsidRDefault="00D5553E" w:rsidP="00D5553E">
      <w:pPr>
        <w:pStyle w:val="ListParagraph"/>
        <w:numPr>
          <w:ilvl w:val="0"/>
          <w:numId w:val="27"/>
        </w:numPr>
        <w:spacing w:after="0" w:line="240" w:lineRule="auto"/>
        <w:rPr>
          <w:rFonts w:ascii="Arial" w:hAnsi="Arial" w:cs="Arial"/>
          <w:sz w:val="24"/>
          <w:szCs w:val="24"/>
        </w:rPr>
      </w:pPr>
      <w:r w:rsidRPr="00D5553E">
        <w:rPr>
          <w:rFonts w:ascii="Arial" w:hAnsi="Arial" w:cs="Arial"/>
          <w:sz w:val="24"/>
          <w:szCs w:val="24"/>
        </w:rPr>
        <w:t>Laptop(Window): This application will be developed Windows laptop with android studio as the Android development IDE.</w:t>
      </w:r>
    </w:p>
    <w:p w14:paraId="4786E3EB" w14:textId="77777777" w:rsidR="00D5553E" w:rsidRPr="00D5553E" w:rsidRDefault="00D5553E" w:rsidP="00D5553E">
      <w:pPr>
        <w:pStyle w:val="ListParagraph"/>
        <w:numPr>
          <w:ilvl w:val="0"/>
          <w:numId w:val="27"/>
        </w:numPr>
        <w:spacing w:after="0" w:line="240" w:lineRule="auto"/>
        <w:rPr>
          <w:rFonts w:ascii="Arial" w:hAnsi="Arial" w:cs="Arial"/>
          <w:sz w:val="24"/>
          <w:szCs w:val="24"/>
        </w:rPr>
      </w:pPr>
      <w:r w:rsidRPr="00D5553E">
        <w:rPr>
          <w:rFonts w:ascii="Arial" w:hAnsi="Arial" w:cs="Arial"/>
          <w:sz w:val="24"/>
          <w:szCs w:val="24"/>
        </w:rPr>
        <w:t>Photoshop/Paint: Photoshop was used to customize any images and graphical assets used during the development of my application.</w:t>
      </w:r>
    </w:p>
    <w:p w14:paraId="3AA3069E" w14:textId="5C038FEA" w:rsidR="00D5553E" w:rsidRDefault="00D5553E" w:rsidP="00D5553E">
      <w:pPr>
        <w:rPr>
          <w:lang w:val="en-IE"/>
        </w:rPr>
      </w:pPr>
    </w:p>
    <w:p w14:paraId="0FB4ECD6" w14:textId="6F112CA7" w:rsidR="00C339A0" w:rsidRDefault="00C339A0" w:rsidP="00D5553E">
      <w:pPr>
        <w:rPr>
          <w:lang w:val="en-IE"/>
        </w:rPr>
      </w:pPr>
    </w:p>
    <w:p w14:paraId="00EAE7D3" w14:textId="77777777" w:rsidR="00C339A0" w:rsidRDefault="00C339A0" w:rsidP="00D5553E">
      <w:pPr>
        <w:rPr>
          <w:lang w:val="en-IE"/>
        </w:rPr>
      </w:pPr>
    </w:p>
    <w:p w14:paraId="766F501A" w14:textId="77777777" w:rsidR="00D5553E" w:rsidRDefault="00D5553E" w:rsidP="00D5553E">
      <w:pPr>
        <w:pStyle w:val="Heading3"/>
        <w:rPr>
          <w:lang w:val="en-IE"/>
        </w:rPr>
      </w:pPr>
      <w:bookmarkStart w:id="21" w:name="_Toc499742020"/>
      <w:r w:rsidRPr="00F077BB">
        <w:rPr>
          <w:lang w:val="en-IE"/>
        </w:rPr>
        <w:lastRenderedPageBreak/>
        <w:t>Usability requirements</w:t>
      </w:r>
      <w:bookmarkEnd w:id="21"/>
    </w:p>
    <w:p w14:paraId="2760DA27" w14:textId="77777777" w:rsidR="00D5553E" w:rsidRPr="00EA5FD1" w:rsidRDefault="00D5553E" w:rsidP="00D5553E">
      <w:pPr>
        <w:spacing w:line="240" w:lineRule="auto"/>
        <w:ind w:left="90"/>
        <w:jc w:val="left"/>
        <w:rPr>
          <w:rFonts w:eastAsia="Calibri" w:cs="Arial"/>
          <w:bCs/>
        </w:rPr>
      </w:pPr>
      <w:r w:rsidRPr="00EA5FD1">
        <w:rPr>
          <w:rFonts w:eastAsia="Calibri" w:cs="Arial"/>
          <w:bCs/>
        </w:rPr>
        <w:t xml:space="preserve">This </w:t>
      </w:r>
      <w:r>
        <w:rPr>
          <w:rFonts w:eastAsia="Calibri" w:cs="Arial"/>
          <w:bCs/>
        </w:rPr>
        <w:t>requirement</w:t>
      </w:r>
      <w:r w:rsidRPr="00EA5FD1">
        <w:rPr>
          <w:rFonts w:eastAsia="Calibri" w:cs="Arial"/>
          <w:bCs/>
        </w:rPr>
        <w:t xml:space="preserve"> will cover and evaluate the usability requirements for the system application. This outline the standards and objectives to be met regarding the systems. </w:t>
      </w:r>
    </w:p>
    <w:p w14:paraId="499DD984" w14:textId="77777777" w:rsidR="00D5553E" w:rsidRPr="00EA5FD1" w:rsidRDefault="00D5553E" w:rsidP="00D5553E">
      <w:pPr>
        <w:pStyle w:val="ListParagraph"/>
        <w:numPr>
          <w:ilvl w:val="0"/>
          <w:numId w:val="26"/>
        </w:numPr>
        <w:spacing w:after="0" w:line="240" w:lineRule="auto"/>
        <w:ind w:left="720"/>
        <w:rPr>
          <w:rFonts w:ascii="Arial" w:eastAsia="Calibri" w:hAnsi="Arial" w:cs="Arial"/>
          <w:bCs/>
          <w:sz w:val="24"/>
          <w:szCs w:val="24"/>
        </w:rPr>
      </w:pPr>
      <w:r w:rsidRPr="00EA5FD1">
        <w:rPr>
          <w:rFonts w:ascii="Arial" w:eastAsia="Calibri" w:hAnsi="Arial" w:cs="Arial"/>
          <w:b/>
          <w:bCs/>
          <w:sz w:val="24"/>
          <w:szCs w:val="24"/>
        </w:rPr>
        <w:t>Ease of use:</w:t>
      </w:r>
      <w:r w:rsidRPr="00EA5FD1">
        <w:rPr>
          <w:rFonts w:ascii="Arial" w:eastAsia="Calibri" w:hAnsi="Arial" w:cs="Arial"/>
          <w:bCs/>
          <w:sz w:val="24"/>
          <w:szCs w:val="24"/>
        </w:rPr>
        <w:t xml:space="preserve"> The application must be user friendly and easy to use.</w:t>
      </w:r>
    </w:p>
    <w:p w14:paraId="47AE8481" w14:textId="77777777" w:rsidR="00D5553E" w:rsidRPr="00EA5FD1" w:rsidRDefault="00D5553E" w:rsidP="00D5553E">
      <w:pPr>
        <w:pStyle w:val="ListParagraph"/>
        <w:numPr>
          <w:ilvl w:val="0"/>
          <w:numId w:val="26"/>
        </w:numPr>
        <w:spacing w:after="0" w:line="240" w:lineRule="auto"/>
        <w:ind w:left="720"/>
        <w:rPr>
          <w:rFonts w:ascii="Arial" w:eastAsia="Calibri" w:hAnsi="Arial" w:cs="Arial"/>
          <w:bCs/>
          <w:sz w:val="24"/>
          <w:szCs w:val="24"/>
        </w:rPr>
      </w:pPr>
      <w:r w:rsidRPr="00EA5FD1">
        <w:rPr>
          <w:rFonts w:ascii="Arial" w:eastAsia="Calibri" w:hAnsi="Arial" w:cs="Arial"/>
          <w:b/>
          <w:bCs/>
          <w:sz w:val="24"/>
          <w:szCs w:val="24"/>
        </w:rPr>
        <w:t>Understandability:</w:t>
      </w:r>
      <w:r w:rsidRPr="00EA5FD1">
        <w:rPr>
          <w:rFonts w:ascii="Arial" w:eastAsia="Calibri" w:hAnsi="Arial" w:cs="Arial"/>
          <w:bCs/>
          <w:sz w:val="24"/>
          <w:szCs w:val="24"/>
        </w:rPr>
        <w:t xml:space="preserve"> The system should be understandable to the use. Easy to follow the functionates. </w:t>
      </w:r>
    </w:p>
    <w:p w14:paraId="0D1E23C1" w14:textId="77777777" w:rsidR="00D5553E" w:rsidRPr="00EA5FD1" w:rsidRDefault="00D5553E" w:rsidP="00D5553E">
      <w:pPr>
        <w:pStyle w:val="ListParagraph"/>
        <w:numPr>
          <w:ilvl w:val="0"/>
          <w:numId w:val="26"/>
        </w:numPr>
        <w:spacing w:after="0" w:line="240" w:lineRule="auto"/>
        <w:ind w:left="720"/>
        <w:rPr>
          <w:rFonts w:ascii="Arial" w:eastAsia="Calibri" w:hAnsi="Arial" w:cs="Arial"/>
          <w:bCs/>
          <w:sz w:val="24"/>
          <w:szCs w:val="24"/>
        </w:rPr>
      </w:pPr>
      <w:r w:rsidRPr="00EA5FD1">
        <w:rPr>
          <w:rFonts w:ascii="Arial" w:eastAsia="Calibri" w:hAnsi="Arial" w:cs="Arial"/>
          <w:b/>
          <w:bCs/>
          <w:sz w:val="24"/>
          <w:szCs w:val="24"/>
        </w:rPr>
        <w:t>Operability:</w:t>
      </w:r>
      <w:r w:rsidRPr="00EA5FD1">
        <w:rPr>
          <w:rFonts w:ascii="Arial" w:eastAsia="Calibri" w:hAnsi="Arial" w:cs="Arial"/>
          <w:bCs/>
          <w:sz w:val="24"/>
          <w:szCs w:val="24"/>
        </w:rPr>
        <w:t xml:space="preserve"> The system should perform as mentioned in the requirement. The app should be consistent in terms of functionality.</w:t>
      </w:r>
    </w:p>
    <w:p w14:paraId="584E6340" w14:textId="77777777" w:rsidR="00D5553E" w:rsidRPr="00EA5FD1" w:rsidRDefault="00D5553E" w:rsidP="00D5553E">
      <w:pPr>
        <w:pStyle w:val="ListParagraph"/>
        <w:numPr>
          <w:ilvl w:val="0"/>
          <w:numId w:val="26"/>
        </w:numPr>
        <w:spacing w:after="0" w:line="240" w:lineRule="auto"/>
        <w:ind w:left="720"/>
        <w:rPr>
          <w:rFonts w:ascii="Arial" w:eastAsia="Calibri" w:hAnsi="Arial" w:cs="Arial"/>
          <w:bCs/>
          <w:sz w:val="24"/>
          <w:szCs w:val="24"/>
        </w:rPr>
      </w:pPr>
      <w:r w:rsidRPr="00EA5FD1">
        <w:rPr>
          <w:rFonts w:ascii="Arial" w:eastAsia="Calibri" w:hAnsi="Arial" w:cs="Arial"/>
          <w:b/>
          <w:bCs/>
          <w:sz w:val="24"/>
          <w:szCs w:val="24"/>
        </w:rPr>
        <w:t>Attractiveness:</w:t>
      </w:r>
      <w:r w:rsidRPr="00EA5FD1">
        <w:rPr>
          <w:rFonts w:ascii="Arial" w:eastAsia="Calibri" w:hAnsi="Arial" w:cs="Arial"/>
          <w:bCs/>
          <w:sz w:val="24"/>
          <w:szCs w:val="24"/>
        </w:rPr>
        <w:t xml:space="preserve"> The application should be appealing to users (GUI, Design and layout). The app should use colours that is easy to for the eye. </w:t>
      </w:r>
    </w:p>
    <w:p w14:paraId="6D22849E" w14:textId="77777777" w:rsidR="00D5553E" w:rsidRPr="00D5553E" w:rsidRDefault="00D5553E" w:rsidP="00D5553E">
      <w:pPr>
        <w:rPr>
          <w:lang w:val="en-IE"/>
        </w:rPr>
      </w:pPr>
    </w:p>
    <w:p w14:paraId="2DB1E524" w14:textId="77777777" w:rsidR="00D5553E" w:rsidRPr="00D5553E" w:rsidRDefault="00D5553E" w:rsidP="00D5553E">
      <w:pPr>
        <w:spacing w:before="120" w:line="240" w:lineRule="auto"/>
        <w:rPr>
          <w:rFonts w:cs="Arial"/>
        </w:rPr>
      </w:pPr>
    </w:p>
    <w:p w14:paraId="53F26A57" w14:textId="77777777" w:rsidR="00D5553E" w:rsidRDefault="00D5553E" w:rsidP="00D5553E">
      <w:pPr>
        <w:spacing w:after="0" w:line="240" w:lineRule="auto"/>
        <w:jc w:val="left"/>
        <w:rPr>
          <w:rFonts w:asciiTheme="minorHAnsi" w:hAnsiTheme="minorHAnsi"/>
        </w:rPr>
      </w:pPr>
    </w:p>
    <w:p w14:paraId="6546828F" w14:textId="77777777" w:rsidR="00D5553E" w:rsidRDefault="00D5553E" w:rsidP="008D4137">
      <w:pPr>
        <w:spacing w:after="0" w:line="240" w:lineRule="auto"/>
        <w:jc w:val="left"/>
        <w:rPr>
          <w:rFonts w:asciiTheme="minorHAnsi" w:hAnsiTheme="minorHAnsi"/>
        </w:rPr>
      </w:pPr>
    </w:p>
    <w:p w14:paraId="042A315F" w14:textId="77777777" w:rsidR="008D4137" w:rsidRPr="008D4137" w:rsidRDefault="008D4137" w:rsidP="008D4137"/>
    <w:p w14:paraId="211B4E39" w14:textId="2E6F97E2" w:rsidR="008D4137" w:rsidRPr="008D4137" w:rsidRDefault="008D4137" w:rsidP="000152A3">
      <w:pPr>
        <w:ind w:left="576"/>
      </w:pPr>
    </w:p>
    <w:p w14:paraId="327834A1" w14:textId="677EC39D" w:rsidR="00C9741B" w:rsidRDefault="00916346" w:rsidP="00C9741B">
      <w:pPr>
        <w:pStyle w:val="Heading2"/>
        <w:tabs>
          <w:tab w:val="num" w:pos="936"/>
        </w:tabs>
        <w:spacing w:before="360" w:line="240" w:lineRule="auto"/>
        <w:ind w:left="578" w:hanging="578"/>
      </w:pPr>
      <w:bookmarkStart w:id="22" w:name="_Toc316977402"/>
      <w:bookmarkStart w:id="23" w:name="_Toc499742021"/>
      <w:r>
        <w:t>Non-Functional Requirements</w:t>
      </w:r>
      <w:bookmarkEnd w:id="22"/>
      <w:bookmarkEnd w:id="23"/>
    </w:p>
    <w:p w14:paraId="452552F7" w14:textId="77777777" w:rsidR="00552ED6" w:rsidRDefault="00552ED6" w:rsidP="00CF68B6">
      <w:pPr>
        <w:spacing w:after="0" w:line="240" w:lineRule="auto"/>
        <w:jc w:val="left"/>
        <w:rPr>
          <w:rFonts w:cs="Arial"/>
          <w:lang w:val="en-IE"/>
        </w:rPr>
      </w:pPr>
    </w:p>
    <w:p w14:paraId="7BC6663A" w14:textId="21634861" w:rsidR="00CF68B6" w:rsidRDefault="00CF68B6" w:rsidP="00CF68B6">
      <w:pPr>
        <w:spacing w:after="0" w:line="240" w:lineRule="auto"/>
        <w:jc w:val="left"/>
        <w:rPr>
          <w:rFonts w:cs="Arial"/>
          <w:lang w:val="en-IE"/>
        </w:rPr>
      </w:pPr>
      <w:r w:rsidRPr="00CF68B6">
        <w:rPr>
          <w:rFonts w:cs="Arial"/>
          <w:lang w:val="en-IE"/>
        </w:rPr>
        <w:t>The divergence between Functional Requirement and Non-Functional Requirement is Functional Requirement deal with what the system shall and much do, while Non-Functional Requirement focuses on, How the system operate.</w:t>
      </w:r>
    </w:p>
    <w:p w14:paraId="78DC7F89" w14:textId="384DD952" w:rsidR="00D613C2" w:rsidRDefault="00D613C2" w:rsidP="00CF68B6">
      <w:pPr>
        <w:spacing w:after="0" w:line="240" w:lineRule="auto"/>
        <w:jc w:val="left"/>
        <w:rPr>
          <w:rFonts w:cs="Arial"/>
          <w:lang w:val="en-IE"/>
        </w:rPr>
      </w:pPr>
    </w:p>
    <w:p w14:paraId="65FE5888" w14:textId="77777777" w:rsidR="00D613C2" w:rsidRDefault="00D613C2" w:rsidP="00D613C2">
      <w:pPr>
        <w:pStyle w:val="Heading3"/>
        <w:tabs>
          <w:tab w:val="num" w:pos="1080"/>
        </w:tabs>
        <w:spacing w:line="240" w:lineRule="auto"/>
        <w:rPr>
          <w:lang w:val="en-GB"/>
        </w:rPr>
      </w:pPr>
      <w:bookmarkStart w:id="24" w:name="_Toc499742022"/>
      <w:r>
        <w:rPr>
          <w:lang w:val="en-GB"/>
        </w:rPr>
        <w:t>Performance/Response time requirement</w:t>
      </w:r>
      <w:bookmarkEnd w:id="24"/>
    </w:p>
    <w:p w14:paraId="69973A70" w14:textId="77777777" w:rsidR="00D613C2" w:rsidRDefault="00D613C2" w:rsidP="00D613C2">
      <w:pPr>
        <w:rPr>
          <w:lang w:val="en-GB"/>
        </w:rPr>
      </w:pPr>
      <w:r>
        <w:rPr>
          <w:lang w:val="en-GB"/>
        </w:rPr>
        <w:t xml:space="preserve">The AI agent should play their turn in a timely manner, to maintain the flow of the game although play in an efficient way to not reveal information. Taking your time in Texas Hold’em is a key aspect of the game to not reveal information to your opponent, although if the AI takes too long to act every hand, the user will get frustrated and possibly stop playing.  </w:t>
      </w:r>
    </w:p>
    <w:p w14:paraId="1D96EE37" w14:textId="77777777" w:rsidR="00D613C2" w:rsidRPr="00CF68B6" w:rsidRDefault="00D613C2" w:rsidP="00CF68B6">
      <w:pPr>
        <w:spacing w:after="0" w:line="240" w:lineRule="auto"/>
        <w:jc w:val="left"/>
        <w:rPr>
          <w:rFonts w:cs="Arial"/>
          <w:lang w:val="en-IE"/>
        </w:rPr>
      </w:pPr>
    </w:p>
    <w:p w14:paraId="05234CDC" w14:textId="77777777" w:rsidR="00CF68B6" w:rsidRPr="00CF68B6" w:rsidRDefault="00CF68B6" w:rsidP="00CF68B6"/>
    <w:p w14:paraId="00BAEFCA" w14:textId="77777777" w:rsidR="001739E5" w:rsidRDefault="001739E5" w:rsidP="001739E5">
      <w:pPr>
        <w:pStyle w:val="Heading3"/>
        <w:tabs>
          <w:tab w:val="num" w:pos="1080"/>
        </w:tabs>
        <w:spacing w:line="240" w:lineRule="auto"/>
        <w:rPr>
          <w:lang w:val="en-GB"/>
        </w:rPr>
      </w:pPr>
      <w:bookmarkStart w:id="25" w:name="_Toc316977404"/>
      <w:bookmarkStart w:id="26" w:name="_Toc499742023"/>
      <w:r>
        <w:rPr>
          <w:lang w:val="en-GB"/>
        </w:rPr>
        <w:lastRenderedPageBreak/>
        <w:t>Availability requirement</w:t>
      </w:r>
      <w:bookmarkEnd w:id="25"/>
      <w:bookmarkEnd w:id="26"/>
    </w:p>
    <w:p w14:paraId="5C6BE50D" w14:textId="3040607E" w:rsidR="00D613C2" w:rsidRPr="001739E5" w:rsidRDefault="001739E5" w:rsidP="001739E5">
      <w:pPr>
        <w:rPr>
          <w:lang w:val="en-GB"/>
        </w:rPr>
      </w:pPr>
      <w:r>
        <w:rPr>
          <w:lang w:val="en-GB"/>
        </w:rPr>
        <w:t>The application should be available to be used at any given time. Once a user has accessed the application it</w:t>
      </w:r>
      <w:r>
        <w:rPr>
          <w:lang w:val="en-GB"/>
        </w:rPr>
        <w:tab/>
        <w:t xml:space="preserve"> should be fully functional and accessible to the user. The application should be free from downtime and if any bugs or errors appear they must immediately be repaired or removed to insure the application services remain up and running to</w:t>
      </w:r>
      <w:r w:rsidR="00D613C2">
        <w:rPr>
          <w:lang w:val="en-GB"/>
        </w:rPr>
        <w:t xml:space="preserve"> the users.</w:t>
      </w:r>
    </w:p>
    <w:p w14:paraId="684AF1AE" w14:textId="696E9100" w:rsidR="00F077BB" w:rsidRDefault="00F077BB" w:rsidP="00D23FCC">
      <w:pPr>
        <w:pStyle w:val="Heading3"/>
        <w:rPr>
          <w:lang w:val="en-IE"/>
        </w:rPr>
      </w:pPr>
      <w:bookmarkStart w:id="27" w:name="_Toc499742024"/>
      <w:r w:rsidRPr="00F077BB">
        <w:rPr>
          <w:lang w:val="en-IE"/>
        </w:rPr>
        <w:t>Data requirements</w:t>
      </w:r>
      <w:bookmarkEnd w:id="27"/>
    </w:p>
    <w:p w14:paraId="2048AEC0" w14:textId="77A1A31C" w:rsidR="00EA5FD1" w:rsidRPr="00D5553E" w:rsidRDefault="005466BC" w:rsidP="00EA5FD1">
      <w:pPr>
        <w:rPr>
          <w:rFonts w:eastAsia="Calibri" w:cs="Arial"/>
          <w:bCs/>
        </w:rPr>
      </w:pPr>
      <w:r>
        <w:rPr>
          <w:lang w:val="en-IE"/>
        </w:rPr>
        <w:t xml:space="preserve">User’s data is stored within a MySQL database. This data will be secure and encrypted using an encryption library. As this application will be free and include no monetary aspects, this reduces the impact of storing sensitive payment </w:t>
      </w:r>
    </w:p>
    <w:p w14:paraId="7A5F9C06" w14:textId="77777777" w:rsidR="00F7224D" w:rsidRDefault="00F7224D" w:rsidP="00F7224D">
      <w:pPr>
        <w:pStyle w:val="Heading3"/>
        <w:tabs>
          <w:tab w:val="num" w:pos="1080"/>
        </w:tabs>
        <w:spacing w:line="240" w:lineRule="auto"/>
        <w:rPr>
          <w:lang w:val="en-GB"/>
        </w:rPr>
      </w:pPr>
      <w:bookmarkStart w:id="28" w:name="_Toc316977407"/>
      <w:bookmarkStart w:id="29" w:name="_Toc499742025"/>
      <w:r>
        <w:rPr>
          <w:lang w:val="en-GB"/>
        </w:rPr>
        <w:t>Security requirement</w:t>
      </w:r>
      <w:bookmarkEnd w:id="28"/>
      <w:bookmarkEnd w:id="29"/>
    </w:p>
    <w:p w14:paraId="18108CCD" w14:textId="70CFDD91" w:rsidR="00F7224D" w:rsidRDefault="00F7224D" w:rsidP="006E6B3C">
      <w:pPr>
        <w:rPr>
          <w:lang w:val="en-GB"/>
        </w:rPr>
      </w:pPr>
      <w:r>
        <w:rPr>
          <w:lang w:val="en-GB"/>
        </w:rPr>
        <w:t xml:space="preserve">The application should include a robust level of security that ensures users personal information they provided is secured and encrypted on the server. The application files must be secure to avoid any attacks or information leakage. The application should be designed to only accept passwords that contain the strong password criteria. </w:t>
      </w:r>
    </w:p>
    <w:p w14:paraId="0B1FF88E" w14:textId="77777777" w:rsidR="006E6B3C" w:rsidRDefault="006E6B3C" w:rsidP="006E6B3C">
      <w:pPr>
        <w:pStyle w:val="Heading3"/>
        <w:tabs>
          <w:tab w:val="num" w:pos="1080"/>
        </w:tabs>
        <w:spacing w:line="240" w:lineRule="auto"/>
        <w:rPr>
          <w:lang w:val="en-GB"/>
        </w:rPr>
      </w:pPr>
      <w:bookmarkStart w:id="30" w:name="_Toc316977408"/>
      <w:bookmarkStart w:id="31" w:name="_Toc499742026"/>
      <w:r>
        <w:rPr>
          <w:lang w:val="en-GB"/>
        </w:rPr>
        <w:t>Reliability requirement</w:t>
      </w:r>
      <w:bookmarkEnd w:id="30"/>
      <w:bookmarkEnd w:id="31"/>
    </w:p>
    <w:p w14:paraId="648F12C3" w14:textId="77777777" w:rsidR="006E6B3C" w:rsidRPr="00E60533" w:rsidRDefault="006E6B3C" w:rsidP="006E6B3C">
      <w:pPr>
        <w:rPr>
          <w:lang w:val="en-GB"/>
        </w:rPr>
      </w:pPr>
      <w:r>
        <w:rPr>
          <w:lang w:val="en-GB"/>
        </w:rPr>
        <w:t>In many systems reliabilities are a big consideration during the development stage. If a system keeps crashing or has a lot of software bugs this will affect the overall reliability of the application and affect the user’s use of the application services. I will take a range of measures into account ensuring that all software bugs have be eliminated through varies testing methods such as verification, validation, integration testing, functional testing, system testing and. Logical errors will be removed where possible. The system should be able to cope with minor issues that may arise because of internal factors therefore making it reliable.</w:t>
      </w:r>
    </w:p>
    <w:p w14:paraId="3D938F0E" w14:textId="77777777" w:rsidR="006E6B3C" w:rsidRDefault="006E6B3C" w:rsidP="006E6B3C">
      <w:pPr>
        <w:pStyle w:val="Heading3"/>
        <w:tabs>
          <w:tab w:val="num" w:pos="1080"/>
        </w:tabs>
        <w:spacing w:line="240" w:lineRule="auto"/>
        <w:rPr>
          <w:lang w:val="en-GB"/>
        </w:rPr>
      </w:pPr>
      <w:bookmarkStart w:id="32" w:name="_Toc316977409"/>
      <w:bookmarkStart w:id="33" w:name="_Toc499742027"/>
      <w:r>
        <w:rPr>
          <w:lang w:val="en-GB"/>
        </w:rPr>
        <w:t>Maintainability requirement</w:t>
      </w:r>
      <w:bookmarkEnd w:id="32"/>
      <w:bookmarkEnd w:id="33"/>
    </w:p>
    <w:p w14:paraId="60E3E7B9" w14:textId="1AC3D27D" w:rsidR="006E6B3C" w:rsidRDefault="006E6B3C" w:rsidP="006E6B3C">
      <w:pPr>
        <w:rPr>
          <w:lang w:val="en-GB"/>
        </w:rPr>
      </w:pPr>
      <w:r>
        <w:rPr>
          <w:lang w:val="en-GB"/>
        </w:rPr>
        <w:t xml:space="preserve">The application should maintain updated, with the leader boards showcasing the correct information in real time. The Poker AI’s will be constantly reviewed to </w:t>
      </w:r>
      <w:r>
        <w:rPr>
          <w:lang w:val="en-GB"/>
        </w:rPr>
        <w:lastRenderedPageBreak/>
        <w:t>asses any weaknesses they may have and address them. This will allow for future improvement of the AI’s as time goes on.</w:t>
      </w:r>
    </w:p>
    <w:p w14:paraId="3659D6BF" w14:textId="531AB7EE" w:rsidR="002B6350" w:rsidRPr="002B6350" w:rsidRDefault="002B6350" w:rsidP="002B6350">
      <w:pPr>
        <w:spacing w:after="0" w:line="240" w:lineRule="auto"/>
        <w:jc w:val="left"/>
        <w:rPr>
          <w:rFonts w:cs="Arial"/>
          <w:color w:val="000000" w:themeColor="text1"/>
          <w:lang w:val="en-GB"/>
        </w:rPr>
      </w:pPr>
      <w:r w:rsidRPr="002B6350">
        <w:rPr>
          <w:rFonts w:cs="Arial"/>
          <w:lang w:val="en-GB"/>
        </w:rPr>
        <w:t>From</w:t>
      </w:r>
      <w:r>
        <w:rPr>
          <w:rFonts w:cs="Arial"/>
          <w:lang w:val="en-GB"/>
        </w:rPr>
        <w:t xml:space="preserve"> a</w:t>
      </w:r>
      <w:r w:rsidRPr="002B6350">
        <w:rPr>
          <w:rFonts w:cs="Arial"/>
          <w:lang w:val="en-GB"/>
        </w:rPr>
        <w:t xml:space="preserve"> </w:t>
      </w:r>
      <w:r w:rsidR="00074C3F">
        <w:rPr>
          <w:rFonts w:cs="Arial"/>
          <w:lang w:val="en-GB"/>
        </w:rPr>
        <w:t>security</w:t>
      </w:r>
      <w:r w:rsidRPr="002B6350">
        <w:rPr>
          <w:rFonts w:cs="Arial"/>
          <w:lang w:val="en-GB"/>
        </w:rPr>
        <w:t xml:space="preserve"> prospective there are many black hat hackers in the current time. </w:t>
      </w:r>
      <w:r w:rsidRPr="002B6350">
        <w:rPr>
          <w:rFonts w:cs="Arial"/>
          <w:color w:val="000000" w:themeColor="text1"/>
          <w:lang w:val="en-GB"/>
        </w:rPr>
        <w:t>One of the goal is to develop an application that not only completes its intended functionality with ease but also impresses and exceeds users' expectations. Where the application happens to fall in terms of performance, functionality or it needs to be updated, several key aspects will be taking to help maintain the application and to help security:</w:t>
      </w:r>
    </w:p>
    <w:p w14:paraId="2F903BF3" w14:textId="77777777" w:rsidR="002B6350" w:rsidRPr="002B6350" w:rsidRDefault="002B6350" w:rsidP="002B6350">
      <w:pPr>
        <w:spacing w:after="0" w:line="240" w:lineRule="auto"/>
        <w:jc w:val="left"/>
        <w:rPr>
          <w:rFonts w:cs="Arial"/>
          <w:lang w:val="en-GB"/>
        </w:rPr>
      </w:pPr>
    </w:p>
    <w:p w14:paraId="4B589598" w14:textId="77777777" w:rsidR="002B6350" w:rsidRPr="002B6350" w:rsidRDefault="002B6350" w:rsidP="002B6350">
      <w:pPr>
        <w:pStyle w:val="ListParagraph"/>
        <w:numPr>
          <w:ilvl w:val="0"/>
          <w:numId w:val="30"/>
        </w:numPr>
        <w:spacing w:after="0" w:line="240" w:lineRule="auto"/>
        <w:ind w:left="630"/>
        <w:rPr>
          <w:rFonts w:ascii="Arial" w:hAnsi="Arial" w:cs="Arial"/>
          <w:color w:val="000000" w:themeColor="text1"/>
          <w:sz w:val="24"/>
          <w:szCs w:val="24"/>
          <w:lang w:val="en-US"/>
        </w:rPr>
      </w:pPr>
      <w:r w:rsidRPr="002B6350">
        <w:rPr>
          <w:rFonts w:ascii="Arial" w:hAnsi="Arial" w:cs="Arial"/>
          <w:color w:val="000000" w:themeColor="text1"/>
          <w:sz w:val="24"/>
          <w:szCs w:val="24"/>
          <w:lang w:val="en-GB"/>
        </w:rPr>
        <w:t>Defects/Vulnerability</w:t>
      </w:r>
    </w:p>
    <w:p w14:paraId="206FCA87" w14:textId="77777777" w:rsidR="002B6350" w:rsidRPr="002B6350" w:rsidRDefault="002B6350" w:rsidP="002B6350">
      <w:pPr>
        <w:spacing w:after="0" w:line="240" w:lineRule="auto"/>
        <w:ind w:left="720"/>
        <w:jc w:val="left"/>
        <w:rPr>
          <w:rFonts w:cs="Arial"/>
        </w:rPr>
      </w:pPr>
      <w:r w:rsidRPr="002B6350">
        <w:rPr>
          <w:rFonts w:cs="Arial"/>
          <w:color w:val="000000" w:themeColor="text1"/>
          <w:lang w:val="en-GB"/>
        </w:rPr>
        <w:t>This involves as a developer that reviewing the area of concern for possible abnormalities and addressing them appropriately.</w:t>
      </w:r>
    </w:p>
    <w:p w14:paraId="7BB95C81" w14:textId="77777777" w:rsidR="002B6350" w:rsidRPr="002B6350" w:rsidRDefault="002B6350" w:rsidP="002B6350">
      <w:pPr>
        <w:pStyle w:val="ListParagraph"/>
        <w:numPr>
          <w:ilvl w:val="0"/>
          <w:numId w:val="30"/>
        </w:numPr>
        <w:spacing w:after="0" w:line="240" w:lineRule="auto"/>
        <w:rPr>
          <w:rFonts w:ascii="Arial" w:hAnsi="Arial" w:cs="Arial"/>
          <w:color w:val="000000" w:themeColor="text1"/>
          <w:sz w:val="24"/>
          <w:szCs w:val="24"/>
        </w:rPr>
      </w:pPr>
      <w:r w:rsidRPr="002B6350">
        <w:rPr>
          <w:rFonts w:ascii="Arial" w:hAnsi="Arial" w:cs="Arial"/>
          <w:color w:val="000000" w:themeColor="text1"/>
          <w:sz w:val="24"/>
          <w:szCs w:val="24"/>
          <w:lang w:val="en-GB"/>
        </w:rPr>
        <w:t>Code Quality</w:t>
      </w:r>
    </w:p>
    <w:p w14:paraId="111EBB4D" w14:textId="77777777" w:rsidR="002B6350" w:rsidRPr="002B6350" w:rsidRDefault="002B6350" w:rsidP="002B6350">
      <w:pPr>
        <w:spacing w:after="0" w:line="240" w:lineRule="auto"/>
        <w:ind w:left="720"/>
        <w:jc w:val="left"/>
        <w:rPr>
          <w:rFonts w:cs="Arial"/>
        </w:rPr>
      </w:pPr>
      <w:r w:rsidRPr="002B6350">
        <w:rPr>
          <w:rFonts w:cs="Arial"/>
          <w:color w:val="000000" w:themeColor="text1"/>
          <w:lang w:val="en-GB"/>
        </w:rPr>
        <w:t>Looking over the existing code where there lies a potential problem and either patch or improve it.</w:t>
      </w:r>
    </w:p>
    <w:p w14:paraId="630424F4" w14:textId="77777777" w:rsidR="002B6350" w:rsidRPr="002B6350" w:rsidRDefault="002B6350" w:rsidP="002B6350">
      <w:pPr>
        <w:pStyle w:val="ListParagraph"/>
        <w:numPr>
          <w:ilvl w:val="0"/>
          <w:numId w:val="30"/>
        </w:numPr>
        <w:spacing w:after="0" w:line="240" w:lineRule="auto"/>
        <w:rPr>
          <w:rFonts w:ascii="Arial" w:hAnsi="Arial" w:cs="Arial"/>
          <w:color w:val="000000" w:themeColor="text1"/>
          <w:sz w:val="24"/>
          <w:szCs w:val="24"/>
        </w:rPr>
      </w:pPr>
      <w:r w:rsidRPr="002B6350">
        <w:rPr>
          <w:rFonts w:ascii="Arial" w:hAnsi="Arial" w:cs="Arial"/>
          <w:color w:val="000000" w:themeColor="text1"/>
          <w:sz w:val="24"/>
          <w:szCs w:val="24"/>
          <w:lang w:val="en-GB"/>
        </w:rPr>
        <w:t>Reducing Redundancy</w:t>
      </w:r>
    </w:p>
    <w:p w14:paraId="310A9662" w14:textId="77777777" w:rsidR="002B6350" w:rsidRPr="002B6350" w:rsidRDefault="002B6350" w:rsidP="002B6350">
      <w:pPr>
        <w:spacing w:after="0" w:line="240" w:lineRule="auto"/>
        <w:ind w:left="720"/>
        <w:jc w:val="left"/>
        <w:rPr>
          <w:rFonts w:cs="Arial"/>
          <w:color w:val="000000" w:themeColor="text1"/>
          <w:lang w:val="en-GB"/>
        </w:rPr>
      </w:pPr>
      <w:r w:rsidRPr="002B6350">
        <w:rPr>
          <w:rFonts w:cs="Arial"/>
          <w:color w:val="000000" w:themeColor="text1"/>
          <w:lang w:val="en-GB"/>
        </w:rPr>
        <w:t>To make the application easy to understand and to make sure that two pieces of code are not doing the same thing, the aim is to eliminate redundancy altogether, assisting in maintaining the steadiness of the overall system.</w:t>
      </w:r>
    </w:p>
    <w:p w14:paraId="656ED80E" w14:textId="77777777" w:rsidR="002B6350" w:rsidRDefault="002B6350" w:rsidP="006E6B3C">
      <w:pPr>
        <w:rPr>
          <w:lang w:val="en-GB"/>
        </w:rPr>
      </w:pPr>
    </w:p>
    <w:p w14:paraId="28C0897E" w14:textId="77777777" w:rsidR="006E6B3C" w:rsidRDefault="006E6B3C" w:rsidP="006E6B3C">
      <w:pPr>
        <w:pStyle w:val="Heading3"/>
        <w:tabs>
          <w:tab w:val="num" w:pos="1080"/>
        </w:tabs>
        <w:spacing w:line="240" w:lineRule="auto"/>
        <w:rPr>
          <w:lang w:val="en-GB"/>
        </w:rPr>
      </w:pPr>
      <w:bookmarkStart w:id="34" w:name="_Toc316977410"/>
      <w:bookmarkStart w:id="35" w:name="_Toc499742028"/>
      <w:r>
        <w:rPr>
          <w:lang w:val="en-GB"/>
        </w:rPr>
        <w:t>Portability requirement</w:t>
      </w:r>
      <w:bookmarkEnd w:id="34"/>
      <w:bookmarkEnd w:id="35"/>
    </w:p>
    <w:p w14:paraId="7D677AD7" w14:textId="04D7F846" w:rsidR="006E6B3C" w:rsidRDefault="00C2518B" w:rsidP="006E6B3C">
      <w:r>
        <w:t>The application and website must be accessible from any device which can use an internet browser. The application must work as smooth as possible across all modern browsers such as Edge, Safari, Chrome and Firefox.</w:t>
      </w:r>
    </w:p>
    <w:p w14:paraId="6F8C9E5E" w14:textId="653B60BD" w:rsidR="00F7224D" w:rsidRDefault="00904889" w:rsidP="00F7224D">
      <w:pPr>
        <w:pStyle w:val="Heading3"/>
        <w:tabs>
          <w:tab w:val="num" w:pos="1080"/>
        </w:tabs>
        <w:spacing w:line="240" w:lineRule="auto"/>
        <w:rPr>
          <w:lang w:val="en-GB"/>
        </w:rPr>
      </w:pPr>
      <w:bookmarkStart w:id="36" w:name="_Toc499742029"/>
      <w:r>
        <w:rPr>
          <w:lang w:val="en-GB"/>
        </w:rPr>
        <w:t>Extendibility requirement</w:t>
      </w:r>
      <w:bookmarkEnd w:id="36"/>
    </w:p>
    <w:p w14:paraId="6C5C43F5" w14:textId="369DFC7C" w:rsidR="00F7224D" w:rsidRDefault="00904889" w:rsidP="006E6B3C">
      <w:r>
        <w:t xml:space="preserve">The system shall be extensible enough so that during future development </w:t>
      </w:r>
      <w:r w:rsidR="001736CA">
        <w:t>there can</w:t>
      </w:r>
      <w:r>
        <w:t xml:space="preserve"> added additional functionalities such as </w:t>
      </w:r>
      <w:r w:rsidR="00A77783">
        <w:t>various</w:t>
      </w:r>
      <w:r>
        <w:t xml:space="preserve"> types of AI agents or expand further on the art style of the application</w:t>
      </w:r>
    </w:p>
    <w:p w14:paraId="07B64CE0" w14:textId="104839EE" w:rsidR="0039159D" w:rsidRPr="0039159D" w:rsidRDefault="0039159D" w:rsidP="0039159D">
      <w:pPr>
        <w:pStyle w:val="Heading4"/>
        <w:numPr>
          <w:ilvl w:val="0"/>
          <w:numId w:val="0"/>
        </w:numPr>
        <w:ind w:left="864" w:hanging="864"/>
        <w:rPr>
          <w:rFonts w:ascii="Arial" w:hAnsi="Arial" w:cs="Arial"/>
          <w:i w:val="0"/>
          <w:color w:val="auto"/>
          <w:lang w:val="en-GB"/>
        </w:rPr>
      </w:pPr>
      <w:bookmarkStart w:id="37" w:name="_Toc499655013"/>
      <w:bookmarkStart w:id="38" w:name="_Toc316977405"/>
      <w:r w:rsidRPr="0039159D">
        <w:rPr>
          <w:rFonts w:ascii="Arial" w:hAnsi="Arial" w:cs="Arial"/>
          <w:i w:val="0"/>
          <w:color w:val="auto"/>
          <w:lang w:val="en-GB"/>
        </w:rPr>
        <w:t>1.8.9 Recover requirement:</w:t>
      </w:r>
      <w:bookmarkEnd w:id="37"/>
      <w:r w:rsidRPr="0039159D">
        <w:rPr>
          <w:rFonts w:ascii="Arial" w:hAnsi="Arial" w:cs="Arial"/>
          <w:i w:val="0"/>
          <w:color w:val="auto"/>
          <w:lang w:val="en-GB"/>
        </w:rPr>
        <w:t xml:space="preserve"> </w:t>
      </w:r>
      <w:bookmarkStart w:id="39" w:name="_Toc316977406"/>
      <w:bookmarkEnd w:id="38"/>
      <w:bookmarkEnd w:id="39"/>
    </w:p>
    <w:p w14:paraId="77AFEEB6" w14:textId="77777777" w:rsidR="0039159D" w:rsidRPr="0039159D" w:rsidRDefault="0039159D" w:rsidP="0039159D">
      <w:pPr>
        <w:spacing w:after="0" w:line="240" w:lineRule="auto"/>
        <w:ind w:left="86"/>
        <w:jc w:val="left"/>
        <w:rPr>
          <w:rFonts w:cs="Arial"/>
          <w:lang w:val="en-GB"/>
        </w:rPr>
      </w:pPr>
      <w:r w:rsidRPr="0039159D">
        <w:rPr>
          <w:rFonts w:cs="Arial"/>
          <w:lang w:val="en-GB"/>
        </w:rPr>
        <w:t xml:space="preserve">The recovery is the area of security that have to be put </w:t>
      </w:r>
      <w:proofErr w:type="gramStart"/>
      <w:r w:rsidRPr="0039159D">
        <w:rPr>
          <w:rFonts w:cs="Arial"/>
          <w:lang w:val="en-GB"/>
        </w:rPr>
        <w:t>In</w:t>
      </w:r>
      <w:proofErr w:type="gramEnd"/>
      <w:r w:rsidRPr="0039159D">
        <w:rPr>
          <w:rFonts w:cs="Arial"/>
          <w:lang w:val="en-GB"/>
        </w:rPr>
        <w:t xml:space="preserve"> place if there were a</w:t>
      </w:r>
      <w:r w:rsidRPr="0039159D">
        <w:rPr>
          <w:rFonts w:eastAsia="Calibri" w:cs="Arial"/>
        </w:rPr>
        <w:t xml:space="preserve"> significant negative events.</w:t>
      </w:r>
      <w:r w:rsidRPr="0039159D">
        <w:rPr>
          <w:rFonts w:cs="Arial"/>
          <w:lang w:val="en-GB"/>
        </w:rPr>
        <w:t xml:space="preserve"> </w:t>
      </w:r>
    </w:p>
    <w:p w14:paraId="3365A4F1" w14:textId="2817CA2C" w:rsidR="0039159D" w:rsidRDefault="0039159D" w:rsidP="0039159D">
      <w:pPr>
        <w:spacing w:after="0" w:line="240" w:lineRule="auto"/>
        <w:ind w:left="86"/>
        <w:jc w:val="left"/>
        <w:rPr>
          <w:rFonts w:cs="Arial"/>
          <w:lang w:val="en-GB"/>
        </w:rPr>
      </w:pPr>
      <w:r w:rsidRPr="0039159D">
        <w:rPr>
          <w:rFonts w:cs="Arial"/>
          <w:lang w:val="en-GB"/>
        </w:rPr>
        <w:t xml:space="preserve">In the case of system shutdown and no response to the user. The system should be down and shouldn’t take no more than one to two working day for the system to be back. Also, Information will be send to the user to let them know when the system is back working. </w:t>
      </w:r>
    </w:p>
    <w:p w14:paraId="33B3BB3F" w14:textId="72BFE163" w:rsidR="00E26931" w:rsidRDefault="00E26931" w:rsidP="0039159D">
      <w:pPr>
        <w:spacing w:after="0" w:line="240" w:lineRule="auto"/>
        <w:ind w:left="86"/>
        <w:jc w:val="left"/>
        <w:rPr>
          <w:rFonts w:cs="Arial"/>
          <w:lang w:val="en-GB"/>
        </w:rPr>
      </w:pPr>
    </w:p>
    <w:p w14:paraId="588ABCC2" w14:textId="77777777" w:rsidR="00E26931" w:rsidRDefault="00E26931" w:rsidP="0039159D">
      <w:pPr>
        <w:spacing w:after="0" w:line="240" w:lineRule="auto"/>
        <w:ind w:left="86"/>
        <w:jc w:val="left"/>
        <w:rPr>
          <w:rFonts w:cs="Arial"/>
          <w:b/>
          <w:lang w:val="en-GB"/>
        </w:rPr>
      </w:pPr>
    </w:p>
    <w:p w14:paraId="463677AB" w14:textId="07761831" w:rsidR="00E26931" w:rsidRDefault="00E26931" w:rsidP="004C7EB8">
      <w:pPr>
        <w:spacing w:after="0" w:line="240" w:lineRule="auto"/>
        <w:rPr>
          <w:rFonts w:cs="Arial"/>
          <w:b/>
          <w:lang w:val="en-GB"/>
        </w:rPr>
      </w:pPr>
      <w:r>
        <w:rPr>
          <w:rFonts w:cs="Arial"/>
          <w:b/>
          <w:lang w:val="en-GB"/>
        </w:rPr>
        <w:lastRenderedPageBreak/>
        <w:t>1.9.0 Reusability requirement:</w:t>
      </w:r>
    </w:p>
    <w:p w14:paraId="3C524E95" w14:textId="77777777" w:rsidR="00E26931" w:rsidRDefault="00E26931" w:rsidP="00E26931">
      <w:pPr>
        <w:spacing w:after="0" w:line="240" w:lineRule="auto"/>
        <w:jc w:val="left"/>
        <w:rPr>
          <w:rFonts w:cs="Arial"/>
          <w:color w:val="000000" w:themeColor="text1"/>
          <w:lang w:val="en-GB"/>
        </w:rPr>
      </w:pPr>
    </w:p>
    <w:p w14:paraId="4EF2BBDA" w14:textId="77777777" w:rsidR="004C7EB8" w:rsidRPr="00E26931" w:rsidRDefault="004C7EB8" w:rsidP="004C7EB8">
      <w:pPr>
        <w:spacing w:after="0" w:line="240" w:lineRule="auto"/>
        <w:jc w:val="left"/>
        <w:rPr>
          <w:rFonts w:cs="Arial"/>
          <w:color w:val="000000" w:themeColor="text1"/>
          <w:lang w:val="en-GB"/>
        </w:rPr>
      </w:pPr>
      <w:r w:rsidRPr="00E26931">
        <w:rPr>
          <w:rFonts w:cs="Arial"/>
          <w:color w:val="000000" w:themeColor="text1"/>
          <w:lang w:val="en-GB"/>
        </w:rPr>
        <w:t>Reusability is a valid requirement for all projects that involve software development. The application will aim to have multiple functions and other code that can be re-used and implemented into further or new developments going forward or indeed when creating something new.</w:t>
      </w:r>
    </w:p>
    <w:p w14:paraId="511D68DF" w14:textId="77777777" w:rsidR="004C7EB8" w:rsidRPr="00E26931" w:rsidRDefault="004C7EB8" w:rsidP="004C7EB8">
      <w:pPr>
        <w:spacing w:after="0" w:line="240" w:lineRule="auto"/>
        <w:jc w:val="left"/>
        <w:rPr>
          <w:rFonts w:cs="Arial"/>
          <w:color w:val="000000" w:themeColor="text1"/>
          <w:lang w:val="en-GB"/>
        </w:rPr>
      </w:pPr>
    </w:p>
    <w:p w14:paraId="704D0235" w14:textId="77777777" w:rsidR="004C7EB8" w:rsidRPr="00E26931" w:rsidRDefault="004C7EB8" w:rsidP="004C7EB8">
      <w:pPr>
        <w:spacing w:after="0" w:line="240" w:lineRule="auto"/>
        <w:jc w:val="left"/>
        <w:rPr>
          <w:rFonts w:cs="Arial"/>
          <w:color w:val="000000" w:themeColor="text1"/>
          <w:lang w:val="en-GB"/>
        </w:rPr>
      </w:pPr>
      <w:r w:rsidRPr="00E26931">
        <w:rPr>
          <w:rFonts w:cs="Arial"/>
          <w:color w:val="000000" w:themeColor="text1"/>
          <w:lang w:val="en-GB"/>
        </w:rPr>
        <w:t>Reusability is an important factor and requirement as applications in the real world are based hugely on re-used code. The goal is to develop unique code that can be understand and that am comfortable implementing into new environments.</w:t>
      </w:r>
    </w:p>
    <w:p w14:paraId="555AAB3B" w14:textId="77777777" w:rsidR="004C7EB8" w:rsidRPr="00E26931" w:rsidRDefault="004C7EB8" w:rsidP="004C7EB8">
      <w:pPr>
        <w:spacing w:after="0" w:line="240" w:lineRule="auto"/>
        <w:jc w:val="left"/>
        <w:rPr>
          <w:rFonts w:cs="Arial"/>
          <w:color w:val="000000" w:themeColor="text1"/>
          <w:lang w:val="en-GB"/>
        </w:rPr>
      </w:pPr>
    </w:p>
    <w:p w14:paraId="1267D991" w14:textId="77777777" w:rsidR="004C7EB8" w:rsidRPr="00E26931" w:rsidRDefault="004C7EB8" w:rsidP="004C7EB8">
      <w:pPr>
        <w:spacing w:after="0" w:line="240" w:lineRule="auto"/>
        <w:jc w:val="left"/>
        <w:rPr>
          <w:rFonts w:cs="Arial"/>
        </w:rPr>
      </w:pPr>
      <w:r w:rsidRPr="00E26931">
        <w:rPr>
          <w:rFonts w:cs="Arial"/>
          <w:color w:val="000000" w:themeColor="text1"/>
          <w:lang w:val="en-GB"/>
        </w:rPr>
        <w:t xml:space="preserve">The login/registration system is a prime example of this, the </w:t>
      </w:r>
      <w:proofErr w:type="gramStart"/>
      <w:r w:rsidRPr="00E26931">
        <w:rPr>
          <w:rFonts w:cs="Arial"/>
          <w:color w:val="000000" w:themeColor="text1"/>
          <w:lang w:val="en-GB"/>
        </w:rPr>
        <w:t>vast majority</w:t>
      </w:r>
      <w:proofErr w:type="gramEnd"/>
      <w:r w:rsidRPr="00E26931">
        <w:rPr>
          <w:rFonts w:cs="Arial"/>
          <w:color w:val="000000" w:themeColor="text1"/>
          <w:lang w:val="en-GB"/>
        </w:rPr>
        <w:t xml:space="preserve"> of mobile application with user interaction require user login. The database which will be implemented and connected should be flexible and reusable with other applications where some type of information is being stored.</w:t>
      </w:r>
    </w:p>
    <w:p w14:paraId="6E771EB1" w14:textId="77777777" w:rsidR="00E26931" w:rsidRPr="00E26931" w:rsidRDefault="00E26931" w:rsidP="0039159D">
      <w:pPr>
        <w:spacing w:after="0" w:line="240" w:lineRule="auto"/>
        <w:ind w:left="86"/>
        <w:jc w:val="left"/>
        <w:rPr>
          <w:rFonts w:cs="Arial"/>
          <w:b/>
        </w:rPr>
      </w:pPr>
    </w:p>
    <w:p w14:paraId="754D7CFA" w14:textId="77777777" w:rsidR="0039159D" w:rsidRDefault="0039159D" w:rsidP="006E6B3C"/>
    <w:p w14:paraId="0B1E4995" w14:textId="77777777" w:rsidR="00F7224D" w:rsidRPr="007128B7" w:rsidRDefault="00F7224D" w:rsidP="006E6B3C">
      <w:pPr>
        <w:rPr>
          <w:lang w:val="en-GB"/>
        </w:rPr>
      </w:pPr>
    </w:p>
    <w:p w14:paraId="6157F9E8" w14:textId="77777777" w:rsidR="006E6B3C" w:rsidRPr="006F6F08" w:rsidRDefault="006E6B3C" w:rsidP="006E6B3C">
      <w:pPr>
        <w:rPr>
          <w:lang w:val="en-GB"/>
        </w:rPr>
      </w:pPr>
    </w:p>
    <w:p w14:paraId="155FC33B" w14:textId="77777777" w:rsidR="006E6B3C" w:rsidRPr="0044758D" w:rsidRDefault="006E6B3C" w:rsidP="006E6B3C">
      <w:pPr>
        <w:rPr>
          <w:lang w:val="en-GB"/>
        </w:rPr>
      </w:pPr>
    </w:p>
    <w:p w14:paraId="6A3026EF" w14:textId="77777777" w:rsidR="006E6B3C" w:rsidRPr="0044758D" w:rsidRDefault="006E6B3C" w:rsidP="006E6B3C">
      <w:pPr>
        <w:rPr>
          <w:lang w:val="en-GB"/>
        </w:rPr>
      </w:pPr>
    </w:p>
    <w:p w14:paraId="7B7200F0" w14:textId="77777777" w:rsidR="006E6B3C" w:rsidRPr="006E6B3C" w:rsidRDefault="006E6B3C" w:rsidP="006E6B3C">
      <w:pPr>
        <w:rPr>
          <w:lang w:val="en-IE"/>
        </w:rPr>
      </w:pPr>
    </w:p>
    <w:p w14:paraId="338788C9" w14:textId="77777777" w:rsidR="006E6B3C" w:rsidRPr="006E6B3C" w:rsidRDefault="006E6B3C" w:rsidP="006E6B3C">
      <w:pPr>
        <w:rPr>
          <w:lang w:val="en-IE"/>
        </w:rPr>
      </w:pPr>
    </w:p>
    <w:p w14:paraId="684AF1B2" w14:textId="77777777" w:rsidR="00F077BB" w:rsidRPr="00F077BB" w:rsidRDefault="00F077BB" w:rsidP="00D23FCC">
      <w:pPr>
        <w:pStyle w:val="Heading2"/>
        <w:rPr>
          <w:lang w:val="en-IE"/>
        </w:rPr>
      </w:pPr>
      <w:bookmarkStart w:id="40" w:name="_Toc499742030"/>
      <w:r w:rsidRPr="00F077BB">
        <w:rPr>
          <w:lang w:val="en-IE"/>
        </w:rPr>
        <w:lastRenderedPageBreak/>
        <w:t>Design and Architecture</w:t>
      </w:r>
      <w:bookmarkEnd w:id="40"/>
    </w:p>
    <w:p w14:paraId="03C994C9" w14:textId="32FDD4FE" w:rsidR="00876873" w:rsidRDefault="00876873" w:rsidP="00F077BB">
      <w:pPr>
        <w:rPr>
          <w:noProof/>
        </w:rPr>
      </w:pPr>
      <w:r>
        <w:rPr>
          <w:noProof/>
        </w:rPr>
        <w:drawing>
          <wp:inline distT="0" distB="0" distL="0" distR="0" wp14:anchorId="4EE0CFFE" wp14:editId="27522D0A">
            <wp:extent cx="5489575" cy="4879215"/>
            <wp:effectExtent l="0" t="0" r="0" b="0"/>
            <wp:docPr id="12" name="Picture 12" descr="C:\Users\Lee\AppData\Local\Microsoft\Windows\INetCache\Content.Word\Pok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oker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9575" cy="4879215"/>
                    </a:xfrm>
                    <a:prstGeom prst="rect">
                      <a:avLst/>
                    </a:prstGeom>
                    <a:noFill/>
                    <a:ln>
                      <a:noFill/>
                    </a:ln>
                  </pic:spPr>
                </pic:pic>
              </a:graphicData>
            </a:graphic>
          </wp:inline>
        </w:drawing>
      </w:r>
    </w:p>
    <w:p w14:paraId="60DB2DD3" w14:textId="78AD6D6D" w:rsidR="00876873" w:rsidRDefault="00876873" w:rsidP="00F077BB">
      <w:pPr>
        <w:rPr>
          <w:noProof/>
        </w:rPr>
      </w:pPr>
    </w:p>
    <w:p w14:paraId="2D8C8131" w14:textId="3C11C52B" w:rsidR="00876873" w:rsidRDefault="00876873" w:rsidP="00F077BB">
      <w:pPr>
        <w:rPr>
          <w:noProof/>
        </w:rPr>
      </w:pPr>
    </w:p>
    <w:p w14:paraId="10C5DF50" w14:textId="77777777" w:rsidR="00876873" w:rsidRPr="004D5487" w:rsidRDefault="00876873" w:rsidP="00F077BB">
      <w:pPr>
        <w:rPr>
          <w:color w:val="0070C0"/>
          <w:lang w:val="en-IE"/>
        </w:rPr>
      </w:pPr>
    </w:p>
    <w:p w14:paraId="684AF1B5" w14:textId="77777777" w:rsidR="00F077BB" w:rsidRPr="00F077BB" w:rsidRDefault="00F077BB" w:rsidP="00D23FCC">
      <w:pPr>
        <w:pStyle w:val="Heading2"/>
        <w:rPr>
          <w:lang w:val="en-IE"/>
        </w:rPr>
      </w:pPr>
      <w:bookmarkStart w:id="41" w:name="_Toc499742031"/>
      <w:r w:rsidRPr="00F077BB">
        <w:rPr>
          <w:lang w:val="en-IE"/>
        </w:rPr>
        <w:t>Implementation</w:t>
      </w:r>
      <w:bookmarkEnd w:id="41"/>
    </w:p>
    <w:p w14:paraId="684AF1B6" w14:textId="70422F40" w:rsidR="00F077BB" w:rsidRDefault="00F077BB" w:rsidP="00F077BB">
      <w:pPr>
        <w:rPr>
          <w:color w:val="0070C0"/>
          <w:lang w:val="en-IE"/>
        </w:rPr>
      </w:pPr>
      <w:r w:rsidRPr="004D5487">
        <w:rPr>
          <w:color w:val="0070C0"/>
          <w:lang w:val="en-IE"/>
        </w:rPr>
        <w:t xml:space="preserve">Describe the main </w:t>
      </w:r>
      <w:r w:rsidR="004D5487">
        <w:rPr>
          <w:color w:val="0070C0"/>
          <w:lang w:val="en-IE"/>
        </w:rPr>
        <w:t>algorithms/</w:t>
      </w:r>
      <w:r w:rsidRPr="004D5487">
        <w:rPr>
          <w:color w:val="0070C0"/>
          <w:lang w:val="en-IE"/>
        </w:rPr>
        <w:t>classes/functions used in the code</w:t>
      </w:r>
      <w:r w:rsidR="00D23FCC" w:rsidRPr="004D5487">
        <w:rPr>
          <w:color w:val="0070C0"/>
          <w:lang w:val="en-IE"/>
        </w:rPr>
        <w:t xml:space="preserve">. Consider </w:t>
      </w:r>
      <w:proofErr w:type="gramStart"/>
      <w:r w:rsidR="00D23FCC" w:rsidRPr="004D5487">
        <w:rPr>
          <w:color w:val="0070C0"/>
          <w:lang w:val="en-IE"/>
        </w:rPr>
        <w:t>to show</w:t>
      </w:r>
      <w:proofErr w:type="gramEnd"/>
      <w:r w:rsidR="00D23FCC" w:rsidRPr="004D5487">
        <w:rPr>
          <w:color w:val="0070C0"/>
          <w:lang w:val="en-IE"/>
        </w:rPr>
        <w:t xml:space="preserve"> and explain interesting code snippets where appropriate.</w:t>
      </w:r>
    </w:p>
    <w:p w14:paraId="7BDC6F56" w14:textId="77777777" w:rsidR="00B355ED" w:rsidRDefault="00B355ED" w:rsidP="00F923A5">
      <w:pPr>
        <w:rPr>
          <w:b/>
          <w:noProof/>
          <w:u w:val="single"/>
        </w:rPr>
      </w:pPr>
    </w:p>
    <w:p w14:paraId="70204AF7" w14:textId="4FDD679A" w:rsidR="00F923A5" w:rsidRDefault="00F923A5" w:rsidP="00F923A5">
      <w:pPr>
        <w:rPr>
          <w:b/>
          <w:noProof/>
          <w:u w:val="single"/>
        </w:rPr>
      </w:pPr>
      <w:r>
        <w:rPr>
          <w:b/>
          <w:noProof/>
          <w:u w:val="single"/>
        </w:rPr>
        <w:t>Components</w:t>
      </w:r>
    </w:p>
    <w:p w14:paraId="21E8DA19" w14:textId="77777777" w:rsidR="00F923A5" w:rsidRDefault="00F923A5" w:rsidP="00F923A5">
      <w:pPr>
        <w:rPr>
          <w:noProof/>
        </w:rPr>
      </w:pPr>
      <w:r>
        <w:rPr>
          <w:noProof/>
        </w:rPr>
        <w:lastRenderedPageBreak/>
        <w:t>Some of the various classes that will be used to create this application and their roles they will play.</w:t>
      </w:r>
    </w:p>
    <w:p w14:paraId="7D03A800" w14:textId="77777777" w:rsidR="00F923A5" w:rsidRDefault="00F923A5" w:rsidP="00F923A5">
      <w:pPr>
        <w:rPr>
          <w:b/>
          <w:noProof/>
          <w:u w:val="single"/>
        </w:rPr>
      </w:pPr>
      <w:r>
        <w:rPr>
          <w:b/>
          <w:noProof/>
          <w:u w:val="single"/>
        </w:rPr>
        <w:t>HandEval</w:t>
      </w:r>
    </w:p>
    <w:p w14:paraId="10865B20" w14:textId="21AF2A50" w:rsidR="00F923A5" w:rsidRDefault="00F923A5" w:rsidP="00F923A5">
      <w:pPr>
        <w:rPr>
          <w:b/>
          <w:noProof/>
          <w:u w:val="single"/>
        </w:rPr>
      </w:pPr>
      <w:r w:rsidRPr="00B03590">
        <w:rPr>
          <w:color w:val="000000"/>
          <w:shd w:val="clear" w:color="auto" w:fill="FFFFFF"/>
        </w:rPr>
        <w:t>a unique number representing the hand strength of the best 5-card poker hand in the given cards and board. The higher the number, the better the hand is.</w:t>
      </w:r>
    </w:p>
    <w:p w14:paraId="0D6293B9" w14:textId="77777777" w:rsidR="00F923A5" w:rsidRPr="00B03590" w:rsidRDefault="00F923A5" w:rsidP="00F923A5">
      <w:pPr>
        <w:rPr>
          <w:noProof/>
        </w:rPr>
      </w:pPr>
      <w:r w:rsidRPr="00B03590">
        <w:rPr>
          <w:b/>
          <w:noProof/>
          <w:u w:val="single"/>
        </w:rPr>
        <w:t>Card</w:t>
      </w:r>
    </w:p>
    <w:p w14:paraId="19C9E36C" w14:textId="77777777" w:rsidR="00F923A5" w:rsidRDefault="00F923A5" w:rsidP="00F923A5">
      <w:pPr>
        <w:rPr>
          <w:noProof/>
        </w:rPr>
      </w:pPr>
      <w:r>
        <w:rPr>
          <w:noProof/>
        </w:rPr>
        <w:t>Represents a play card from a set of cards {0, 51} which map to cards having a suit {0, 3} clubs, diamonds, hearts, spades and a face valu {0, 12} 2, Ace</w:t>
      </w:r>
    </w:p>
    <w:p w14:paraId="71265716" w14:textId="77777777" w:rsidR="00F923A5" w:rsidRDefault="00F923A5" w:rsidP="00F923A5">
      <w:pPr>
        <w:rPr>
          <w:b/>
          <w:noProof/>
          <w:u w:val="single"/>
        </w:rPr>
      </w:pPr>
      <w:r>
        <w:rPr>
          <w:b/>
          <w:noProof/>
          <w:u w:val="single"/>
        </w:rPr>
        <w:t>Deck</w:t>
      </w:r>
    </w:p>
    <w:p w14:paraId="66E7D150" w14:textId="77777777" w:rsidR="00F923A5" w:rsidRPr="00B36C94" w:rsidRDefault="00F923A5" w:rsidP="00F923A5">
      <w:pPr>
        <w:rPr>
          <w:noProof/>
        </w:rPr>
      </w:pPr>
      <w:r>
        <w:rPr>
          <w:noProof/>
        </w:rPr>
        <w:t>A deck of 52 Cards which can be dealt and shuffled</w:t>
      </w:r>
    </w:p>
    <w:p w14:paraId="6655E0AC" w14:textId="77777777" w:rsidR="00F923A5" w:rsidRDefault="00F923A5" w:rsidP="00F923A5">
      <w:pPr>
        <w:rPr>
          <w:b/>
          <w:noProof/>
          <w:u w:val="single"/>
        </w:rPr>
      </w:pPr>
      <w:r>
        <w:rPr>
          <w:b/>
          <w:noProof/>
          <w:u w:val="single"/>
        </w:rPr>
        <w:t>Player</w:t>
      </w:r>
    </w:p>
    <w:p w14:paraId="079914EF" w14:textId="77777777" w:rsidR="00F923A5" w:rsidRDefault="00F923A5" w:rsidP="00F923A5">
      <w:pPr>
        <w:rPr>
          <w:noProof/>
        </w:rPr>
      </w:pPr>
      <w:r>
        <w:rPr>
          <w:noProof/>
        </w:rPr>
        <w:t>This class creates intances of the player which enables quicker access and efficient storage of the information, regardless of which player it is for. The PokerGame class creatss new instances of player at every new interation. The player instance stores information such as history and actions.</w:t>
      </w:r>
    </w:p>
    <w:p w14:paraId="361B8DD5" w14:textId="77777777" w:rsidR="00F923A5" w:rsidRPr="004D5487" w:rsidRDefault="00F923A5" w:rsidP="00F077BB">
      <w:pPr>
        <w:rPr>
          <w:color w:val="0070C0"/>
          <w:lang w:val="en-IE"/>
        </w:rPr>
      </w:pPr>
    </w:p>
    <w:p w14:paraId="3949D69F" w14:textId="77777777" w:rsidR="004D5487" w:rsidRDefault="004D5487" w:rsidP="004D5487">
      <w:pPr>
        <w:pStyle w:val="Heading2"/>
        <w:rPr>
          <w:lang w:val="en-IE"/>
        </w:rPr>
      </w:pPr>
      <w:bookmarkStart w:id="42" w:name="_Toc499742032"/>
      <w:r w:rsidRPr="00F077BB">
        <w:rPr>
          <w:lang w:val="en-IE"/>
        </w:rPr>
        <w:t>Graphical User Interface (GUI) Layout</w:t>
      </w:r>
      <w:bookmarkEnd w:id="42"/>
    </w:p>
    <w:p w14:paraId="60BB5BA4" w14:textId="6EF9E4A8" w:rsidR="004D5487" w:rsidRDefault="004D5487" w:rsidP="004D5487">
      <w:pPr>
        <w:rPr>
          <w:color w:val="0070C0"/>
          <w:lang w:val="en-IE"/>
        </w:rPr>
      </w:pPr>
      <w:r w:rsidRPr="004D5487">
        <w:rPr>
          <w:color w:val="0070C0"/>
          <w:lang w:val="en-IE"/>
        </w:rPr>
        <w:t>Provide screenshots of key screens and explain.</w:t>
      </w:r>
    </w:p>
    <w:p w14:paraId="03C5FAA5" w14:textId="30EC7B4D" w:rsidR="002D526E" w:rsidRDefault="00285EE1" w:rsidP="004D5487">
      <w:pPr>
        <w:rPr>
          <w:b/>
          <w:u w:val="single"/>
          <w:lang w:val="en-IE"/>
        </w:rPr>
      </w:pPr>
      <w:r>
        <w:rPr>
          <w:b/>
          <w:u w:val="single"/>
          <w:lang w:val="en-IE"/>
        </w:rPr>
        <w:t>User Registration</w:t>
      </w:r>
    </w:p>
    <w:p w14:paraId="1D44173A" w14:textId="69D75D0B" w:rsidR="00285EE1" w:rsidRDefault="00285EE1" w:rsidP="004D5487">
      <w:pPr>
        <w:rPr>
          <w:u w:val="single"/>
          <w:lang w:val="en-IE"/>
        </w:rPr>
      </w:pPr>
      <w:r>
        <w:rPr>
          <w:b/>
          <w:noProof/>
          <w:u w:val="single"/>
          <w:lang w:val="en-IE"/>
        </w:rPr>
        <w:lastRenderedPageBreak/>
        <w:drawing>
          <wp:inline distT="0" distB="0" distL="0" distR="0" wp14:anchorId="64E64186" wp14:editId="601F4990">
            <wp:extent cx="5486400" cy="3486150"/>
            <wp:effectExtent l="0" t="0" r="0" b="0"/>
            <wp:docPr id="18" name="Picture 18" descr="C:\Users\Lee\AppData\Local\Microsoft\Windows\INetCache\Content.Word\Registe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AppData\Local\Microsoft\Windows\INetCache\Content.Word\RegisterMock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486150"/>
                    </a:xfrm>
                    <a:prstGeom prst="rect">
                      <a:avLst/>
                    </a:prstGeom>
                    <a:noFill/>
                    <a:ln>
                      <a:noFill/>
                    </a:ln>
                  </pic:spPr>
                </pic:pic>
              </a:graphicData>
            </a:graphic>
          </wp:inline>
        </w:drawing>
      </w:r>
    </w:p>
    <w:p w14:paraId="0619586D" w14:textId="3B910B24" w:rsidR="00285EE1" w:rsidRDefault="00285EE1" w:rsidP="004D5487">
      <w:pPr>
        <w:rPr>
          <w:lang w:val="en-IE"/>
        </w:rPr>
      </w:pPr>
      <w:r>
        <w:rPr>
          <w:lang w:val="en-IE"/>
        </w:rPr>
        <w:t xml:space="preserve">This design allows the user to create an account for identity authentication </w:t>
      </w:r>
    </w:p>
    <w:p w14:paraId="46654436" w14:textId="503DA11B" w:rsidR="00285EE1" w:rsidRDefault="00285EE1" w:rsidP="004D5487">
      <w:pPr>
        <w:rPr>
          <w:lang w:val="en-IE"/>
        </w:rPr>
      </w:pPr>
      <w:r>
        <w:rPr>
          <w:lang w:val="en-IE"/>
        </w:rPr>
        <w:t>It takes the following input:</w:t>
      </w:r>
    </w:p>
    <w:p w14:paraId="675A7886" w14:textId="17E02111" w:rsidR="00285EE1" w:rsidRDefault="00285EE1" w:rsidP="00285EE1">
      <w:pPr>
        <w:pStyle w:val="ListParagraph"/>
        <w:numPr>
          <w:ilvl w:val="0"/>
          <w:numId w:val="25"/>
        </w:numPr>
      </w:pPr>
      <w:r>
        <w:t>Username as a unique identifier to recognise the user</w:t>
      </w:r>
    </w:p>
    <w:p w14:paraId="0C6152D5" w14:textId="1A180B21" w:rsidR="00285EE1" w:rsidRDefault="00285EE1" w:rsidP="00285EE1">
      <w:pPr>
        <w:pStyle w:val="ListParagraph"/>
        <w:numPr>
          <w:ilvl w:val="0"/>
          <w:numId w:val="25"/>
        </w:numPr>
      </w:pPr>
      <w:r>
        <w:t>Name to display on the leaderboard</w:t>
      </w:r>
    </w:p>
    <w:p w14:paraId="276FA0B8" w14:textId="3DEF7511" w:rsidR="00285EE1" w:rsidRDefault="00285EE1" w:rsidP="00285EE1">
      <w:pPr>
        <w:pStyle w:val="ListParagraph"/>
        <w:numPr>
          <w:ilvl w:val="0"/>
          <w:numId w:val="25"/>
        </w:numPr>
      </w:pPr>
      <w:r>
        <w:t>Email to register the account and confirm</w:t>
      </w:r>
    </w:p>
    <w:p w14:paraId="266ADB1A" w14:textId="6A0D2795" w:rsidR="00285EE1" w:rsidRDefault="00285EE1" w:rsidP="00285EE1">
      <w:pPr>
        <w:pStyle w:val="ListParagraph"/>
        <w:numPr>
          <w:ilvl w:val="0"/>
          <w:numId w:val="25"/>
        </w:numPr>
      </w:pPr>
      <w:r>
        <w:t>Password to authorise the user</w:t>
      </w:r>
    </w:p>
    <w:p w14:paraId="15B4725F" w14:textId="1430729E" w:rsidR="00285EE1" w:rsidRDefault="00285EE1" w:rsidP="00285EE1"/>
    <w:p w14:paraId="76786B41" w14:textId="77777777" w:rsidR="008E2796" w:rsidRDefault="008E2796" w:rsidP="00285EE1">
      <w:pPr>
        <w:rPr>
          <w:b/>
          <w:u w:val="single"/>
        </w:rPr>
      </w:pPr>
    </w:p>
    <w:p w14:paraId="779D05AB" w14:textId="77777777" w:rsidR="008E2796" w:rsidRDefault="008E2796" w:rsidP="00285EE1">
      <w:pPr>
        <w:rPr>
          <w:b/>
          <w:u w:val="single"/>
        </w:rPr>
      </w:pPr>
    </w:p>
    <w:p w14:paraId="20E58A69" w14:textId="77777777" w:rsidR="008E2796" w:rsidRDefault="008E2796" w:rsidP="00285EE1">
      <w:pPr>
        <w:rPr>
          <w:b/>
          <w:u w:val="single"/>
        </w:rPr>
      </w:pPr>
    </w:p>
    <w:p w14:paraId="5845EF79" w14:textId="77777777" w:rsidR="008E2796" w:rsidRDefault="008E2796" w:rsidP="00285EE1">
      <w:pPr>
        <w:rPr>
          <w:b/>
          <w:u w:val="single"/>
        </w:rPr>
      </w:pPr>
    </w:p>
    <w:p w14:paraId="0911341D" w14:textId="77777777" w:rsidR="008E2796" w:rsidRDefault="008E2796" w:rsidP="00285EE1">
      <w:pPr>
        <w:rPr>
          <w:b/>
          <w:u w:val="single"/>
        </w:rPr>
      </w:pPr>
    </w:p>
    <w:p w14:paraId="4D072CA8" w14:textId="77777777" w:rsidR="008E2796" w:rsidRDefault="008E2796" w:rsidP="00285EE1">
      <w:pPr>
        <w:rPr>
          <w:b/>
          <w:u w:val="single"/>
        </w:rPr>
      </w:pPr>
    </w:p>
    <w:p w14:paraId="74125C9E" w14:textId="77777777" w:rsidR="008E2796" w:rsidRDefault="008E2796" w:rsidP="00285EE1">
      <w:pPr>
        <w:rPr>
          <w:b/>
          <w:u w:val="single"/>
        </w:rPr>
      </w:pPr>
    </w:p>
    <w:p w14:paraId="2819A211" w14:textId="77777777" w:rsidR="008E2796" w:rsidRDefault="008E2796" w:rsidP="00285EE1">
      <w:pPr>
        <w:rPr>
          <w:b/>
          <w:u w:val="single"/>
        </w:rPr>
      </w:pPr>
    </w:p>
    <w:p w14:paraId="21A9D045" w14:textId="295E7776" w:rsidR="00285EE1" w:rsidRDefault="008E2796" w:rsidP="00285EE1">
      <w:pPr>
        <w:rPr>
          <w:b/>
          <w:u w:val="single"/>
        </w:rPr>
      </w:pPr>
      <w:r>
        <w:rPr>
          <w:b/>
          <w:u w:val="single"/>
        </w:rPr>
        <w:lastRenderedPageBreak/>
        <w:t>Login</w:t>
      </w:r>
    </w:p>
    <w:p w14:paraId="773741F2" w14:textId="24C5B707" w:rsidR="008E2796" w:rsidRDefault="008E2796" w:rsidP="00285EE1">
      <w:r>
        <w:rPr>
          <w:noProof/>
        </w:rPr>
        <w:drawing>
          <wp:inline distT="0" distB="0" distL="0" distR="0" wp14:anchorId="1FAD79A3" wp14:editId="35586D59">
            <wp:extent cx="5486400" cy="3486150"/>
            <wp:effectExtent l="0" t="0" r="0" b="0"/>
            <wp:docPr id="19" name="Picture 19" descr="C:\Users\Lee\AppData\Local\Microsoft\Windows\INetCache\Content.Word\Logi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AppData\Local\Microsoft\Windows\INetCache\Content.Word\LoginMocku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86150"/>
                    </a:xfrm>
                    <a:prstGeom prst="rect">
                      <a:avLst/>
                    </a:prstGeom>
                    <a:noFill/>
                    <a:ln>
                      <a:noFill/>
                    </a:ln>
                  </pic:spPr>
                </pic:pic>
              </a:graphicData>
            </a:graphic>
          </wp:inline>
        </w:drawing>
      </w:r>
    </w:p>
    <w:p w14:paraId="500B45F5" w14:textId="513A2497" w:rsidR="008E2796" w:rsidRDefault="00A76CBD" w:rsidP="00285EE1">
      <w:r>
        <w:t xml:space="preserve">This design attempts to following the use case outlined in the functional requirements on taking the user’s personal </w:t>
      </w:r>
      <w:r w:rsidR="00714FA3">
        <w:t>information via their registered account.</w:t>
      </w:r>
    </w:p>
    <w:p w14:paraId="7524BD43" w14:textId="77777777" w:rsidR="000D2130" w:rsidRDefault="000D2130" w:rsidP="00285EE1">
      <w:pPr>
        <w:rPr>
          <w:b/>
          <w:u w:val="single"/>
        </w:rPr>
      </w:pPr>
    </w:p>
    <w:p w14:paraId="3848FCF1" w14:textId="77777777" w:rsidR="000D2130" w:rsidRDefault="000D2130" w:rsidP="00285EE1">
      <w:pPr>
        <w:rPr>
          <w:b/>
          <w:u w:val="single"/>
        </w:rPr>
      </w:pPr>
    </w:p>
    <w:p w14:paraId="6D5FC675" w14:textId="77777777" w:rsidR="000D2130" w:rsidRDefault="000D2130" w:rsidP="00285EE1">
      <w:pPr>
        <w:rPr>
          <w:b/>
          <w:u w:val="single"/>
        </w:rPr>
      </w:pPr>
    </w:p>
    <w:p w14:paraId="2AFC798A" w14:textId="77777777" w:rsidR="000D2130" w:rsidRDefault="000D2130" w:rsidP="00285EE1">
      <w:pPr>
        <w:rPr>
          <w:b/>
          <w:u w:val="single"/>
        </w:rPr>
      </w:pPr>
    </w:p>
    <w:p w14:paraId="602FB81E" w14:textId="77777777" w:rsidR="000D2130" w:rsidRDefault="000D2130" w:rsidP="00285EE1">
      <w:pPr>
        <w:rPr>
          <w:b/>
          <w:u w:val="single"/>
        </w:rPr>
      </w:pPr>
    </w:p>
    <w:p w14:paraId="7178F479" w14:textId="77777777" w:rsidR="000D2130" w:rsidRDefault="000D2130" w:rsidP="00285EE1">
      <w:pPr>
        <w:rPr>
          <w:b/>
          <w:u w:val="single"/>
        </w:rPr>
      </w:pPr>
    </w:p>
    <w:p w14:paraId="7E013B79" w14:textId="77777777" w:rsidR="000D2130" w:rsidRDefault="000D2130" w:rsidP="00285EE1">
      <w:pPr>
        <w:rPr>
          <w:b/>
          <w:u w:val="single"/>
        </w:rPr>
      </w:pPr>
    </w:p>
    <w:p w14:paraId="5448122F" w14:textId="77777777" w:rsidR="000D2130" w:rsidRDefault="000D2130" w:rsidP="00285EE1">
      <w:pPr>
        <w:rPr>
          <w:b/>
          <w:u w:val="single"/>
        </w:rPr>
      </w:pPr>
    </w:p>
    <w:p w14:paraId="79F5627D" w14:textId="77777777" w:rsidR="000D2130" w:rsidRDefault="000D2130" w:rsidP="00285EE1">
      <w:pPr>
        <w:rPr>
          <w:b/>
          <w:u w:val="single"/>
        </w:rPr>
      </w:pPr>
    </w:p>
    <w:p w14:paraId="42383719" w14:textId="77777777" w:rsidR="000D2130" w:rsidRDefault="000D2130" w:rsidP="00285EE1">
      <w:pPr>
        <w:rPr>
          <w:b/>
          <w:u w:val="single"/>
        </w:rPr>
      </w:pPr>
    </w:p>
    <w:p w14:paraId="40CBADD5" w14:textId="1A657B4F" w:rsidR="000D2130" w:rsidRDefault="000D2130" w:rsidP="00285EE1">
      <w:pPr>
        <w:rPr>
          <w:b/>
          <w:u w:val="single"/>
        </w:rPr>
      </w:pPr>
      <w:r>
        <w:rPr>
          <w:b/>
          <w:u w:val="single"/>
        </w:rPr>
        <w:lastRenderedPageBreak/>
        <w:t>Poker Menu</w:t>
      </w:r>
    </w:p>
    <w:p w14:paraId="5878F199" w14:textId="74BC04E5" w:rsidR="000D2130" w:rsidRDefault="000D2130" w:rsidP="00285EE1">
      <w:pPr>
        <w:rPr>
          <w:b/>
          <w:u w:val="single"/>
        </w:rPr>
      </w:pPr>
      <w:r>
        <w:rPr>
          <w:b/>
          <w:noProof/>
          <w:u w:val="single"/>
        </w:rPr>
        <w:drawing>
          <wp:inline distT="0" distB="0" distL="0" distR="0" wp14:anchorId="0B23BEDF" wp14:editId="1548A4F7">
            <wp:extent cx="2092409" cy="3762375"/>
            <wp:effectExtent l="0" t="0" r="3175" b="0"/>
            <wp:docPr id="22" name="Picture 22" descr="C:\Users\Lee\AppData\Local\Microsoft\Windows\INetCache\Content.Word\Play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e\AppData\Local\Microsoft\Windows\INetCache\Content.Word\PlayPok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1276" cy="3814281"/>
                    </a:xfrm>
                    <a:prstGeom prst="rect">
                      <a:avLst/>
                    </a:prstGeom>
                    <a:noFill/>
                    <a:ln>
                      <a:noFill/>
                    </a:ln>
                  </pic:spPr>
                </pic:pic>
              </a:graphicData>
            </a:graphic>
          </wp:inline>
        </w:drawing>
      </w:r>
    </w:p>
    <w:p w14:paraId="10E8912B" w14:textId="39366B81" w:rsidR="00C85914" w:rsidRDefault="000D2130" w:rsidP="00285EE1">
      <w:r>
        <w:t xml:space="preserve">This design shows the user accessing the Play Poker menu, this </w:t>
      </w:r>
      <w:r w:rsidR="00337CB6">
        <w:t>aspect of the application allows the user the pick</w:t>
      </w:r>
      <w:r w:rsidR="00417EB6">
        <w:t xml:space="preserve"> the type of AI agent they wish to </w:t>
      </w:r>
      <w:r w:rsidR="002C2816">
        <w:t>play against and access the instructions to find out the rules and the card rankings of poker.</w:t>
      </w:r>
    </w:p>
    <w:p w14:paraId="772B40C7" w14:textId="77777777" w:rsidR="00C85914" w:rsidRDefault="00C85914" w:rsidP="00285EE1">
      <w:pPr>
        <w:rPr>
          <w:b/>
          <w:u w:val="single"/>
        </w:rPr>
      </w:pPr>
    </w:p>
    <w:p w14:paraId="18DA3312" w14:textId="77777777" w:rsidR="00C85914" w:rsidRDefault="00C85914" w:rsidP="00285EE1">
      <w:pPr>
        <w:rPr>
          <w:b/>
          <w:u w:val="single"/>
        </w:rPr>
      </w:pPr>
    </w:p>
    <w:p w14:paraId="5B14D592" w14:textId="77777777" w:rsidR="00C85914" w:rsidRDefault="00C85914" w:rsidP="00285EE1">
      <w:pPr>
        <w:rPr>
          <w:b/>
          <w:u w:val="single"/>
        </w:rPr>
      </w:pPr>
    </w:p>
    <w:p w14:paraId="11096436" w14:textId="77777777" w:rsidR="00C85914" w:rsidRDefault="00C85914" w:rsidP="00285EE1">
      <w:pPr>
        <w:rPr>
          <w:b/>
          <w:u w:val="single"/>
        </w:rPr>
      </w:pPr>
    </w:p>
    <w:p w14:paraId="554D16C8" w14:textId="77777777" w:rsidR="00C85914" w:rsidRDefault="00C85914" w:rsidP="00285EE1">
      <w:pPr>
        <w:rPr>
          <w:b/>
          <w:u w:val="single"/>
        </w:rPr>
      </w:pPr>
    </w:p>
    <w:p w14:paraId="5177FD64" w14:textId="77777777" w:rsidR="00C85914" w:rsidRDefault="00C85914" w:rsidP="00285EE1">
      <w:pPr>
        <w:rPr>
          <w:b/>
          <w:u w:val="single"/>
        </w:rPr>
      </w:pPr>
    </w:p>
    <w:p w14:paraId="3CF8DA43" w14:textId="77777777" w:rsidR="00C85914" w:rsidRDefault="00C85914" w:rsidP="00285EE1">
      <w:pPr>
        <w:rPr>
          <w:b/>
          <w:u w:val="single"/>
        </w:rPr>
      </w:pPr>
    </w:p>
    <w:p w14:paraId="6F1CA9DD" w14:textId="77777777" w:rsidR="00C85914" w:rsidRDefault="00C85914" w:rsidP="00285EE1">
      <w:pPr>
        <w:rPr>
          <w:b/>
          <w:u w:val="single"/>
        </w:rPr>
      </w:pPr>
    </w:p>
    <w:p w14:paraId="1781A29C" w14:textId="77777777" w:rsidR="00C85914" w:rsidRDefault="00C85914" w:rsidP="00285EE1">
      <w:pPr>
        <w:rPr>
          <w:b/>
          <w:u w:val="single"/>
        </w:rPr>
      </w:pPr>
    </w:p>
    <w:p w14:paraId="77C71903" w14:textId="6BC8C34B" w:rsidR="00C85914" w:rsidRDefault="00C85914" w:rsidP="00285EE1">
      <w:pPr>
        <w:rPr>
          <w:b/>
          <w:u w:val="single"/>
        </w:rPr>
      </w:pPr>
      <w:r>
        <w:rPr>
          <w:b/>
          <w:u w:val="single"/>
        </w:rPr>
        <w:lastRenderedPageBreak/>
        <w:t>Poker Game</w:t>
      </w:r>
    </w:p>
    <w:p w14:paraId="72843965" w14:textId="43463980" w:rsidR="00C85914" w:rsidRPr="00C85914" w:rsidRDefault="00C85914" w:rsidP="00285EE1">
      <w:pPr>
        <w:rPr>
          <w:b/>
          <w:u w:val="single"/>
        </w:rPr>
      </w:pPr>
      <w:r>
        <w:rPr>
          <w:b/>
          <w:noProof/>
          <w:u w:val="single"/>
        </w:rPr>
        <w:drawing>
          <wp:inline distT="0" distB="0" distL="0" distR="0" wp14:anchorId="6C271C28" wp14:editId="22AC33A6">
            <wp:extent cx="5486400" cy="3248025"/>
            <wp:effectExtent l="0" t="0" r="0" b="9525"/>
            <wp:docPr id="23" name="Picture 23" descr="C:\Users\Lee\AppData\Local\Microsoft\Windows\INetCache\Content.Word\PokerGam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e\AppData\Local\Microsoft\Windows\INetCache\Content.Word\PokerGameMock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inline>
        </w:drawing>
      </w:r>
    </w:p>
    <w:p w14:paraId="7F2B03AD" w14:textId="4E1E2164" w:rsidR="00C85914" w:rsidRPr="00827BFC" w:rsidRDefault="00827BFC" w:rsidP="00285EE1">
      <w:r>
        <w:t xml:space="preserve">This design is the main aspect of the application, this showcases the user playing No-Limit Texas Holdem versus the AI agent. </w:t>
      </w:r>
      <w:r w:rsidR="00891FD7">
        <w:t xml:space="preserve">The user can begin the game by clicking the “Begin Playing” button, this will shuffle the deck and give both players two cards. </w:t>
      </w:r>
    </w:p>
    <w:p w14:paraId="16294068" w14:textId="77777777" w:rsidR="005362B7" w:rsidRDefault="005362B7" w:rsidP="00285EE1">
      <w:pPr>
        <w:rPr>
          <w:b/>
          <w:u w:val="single"/>
        </w:rPr>
      </w:pPr>
    </w:p>
    <w:p w14:paraId="16D687EB" w14:textId="77777777" w:rsidR="005362B7" w:rsidRDefault="005362B7" w:rsidP="00285EE1">
      <w:pPr>
        <w:rPr>
          <w:b/>
          <w:u w:val="single"/>
        </w:rPr>
      </w:pPr>
    </w:p>
    <w:p w14:paraId="75977EFA" w14:textId="77777777" w:rsidR="005362B7" w:rsidRDefault="005362B7" w:rsidP="00285EE1">
      <w:pPr>
        <w:rPr>
          <w:b/>
          <w:u w:val="single"/>
        </w:rPr>
      </w:pPr>
    </w:p>
    <w:p w14:paraId="540601F4" w14:textId="77777777" w:rsidR="005362B7" w:rsidRDefault="005362B7" w:rsidP="00285EE1">
      <w:pPr>
        <w:rPr>
          <w:b/>
          <w:u w:val="single"/>
        </w:rPr>
      </w:pPr>
    </w:p>
    <w:p w14:paraId="6CF2A214" w14:textId="77777777" w:rsidR="005362B7" w:rsidRDefault="005362B7" w:rsidP="00285EE1">
      <w:pPr>
        <w:rPr>
          <w:b/>
          <w:u w:val="single"/>
        </w:rPr>
      </w:pPr>
    </w:p>
    <w:p w14:paraId="001A4E44" w14:textId="77777777" w:rsidR="005362B7" w:rsidRDefault="005362B7" w:rsidP="00285EE1">
      <w:pPr>
        <w:rPr>
          <w:b/>
          <w:u w:val="single"/>
        </w:rPr>
      </w:pPr>
    </w:p>
    <w:p w14:paraId="7DCCA686" w14:textId="79D4C045" w:rsidR="000D2130" w:rsidRDefault="000D2130" w:rsidP="00285EE1"/>
    <w:p w14:paraId="4C1DFE0A" w14:textId="77777777" w:rsidR="000D2130" w:rsidRPr="005362B7" w:rsidRDefault="000D2130" w:rsidP="00285EE1"/>
    <w:p w14:paraId="43720C38" w14:textId="77777777" w:rsidR="008E2796" w:rsidRPr="008E2796" w:rsidRDefault="008E2796" w:rsidP="00285EE1"/>
    <w:p w14:paraId="684AF1B7" w14:textId="6F79C091" w:rsidR="00F077BB" w:rsidRDefault="00F077BB" w:rsidP="00D23FCC">
      <w:pPr>
        <w:pStyle w:val="Heading2"/>
        <w:rPr>
          <w:lang w:val="en-IE"/>
        </w:rPr>
      </w:pPr>
      <w:bookmarkStart w:id="43" w:name="_Toc499742033"/>
      <w:r w:rsidRPr="00F077BB">
        <w:rPr>
          <w:lang w:val="en-IE"/>
        </w:rPr>
        <w:lastRenderedPageBreak/>
        <w:t>Testing</w:t>
      </w:r>
      <w:bookmarkEnd w:id="43"/>
    </w:p>
    <w:p w14:paraId="000F3AEE" w14:textId="77777777" w:rsidR="000B54AA" w:rsidRDefault="000B54AA" w:rsidP="000B54AA">
      <w:pPr>
        <w:ind w:left="720"/>
        <w:rPr>
          <w:rFonts w:cs="Arial"/>
          <w:b/>
          <w:u w:val="single"/>
        </w:rPr>
      </w:pPr>
      <w:r>
        <w:rPr>
          <w:rFonts w:cs="Arial"/>
          <w:b/>
          <w:u w:val="single"/>
        </w:rPr>
        <w:t>Testing</w:t>
      </w:r>
    </w:p>
    <w:p w14:paraId="63545988" w14:textId="77777777" w:rsidR="000B54AA" w:rsidRDefault="000B54AA" w:rsidP="000B54AA">
      <w:pPr>
        <w:ind w:left="720"/>
        <w:rPr>
          <w:rFonts w:cs="Arial"/>
        </w:rPr>
      </w:pPr>
      <w:r>
        <w:rPr>
          <w:rFonts w:cs="Arial"/>
        </w:rPr>
        <w:t>Since the application will be heavily fragmented, it will be needed to constantly be tested to ensure the algorithm is working correctly.</w:t>
      </w:r>
    </w:p>
    <w:p w14:paraId="35FBA288" w14:textId="77777777" w:rsidR="000B54AA" w:rsidRDefault="000B54AA" w:rsidP="000B54AA">
      <w:pPr>
        <w:ind w:left="720"/>
        <w:rPr>
          <w:rFonts w:cs="Arial"/>
          <w:b/>
          <w:u w:val="single"/>
        </w:rPr>
      </w:pPr>
      <w:r>
        <w:rPr>
          <w:rFonts w:cs="Arial"/>
          <w:b/>
          <w:u w:val="single"/>
        </w:rPr>
        <w:t>Unit Testing</w:t>
      </w:r>
    </w:p>
    <w:p w14:paraId="119700A5" w14:textId="77777777" w:rsidR="000B54AA" w:rsidRDefault="000B54AA" w:rsidP="000B54AA">
      <w:pPr>
        <w:ind w:left="720"/>
        <w:rPr>
          <w:rFonts w:cs="Arial"/>
        </w:rPr>
      </w:pPr>
      <w:r>
        <w:rPr>
          <w:rFonts w:cs="Arial"/>
        </w:rPr>
        <w:t xml:space="preserve">Manual testing will be done to ensure the calculations are correct, </w:t>
      </w:r>
      <w:proofErr w:type="spellStart"/>
      <w:r>
        <w:rPr>
          <w:rFonts w:cs="Arial"/>
        </w:rPr>
        <w:t>i.e</w:t>
      </w:r>
      <w:proofErr w:type="spellEnd"/>
      <w:r>
        <w:rPr>
          <w:rFonts w:cs="Arial"/>
        </w:rPr>
        <w:t xml:space="preserve"> they give the predicted results.</w:t>
      </w:r>
    </w:p>
    <w:p w14:paraId="6900671F" w14:textId="77777777" w:rsidR="000B54AA" w:rsidRDefault="000B54AA" w:rsidP="000B54AA">
      <w:pPr>
        <w:ind w:left="720"/>
        <w:rPr>
          <w:rFonts w:cs="Arial"/>
        </w:rPr>
      </w:pPr>
      <w:r>
        <w:rPr>
          <w:rFonts w:cs="Arial"/>
        </w:rPr>
        <w:t>All created objects will be tested to ensure that the expected data is assigned to them and consequently used in game class. The card shuffling which forms a crucial aspect of the system will need to be exhaustively tested.</w:t>
      </w:r>
    </w:p>
    <w:p w14:paraId="4F80FE68" w14:textId="77777777" w:rsidR="000B54AA" w:rsidRDefault="000B54AA" w:rsidP="000B54AA">
      <w:pPr>
        <w:ind w:left="720"/>
        <w:rPr>
          <w:rFonts w:cs="Arial"/>
        </w:rPr>
      </w:pPr>
      <w:r>
        <w:rPr>
          <w:rFonts w:cs="Arial"/>
        </w:rPr>
        <w:t>The program will also need to be tested to ensure the randomness of its actions are maintained.</w:t>
      </w:r>
    </w:p>
    <w:p w14:paraId="22ACB612" w14:textId="77777777" w:rsidR="000B54AA" w:rsidRDefault="000B54AA" w:rsidP="000B54AA">
      <w:pPr>
        <w:ind w:left="720"/>
        <w:rPr>
          <w:rFonts w:cs="Arial"/>
          <w:b/>
          <w:u w:val="single"/>
        </w:rPr>
      </w:pPr>
      <w:r>
        <w:rPr>
          <w:rFonts w:cs="Arial"/>
          <w:b/>
          <w:u w:val="single"/>
        </w:rPr>
        <w:t>User Testing</w:t>
      </w:r>
    </w:p>
    <w:p w14:paraId="56D1A5A8" w14:textId="77777777" w:rsidR="000B54AA" w:rsidRDefault="000B54AA" w:rsidP="000B54AA">
      <w:pPr>
        <w:spacing w:after="0"/>
        <w:ind w:left="720"/>
        <w:rPr>
          <w:rFonts w:cs="Arial"/>
        </w:rPr>
      </w:pPr>
      <w:r>
        <w:rPr>
          <w:rFonts w:cs="Arial"/>
        </w:rPr>
        <w:t>This method of testing will be used during every stage of the development.</w:t>
      </w:r>
    </w:p>
    <w:p w14:paraId="43CD050F" w14:textId="77777777" w:rsidR="000B54AA" w:rsidRDefault="000B54AA" w:rsidP="000B54AA">
      <w:pPr>
        <w:spacing w:after="0"/>
        <w:ind w:left="720"/>
        <w:rPr>
          <w:rFonts w:cs="Arial"/>
        </w:rPr>
      </w:pPr>
      <w:r>
        <w:rPr>
          <w:rFonts w:cs="Arial"/>
        </w:rPr>
        <w:t xml:space="preserve">During User testing, information such as the player’s cards or amount of chips they hold will need to be correct. </w:t>
      </w:r>
    </w:p>
    <w:p w14:paraId="2B47E0EC" w14:textId="77777777" w:rsidR="000B54AA" w:rsidRDefault="000B54AA" w:rsidP="000B54AA">
      <w:pPr>
        <w:spacing w:after="0"/>
        <w:ind w:left="720"/>
        <w:rPr>
          <w:rFonts w:cs="Arial"/>
        </w:rPr>
      </w:pPr>
    </w:p>
    <w:p w14:paraId="7F8C9AB8" w14:textId="0214390A" w:rsidR="000B54AA" w:rsidRDefault="000B54AA" w:rsidP="000B54AA">
      <w:pPr>
        <w:spacing w:after="0"/>
        <w:ind w:left="720"/>
        <w:rPr>
          <w:rFonts w:cs="Arial"/>
        </w:rPr>
      </w:pPr>
      <w:r>
        <w:rPr>
          <w:rFonts w:cs="Arial"/>
        </w:rPr>
        <w:t xml:space="preserve">The program’s actions must be heavily tested to prevent as little as much bugs as appearing, such as a user may be able to press the bet button twice during their hand. This could cause unexpected and unstable </w:t>
      </w:r>
      <w:r w:rsidR="00EC3883">
        <w:rPr>
          <w:rFonts w:cs="Arial"/>
        </w:rPr>
        <w:t>behavior</w:t>
      </w:r>
      <w:r>
        <w:rPr>
          <w:rFonts w:cs="Arial"/>
        </w:rPr>
        <w:t xml:space="preserve"> in the application, and could never be detected without user testing. </w:t>
      </w:r>
    </w:p>
    <w:p w14:paraId="2CDD7017" w14:textId="0E2A77DD" w:rsidR="000B54AA" w:rsidRDefault="000B54AA" w:rsidP="000B54AA">
      <w:pPr>
        <w:rPr>
          <w:lang w:val="en-IE"/>
        </w:rPr>
      </w:pPr>
    </w:p>
    <w:p w14:paraId="0E450532" w14:textId="77777777" w:rsidR="000B54AA" w:rsidRPr="000B54AA" w:rsidRDefault="000B54AA" w:rsidP="000B54AA">
      <w:pPr>
        <w:rPr>
          <w:lang w:val="en-IE"/>
        </w:rPr>
      </w:pPr>
    </w:p>
    <w:p w14:paraId="684AF1BB" w14:textId="77777777" w:rsidR="00F077BB" w:rsidRDefault="00F077BB" w:rsidP="00D23FCC">
      <w:pPr>
        <w:pStyle w:val="Heading2"/>
        <w:rPr>
          <w:lang w:val="en-IE"/>
        </w:rPr>
      </w:pPr>
      <w:bookmarkStart w:id="44" w:name="_Toc499742034"/>
      <w:r w:rsidRPr="00F077BB">
        <w:rPr>
          <w:lang w:val="en-IE"/>
        </w:rPr>
        <w:t>Customer testing</w:t>
      </w:r>
      <w:bookmarkEnd w:id="44"/>
    </w:p>
    <w:p w14:paraId="684AF1BC" w14:textId="77777777" w:rsidR="00916066" w:rsidRPr="004D5487" w:rsidRDefault="00916066" w:rsidP="00916066">
      <w:pPr>
        <w:rPr>
          <w:color w:val="0070C0"/>
          <w:lang w:val="en-IE"/>
        </w:rPr>
      </w:pPr>
      <w:r w:rsidRPr="004D5487">
        <w:rPr>
          <w:color w:val="0070C0"/>
          <w:lang w:val="en-IE"/>
        </w:rPr>
        <w:t>Provide evidence for and results of customer testing. This may include ratings or quotes from the customer.</w:t>
      </w:r>
    </w:p>
    <w:p w14:paraId="684AF1BD" w14:textId="6766B41D" w:rsidR="00F077BB" w:rsidRDefault="00F077BB" w:rsidP="00D23FCC">
      <w:pPr>
        <w:pStyle w:val="Heading2"/>
        <w:rPr>
          <w:lang w:val="en-IE"/>
        </w:rPr>
      </w:pPr>
      <w:bookmarkStart w:id="45" w:name="_Toc499742035"/>
      <w:r w:rsidRPr="00F077BB">
        <w:rPr>
          <w:lang w:val="en-IE"/>
        </w:rPr>
        <w:lastRenderedPageBreak/>
        <w:t>Evaluation</w:t>
      </w:r>
      <w:bookmarkEnd w:id="45"/>
    </w:p>
    <w:p w14:paraId="2E2A152C" w14:textId="65BDD471" w:rsidR="006B504E" w:rsidRDefault="006B504E" w:rsidP="006B504E">
      <w:pPr>
        <w:rPr>
          <w:lang w:val="en-GB"/>
        </w:rPr>
      </w:pPr>
      <w:r>
        <w:rPr>
          <w:lang w:val="en-GB"/>
        </w:rPr>
        <w:t xml:space="preserve">The system has multiple ways in which it could evolve over time. Some of which include, expanding to other variations of Texas Hold’em, such as six and nine table Texas Holdem, which would just see an influx of different AI agent types on the tables. The system could also expand to different Poker games, such as Pot limit Omaha or Limit Poker, which are less popular games, but still carry a big following of players. </w:t>
      </w:r>
    </w:p>
    <w:p w14:paraId="3E8BD176" w14:textId="304B50F7" w:rsidR="004957AA" w:rsidRDefault="004957AA" w:rsidP="006B504E">
      <w:pPr>
        <w:rPr>
          <w:lang w:val="en-GB"/>
        </w:rPr>
      </w:pPr>
    </w:p>
    <w:p w14:paraId="62BC79BF" w14:textId="77777777" w:rsidR="004957AA" w:rsidRDefault="004957AA" w:rsidP="004957AA">
      <w:pPr>
        <w:pStyle w:val="Heading2"/>
        <w:tabs>
          <w:tab w:val="num" w:pos="936"/>
        </w:tabs>
        <w:spacing w:before="360" w:line="240" w:lineRule="auto"/>
        <w:ind w:left="578" w:hanging="578"/>
      </w:pPr>
      <w:bookmarkStart w:id="46" w:name="_Toc316977395"/>
      <w:r>
        <w:t>Definitions, Acronyms, and Abbreviations</w:t>
      </w:r>
      <w:bookmarkEnd w:id="46"/>
    </w:p>
    <w:p w14:paraId="7E51619C" w14:textId="77777777" w:rsidR="00AC7DE0" w:rsidRDefault="00AC7DE0" w:rsidP="006B504E"/>
    <w:p w14:paraId="546DE806" w14:textId="563873FD" w:rsidR="004957AA" w:rsidRDefault="00AC7DE0" w:rsidP="006B504E">
      <w:r w:rsidRPr="00AC7DE0">
        <w:rPr>
          <w:b/>
        </w:rPr>
        <w:t>Action.</w:t>
      </w:r>
      <w:r>
        <w:t xml:space="preserve"> Refers to a </w:t>
      </w:r>
      <w:proofErr w:type="gramStart"/>
      <w:r>
        <w:t>players</w:t>
      </w:r>
      <w:proofErr w:type="gramEnd"/>
      <w:r>
        <w:t xml:space="preserve"> action on the poker table. Actions may include folding, checking, calling, betting or raising.</w:t>
      </w:r>
    </w:p>
    <w:p w14:paraId="4EC6A7BF" w14:textId="73BBD9DB" w:rsidR="00AC7DE0" w:rsidRDefault="00AC7DE0" w:rsidP="006B504E">
      <w:r w:rsidRPr="00AC7DE0">
        <w:rPr>
          <w:b/>
        </w:rPr>
        <w:t>All-in.</w:t>
      </w:r>
      <w:r>
        <w:t xml:space="preserve"> When a player commits his entire stack of chips or money to the pot.</w:t>
      </w:r>
    </w:p>
    <w:p w14:paraId="0AFD3F61" w14:textId="30A44E60" w:rsidR="00AC7DE0" w:rsidRDefault="00AC7DE0" w:rsidP="006B504E">
      <w:r w:rsidRPr="00AC7DE0">
        <w:rPr>
          <w:b/>
        </w:rPr>
        <w:t>Big Blind.</w:t>
      </w:r>
      <w:r>
        <w:t xml:space="preserve"> In Texas Hold'em, the player two places to the left of the dealer posts a forced bet called the big blind. This amount is set depending on the stakes being played. The amount of the big blind is usually twice that of the small blind, and equal to a small bet.</w:t>
      </w:r>
    </w:p>
    <w:p w14:paraId="2A5F78B7" w14:textId="22852F63" w:rsidR="00AC7DE0" w:rsidRDefault="00AC7DE0" w:rsidP="006B504E">
      <w:r w:rsidRPr="00AC7DE0">
        <w:rPr>
          <w:b/>
        </w:rPr>
        <w:t>Community cards.</w:t>
      </w:r>
      <w:r>
        <w:t xml:space="preserve"> Refers to the open cards dealt to the table in which players can all observe to make their hands.</w:t>
      </w:r>
    </w:p>
    <w:p w14:paraId="6A77C01B" w14:textId="50E7F915" w:rsidR="00AC7DE0" w:rsidRDefault="00AC7DE0" w:rsidP="006B504E">
      <w:r w:rsidRPr="00AC7DE0">
        <w:rPr>
          <w:b/>
        </w:rPr>
        <w:t>Button</w:t>
      </w:r>
      <w:r>
        <w:t xml:space="preserve">. Also </w:t>
      </w:r>
      <w:proofErr w:type="spellStart"/>
      <w:r>
        <w:t>refered</w:t>
      </w:r>
      <w:proofErr w:type="spellEnd"/>
      <w:r>
        <w:t xml:space="preserve"> to as the ‘Dealer marker’. The player with the button is the player just before the small-blind, and has positional advantage over the entire table for the duration of the hand.</w:t>
      </w:r>
    </w:p>
    <w:p w14:paraId="6E4B8D7E" w14:textId="110403B7" w:rsidR="00AC7DE0" w:rsidRDefault="00AC7DE0" w:rsidP="006B504E">
      <w:r w:rsidRPr="00AC7DE0">
        <w:rPr>
          <w:b/>
        </w:rPr>
        <w:t>Flop</w:t>
      </w:r>
      <w:r>
        <w:t>. (a) The first three community cards dealt in Texas Hold'em. (b) The betting round that commences after the first three community cards have been dealt.</w:t>
      </w:r>
    </w:p>
    <w:p w14:paraId="620F4B8F" w14:textId="2A1718C7" w:rsidR="00AC7DE0" w:rsidRDefault="00AC7DE0" w:rsidP="006B504E">
      <w:r w:rsidRPr="00AC7DE0">
        <w:rPr>
          <w:b/>
        </w:rPr>
        <w:t>Turn.</w:t>
      </w:r>
      <w:r>
        <w:t xml:space="preserve"> (a) The fourth community card dealt in Texas Hold'em. (b) The betting round after the fourth community card is dealt.</w:t>
      </w:r>
    </w:p>
    <w:p w14:paraId="531E48B5" w14:textId="17912360" w:rsidR="00AC7DE0" w:rsidRDefault="00AC7DE0" w:rsidP="006B504E">
      <w:r w:rsidRPr="00AC7DE0">
        <w:rPr>
          <w:b/>
        </w:rPr>
        <w:lastRenderedPageBreak/>
        <w:t>River.</w:t>
      </w:r>
      <w:r>
        <w:t xml:space="preserve"> (a) The fifth community card dealt in Texas Hold'em. (b) The final betting round after the fifth community card is dealt.</w:t>
      </w:r>
    </w:p>
    <w:p w14:paraId="3606E5EE" w14:textId="2103D0D9" w:rsidR="00AC7DE0" w:rsidRDefault="00AC7DE0" w:rsidP="006B504E">
      <w:r w:rsidRPr="00AC7DE0">
        <w:rPr>
          <w:b/>
        </w:rPr>
        <w:t>Range</w:t>
      </w:r>
      <w:r>
        <w:t>. A collection of hands usually consisting of one or more hole-cards. This term is commonly used when an oppositions hands are not known, and can only be estimated.</w:t>
      </w:r>
    </w:p>
    <w:p w14:paraId="2A6FE4C8" w14:textId="065EF88A" w:rsidR="00AC7DE0" w:rsidRDefault="00AC7DE0" w:rsidP="006B504E">
      <w:r w:rsidRPr="00AC7DE0">
        <w:rPr>
          <w:b/>
        </w:rPr>
        <w:t>Pot.</w:t>
      </w:r>
      <w:r>
        <w:t xml:space="preserve"> The collection of all the betting amounts on the table at that point in time</w:t>
      </w:r>
    </w:p>
    <w:p w14:paraId="04717C9C" w14:textId="2A282D54" w:rsidR="00B83250" w:rsidRDefault="00B83250" w:rsidP="006B504E">
      <w:r w:rsidRPr="00B83250">
        <w:rPr>
          <w:b/>
        </w:rPr>
        <w:t>Pre-flop</w:t>
      </w:r>
      <w:r>
        <w:t>. Refers to the betting round before the flop has been dealt.</w:t>
      </w:r>
    </w:p>
    <w:p w14:paraId="625FB100" w14:textId="155817D9" w:rsidR="00B83250" w:rsidRDefault="00B83250" w:rsidP="006B504E">
      <w:r w:rsidRPr="00053DBC">
        <w:rPr>
          <w:b/>
        </w:rPr>
        <w:t>Post-flop.</w:t>
      </w:r>
      <w:r>
        <w:t xml:space="preserve"> Refers to the </w:t>
      </w:r>
      <w:r w:rsidR="00966336">
        <w:t>betting’s</w:t>
      </w:r>
      <w:r>
        <w:t xml:space="preserve"> rounds that extend during</w:t>
      </w:r>
      <w:bookmarkStart w:id="47" w:name="_GoBack"/>
      <w:bookmarkEnd w:id="47"/>
      <w:r>
        <w:t xml:space="preserve"> and after the flop has been dealt. This includes the flop, turn and river.</w:t>
      </w:r>
    </w:p>
    <w:p w14:paraId="0CC181AA" w14:textId="3656A0C8" w:rsidR="00560D36" w:rsidRDefault="00560D36" w:rsidP="006B504E">
      <w:pPr>
        <w:rPr>
          <w:lang w:val="en-GB"/>
        </w:rPr>
      </w:pPr>
      <w:r w:rsidRPr="00560D36">
        <w:rPr>
          <w:b/>
        </w:rPr>
        <w:t>Hole Card.</w:t>
      </w:r>
      <w:r>
        <w:t xml:space="preserve"> A player's private card in poker, unknown to the opponents.</w:t>
      </w:r>
    </w:p>
    <w:p w14:paraId="684AF1E1" w14:textId="69FB9630" w:rsidR="00916066" w:rsidRPr="00F077BB" w:rsidRDefault="00916066" w:rsidP="00F077BB">
      <w:pPr>
        <w:rPr>
          <w:lang w:val="en-IE"/>
        </w:rPr>
      </w:pPr>
    </w:p>
    <w:p w14:paraId="684AF1E2" w14:textId="77777777" w:rsidR="00F077BB" w:rsidRPr="00F077BB" w:rsidRDefault="00F077BB" w:rsidP="00916066">
      <w:pPr>
        <w:pStyle w:val="Heading1"/>
        <w:rPr>
          <w:lang w:val="en-IE"/>
        </w:rPr>
      </w:pPr>
      <w:bookmarkStart w:id="48" w:name="_Toc499742036"/>
      <w:r w:rsidRPr="00F077BB">
        <w:rPr>
          <w:lang w:val="en-IE"/>
        </w:rPr>
        <w:lastRenderedPageBreak/>
        <w:t>Conclusions</w:t>
      </w:r>
      <w:bookmarkEnd w:id="48"/>
    </w:p>
    <w:p w14:paraId="684AF1E3" w14:textId="77777777" w:rsidR="00F077BB" w:rsidRPr="004D5487" w:rsidRDefault="00F077BB" w:rsidP="00F077BB">
      <w:pPr>
        <w:rPr>
          <w:color w:val="0070C0"/>
          <w:lang w:val="en-IE"/>
        </w:rPr>
      </w:pPr>
      <w:r w:rsidRPr="004D5487">
        <w:rPr>
          <w:color w:val="0070C0"/>
          <w:lang w:val="en-IE"/>
        </w:rPr>
        <w:t>Describe the advantages/disadvantages, opportunities and limits of the project.</w:t>
      </w:r>
    </w:p>
    <w:p w14:paraId="684AF1E4" w14:textId="77777777" w:rsidR="00F077BB" w:rsidRDefault="00F077BB" w:rsidP="00916066">
      <w:pPr>
        <w:pStyle w:val="Heading1"/>
        <w:rPr>
          <w:lang w:val="en-IE"/>
        </w:rPr>
      </w:pPr>
      <w:bookmarkStart w:id="49" w:name="_Toc499742037"/>
      <w:r w:rsidRPr="00F077BB">
        <w:rPr>
          <w:lang w:val="en-IE"/>
        </w:rPr>
        <w:lastRenderedPageBreak/>
        <w:t>Further development or research</w:t>
      </w:r>
      <w:bookmarkEnd w:id="49"/>
    </w:p>
    <w:p w14:paraId="684AF1E5" w14:textId="77777777" w:rsidR="00700CAD" w:rsidRPr="004D5487" w:rsidRDefault="00700CAD" w:rsidP="00700CAD">
      <w:pPr>
        <w:rPr>
          <w:color w:val="0070C0"/>
          <w:lang w:val="en-IE"/>
        </w:rPr>
      </w:pPr>
      <w:r w:rsidRPr="004D5487">
        <w:rPr>
          <w:color w:val="0070C0"/>
          <w:lang w:val="en-IE"/>
        </w:rPr>
        <w:t>With more resources, where could the results of this project lead to?</w:t>
      </w:r>
    </w:p>
    <w:p w14:paraId="684AF1E6" w14:textId="77777777" w:rsidR="00F077BB" w:rsidRDefault="001372D8" w:rsidP="001372D8">
      <w:pPr>
        <w:pStyle w:val="Heading1"/>
        <w:rPr>
          <w:lang w:val="en-IE"/>
        </w:rPr>
      </w:pPr>
      <w:bookmarkStart w:id="50" w:name="_Toc499742038"/>
      <w:r w:rsidRPr="001372D8">
        <w:lastRenderedPageBreak/>
        <w:t>References</w:t>
      </w:r>
      <w:bookmarkEnd w:id="50"/>
    </w:p>
    <w:p w14:paraId="64238CC2" w14:textId="44B52462" w:rsidR="00A4407D" w:rsidRDefault="00A4407D" w:rsidP="00A4407D">
      <w:pPr>
        <w:pStyle w:val="NormalWeb"/>
        <w:rPr>
          <w:rFonts w:ascii="Verdana" w:hAnsi="Verdana"/>
          <w:color w:val="000000"/>
          <w:sz w:val="20"/>
          <w:szCs w:val="20"/>
        </w:rPr>
      </w:pPr>
      <w:r>
        <w:rPr>
          <w:rFonts w:ascii="Verdana" w:hAnsi="Verdana"/>
          <w:color w:val="000000"/>
          <w:sz w:val="20"/>
          <w:szCs w:val="20"/>
        </w:rPr>
        <w:t xml:space="preserve">Zakir </w:t>
      </w:r>
      <w:proofErr w:type="spellStart"/>
      <w:r>
        <w:rPr>
          <w:rFonts w:ascii="Verdana" w:hAnsi="Verdana"/>
          <w:color w:val="000000"/>
          <w:sz w:val="20"/>
          <w:szCs w:val="20"/>
        </w:rPr>
        <w:t>Baghirov</w:t>
      </w:r>
      <w:proofErr w:type="spellEnd"/>
      <w:r>
        <w:rPr>
          <w:rFonts w:ascii="Verdana" w:hAnsi="Verdana"/>
          <w:color w:val="000000"/>
          <w:sz w:val="20"/>
          <w:szCs w:val="20"/>
        </w:rPr>
        <w:t>. (2106). </w:t>
      </w:r>
      <w:r>
        <w:rPr>
          <w:rFonts w:ascii="Verdana" w:hAnsi="Verdana"/>
          <w:i/>
          <w:iCs/>
          <w:color w:val="000000"/>
          <w:sz w:val="20"/>
          <w:szCs w:val="20"/>
        </w:rPr>
        <w:t xml:space="preserve">Creating a state-of-the-art based poker </w:t>
      </w:r>
      <w:proofErr w:type="spellStart"/>
      <w:proofErr w:type="gramStart"/>
      <w:r>
        <w:rPr>
          <w:rFonts w:ascii="Verdana" w:hAnsi="Verdana"/>
          <w:i/>
          <w:iCs/>
          <w:color w:val="000000"/>
          <w:sz w:val="20"/>
          <w:szCs w:val="20"/>
        </w:rPr>
        <w:t>player.</w:t>
      </w:r>
      <w:r>
        <w:rPr>
          <w:rFonts w:ascii="Verdana" w:hAnsi="Verdana"/>
          <w:color w:val="000000"/>
          <w:sz w:val="20"/>
          <w:szCs w:val="20"/>
        </w:rPr>
        <w:t>Available</w:t>
      </w:r>
      <w:proofErr w:type="spellEnd"/>
      <w:proofErr w:type="gramEnd"/>
      <w:r>
        <w:rPr>
          <w:rFonts w:ascii="Verdana" w:hAnsi="Verdana"/>
          <w:color w:val="000000"/>
          <w:sz w:val="20"/>
          <w:szCs w:val="20"/>
        </w:rPr>
        <w:t>: http://studentnet.cs.manchester.ac.uk/resources/library/3rd-year-projects/2016/zakir.baghirov.pdf. Last accessed 30th November 2017.</w:t>
      </w:r>
    </w:p>
    <w:p w14:paraId="7441A3A8" w14:textId="2C94EE95" w:rsidR="00A4407D" w:rsidRDefault="00A4407D" w:rsidP="00A4407D">
      <w:pPr>
        <w:pStyle w:val="NormalWeb"/>
        <w:rPr>
          <w:rFonts w:ascii="Verdana" w:hAnsi="Verdana"/>
          <w:color w:val="000000"/>
          <w:sz w:val="20"/>
          <w:szCs w:val="20"/>
        </w:rPr>
      </w:pPr>
      <w:r>
        <w:rPr>
          <w:rFonts w:ascii="Verdana" w:hAnsi="Verdana"/>
          <w:color w:val="000000"/>
          <w:sz w:val="20"/>
          <w:szCs w:val="20"/>
        </w:rPr>
        <w:t xml:space="preserve">Luís Filipe </w:t>
      </w:r>
      <w:proofErr w:type="spellStart"/>
      <w:r>
        <w:rPr>
          <w:rFonts w:ascii="Verdana" w:hAnsi="Verdana"/>
          <w:color w:val="000000"/>
          <w:sz w:val="20"/>
          <w:szCs w:val="20"/>
        </w:rPr>
        <w:t>Guimarães</w:t>
      </w:r>
      <w:proofErr w:type="spellEnd"/>
      <w:r>
        <w:rPr>
          <w:rFonts w:ascii="Verdana" w:hAnsi="Verdana"/>
          <w:color w:val="000000"/>
          <w:sz w:val="20"/>
          <w:szCs w:val="20"/>
        </w:rPr>
        <w:t xml:space="preserve"> </w:t>
      </w:r>
      <w:proofErr w:type="spellStart"/>
      <w:r>
        <w:rPr>
          <w:rFonts w:ascii="Verdana" w:hAnsi="Verdana"/>
          <w:color w:val="000000"/>
          <w:sz w:val="20"/>
          <w:szCs w:val="20"/>
        </w:rPr>
        <w:t>Teófilo</w:t>
      </w:r>
      <w:proofErr w:type="spellEnd"/>
      <w:r>
        <w:rPr>
          <w:rFonts w:ascii="Verdana" w:hAnsi="Verdana"/>
          <w:color w:val="000000"/>
          <w:sz w:val="20"/>
          <w:szCs w:val="20"/>
        </w:rPr>
        <w:t>. (2016). </w:t>
      </w:r>
      <w:r>
        <w:rPr>
          <w:rFonts w:ascii="Verdana" w:hAnsi="Verdana"/>
          <w:i/>
          <w:iCs/>
          <w:color w:val="000000"/>
          <w:sz w:val="20"/>
          <w:szCs w:val="20"/>
        </w:rPr>
        <w:t>Methodologies and Tools for Creating Competitive Poker Playing Agents.</w:t>
      </w:r>
      <w:r>
        <w:rPr>
          <w:rFonts w:ascii="Verdana" w:hAnsi="Verdana"/>
          <w:color w:val="000000"/>
          <w:sz w:val="20"/>
          <w:szCs w:val="20"/>
        </w:rPr>
        <w:t> Available: file:///C:/Users/Lee/Downloads/phd-luisteofilo.pdf. Last accessed 30th November 2017.</w:t>
      </w:r>
    </w:p>
    <w:p w14:paraId="689199DA" w14:textId="29D68087" w:rsidR="00A4407D" w:rsidRDefault="00A4407D" w:rsidP="00A4407D">
      <w:pPr>
        <w:pStyle w:val="NormalWeb"/>
        <w:rPr>
          <w:rFonts w:ascii="Verdana" w:hAnsi="Verdana"/>
          <w:color w:val="000000"/>
          <w:sz w:val="20"/>
          <w:szCs w:val="20"/>
        </w:rPr>
      </w:pPr>
      <w:r>
        <w:rPr>
          <w:rFonts w:ascii="Verdana" w:hAnsi="Verdana"/>
          <w:color w:val="000000"/>
          <w:sz w:val="20"/>
          <w:szCs w:val="20"/>
        </w:rPr>
        <w:t xml:space="preserve">Trevor </w:t>
      </w:r>
      <w:proofErr w:type="spellStart"/>
      <w:r>
        <w:rPr>
          <w:rFonts w:ascii="Verdana" w:hAnsi="Verdana"/>
          <w:color w:val="000000"/>
          <w:sz w:val="20"/>
          <w:szCs w:val="20"/>
        </w:rPr>
        <w:t>Cappallo</w:t>
      </w:r>
      <w:proofErr w:type="spellEnd"/>
      <w:r>
        <w:rPr>
          <w:rFonts w:ascii="Verdana" w:hAnsi="Verdana"/>
          <w:color w:val="000000"/>
          <w:sz w:val="20"/>
          <w:szCs w:val="20"/>
        </w:rPr>
        <w:t>. (2013). </w:t>
      </w:r>
      <w:r>
        <w:rPr>
          <w:rFonts w:ascii="Verdana" w:hAnsi="Verdana"/>
          <w:i/>
          <w:iCs/>
          <w:color w:val="000000"/>
          <w:sz w:val="20"/>
          <w:szCs w:val="20"/>
        </w:rPr>
        <w:t>Development of a Heads-Up Autonomous Poker-Playing Agent.</w:t>
      </w:r>
      <w:r>
        <w:rPr>
          <w:rFonts w:ascii="Verdana" w:hAnsi="Verdana"/>
          <w:color w:val="000000"/>
          <w:sz w:val="20"/>
          <w:szCs w:val="20"/>
        </w:rPr>
        <w:t> Available: http://by.tc/assets/cappallo_poker_project.pdf. Last accessed 30th November 2017.</w:t>
      </w:r>
    </w:p>
    <w:p w14:paraId="250D74F7" w14:textId="6DA6D1F0" w:rsidR="00A4407D" w:rsidRDefault="00A4407D" w:rsidP="00A4407D">
      <w:pPr>
        <w:pStyle w:val="NormalWeb"/>
        <w:rPr>
          <w:rFonts w:ascii="Verdana" w:hAnsi="Verdana"/>
          <w:color w:val="000000"/>
          <w:sz w:val="20"/>
          <w:szCs w:val="20"/>
        </w:rPr>
      </w:pPr>
      <w:r>
        <w:rPr>
          <w:rFonts w:ascii="Verdana" w:hAnsi="Verdana"/>
          <w:color w:val="000000"/>
          <w:sz w:val="20"/>
          <w:szCs w:val="20"/>
        </w:rPr>
        <w:t xml:space="preserve">Patrick </w:t>
      </w:r>
      <w:proofErr w:type="spellStart"/>
      <w:r>
        <w:rPr>
          <w:rFonts w:ascii="Verdana" w:hAnsi="Verdana"/>
          <w:color w:val="000000"/>
          <w:sz w:val="20"/>
          <w:szCs w:val="20"/>
        </w:rPr>
        <w:t>Mccurley</w:t>
      </w:r>
      <w:proofErr w:type="spellEnd"/>
      <w:r>
        <w:rPr>
          <w:rFonts w:ascii="Verdana" w:hAnsi="Verdana"/>
          <w:color w:val="000000"/>
          <w:sz w:val="20"/>
          <w:szCs w:val="20"/>
        </w:rPr>
        <w:t>. (2009). </w:t>
      </w:r>
      <w:r>
        <w:rPr>
          <w:rFonts w:ascii="Verdana" w:hAnsi="Verdana"/>
          <w:i/>
          <w:iCs/>
          <w:color w:val="000000"/>
          <w:sz w:val="20"/>
          <w:szCs w:val="20"/>
        </w:rPr>
        <w:t>An Artificial Intelligence Agent for Texas Hold'em Poker.</w:t>
      </w:r>
      <w:r>
        <w:rPr>
          <w:rFonts w:ascii="Verdana" w:hAnsi="Verdana"/>
          <w:color w:val="000000"/>
          <w:sz w:val="20"/>
          <w:szCs w:val="20"/>
        </w:rPr>
        <w:t> Available: http://poker-ai.org/archive/pokerai.org/public/aith.pdf. Last accessed 30th November 2017.</w:t>
      </w:r>
    </w:p>
    <w:p w14:paraId="33D0C3DF" w14:textId="5E2F3E32" w:rsidR="00CD3726" w:rsidRDefault="00CD3726" w:rsidP="00A4407D">
      <w:pPr>
        <w:pStyle w:val="NormalWeb"/>
        <w:rPr>
          <w:rFonts w:ascii="Verdana" w:hAnsi="Verdana"/>
          <w:color w:val="000000"/>
          <w:sz w:val="20"/>
          <w:szCs w:val="20"/>
        </w:rPr>
      </w:pPr>
      <w:r>
        <w:rPr>
          <w:rFonts w:ascii="Verdana" w:hAnsi="Verdana"/>
          <w:color w:val="000000"/>
          <w:sz w:val="20"/>
          <w:szCs w:val="20"/>
        </w:rPr>
        <w:t xml:space="preserve">Nick </w:t>
      </w:r>
      <w:proofErr w:type="spellStart"/>
      <w:r>
        <w:rPr>
          <w:rFonts w:ascii="Verdana" w:hAnsi="Verdana"/>
          <w:color w:val="000000"/>
          <w:sz w:val="20"/>
          <w:szCs w:val="20"/>
        </w:rPr>
        <w:t>Abou</w:t>
      </w:r>
      <w:proofErr w:type="spellEnd"/>
      <w:r>
        <w:rPr>
          <w:rFonts w:ascii="Verdana" w:hAnsi="Verdana"/>
          <w:color w:val="000000"/>
          <w:sz w:val="20"/>
          <w:szCs w:val="20"/>
        </w:rPr>
        <w:t xml:space="preserve"> Risk. (2010). </w:t>
      </w:r>
      <w:r>
        <w:rPr>
          <w:rFonts w:ascii="Verdana" w:hAnsi="Verdana"/>
          <w:i/>
          <w:iCs/>
          <w:color w:val="000000"/>
          <w:sz w:val="20"/>
          <w:szCs w:val="20"/>
        </w:rPr>
        <w:t>Using Counterfactual Regret Minimization to Create Competitive Multiplayer Poker Agents.</w:t>
      </w:r>
      <w:r>
        <w:rPr>
          <w:rFonts w:ascii="Verdana" w:hAnsi="Verdana"/>
          <w:color w:val="000000"/>
          <w:sz w:val="20"/>
          <w:szCs w:val="20"/>
        </w:rPr>
        <w:t> Available: http://poker.cs.ualberta.ca/publications/AAMAS10.pdf. Last accessed 30th November 2017.</w:t>
      </w:r>
    </w:p>
    <w:p w14:paraId="5571F5FB" w14:textId="52CE0FB8" w:rsidR="00273601" w:rsidRDefault="00273601" w:rsidP="00A4407D">
      <w:pPr>
        <w:pStyle w:val="NormalWeb"/>
        <w:rPr>
          <w:rFonts w:ascii="Verdana" w:hAnsi="Verdana"/>
          <w:color w:val="000000"/>
          <w:sz w:val="20"/>
          <w:szCs w:val="20"/>
        </w:rPr>
      </w:pPr>
      <w:r>
        <w:rPr>
          <w:rFonts w:ascii="Verdana" w:hAnsi="Verdana"/>
          <w:color w:val="000000"/>
          <w:sz w:val="20"/>
          <w:szCs w:val="20"/>
        </w:rPr>
        <w:t xml:space="preserve">Erwin </w:t>
      </w:r>
      <w:proofErr w:type="spellStart"/>
      <w:r>
        <w:rPr>
          <w:rFonts w:ascii="Verdana" w:hAnsi="Verdana"/>
          <w:color w:val="000000"/>
          <w:sz w:val="20"/>
          <w:szCs w:val="20"/>
        </w:rPr>
        <w:t>Schuijtvlot</w:t>
      </w:r>
      <w:proofErr w:type="spellEnd"/>
      <w:r>
        <w:rPr>
          <w:rFonts w:ascii="Verdana" w:hAnsi="Verdana"/>
          <w:color w:val="000000"/>
          <w:sz w:val="20"/>
          <w:szCs w:val="20"/>
        </w:rPr>
        <w:t>. (2011). </w:t>
      </w:r>
      <w:r>
        <w:rPr>
          <w:rFonts w:ascii="Verdana" w:hAnsi="Verdana"/>
          <w:i/>
          <w:iCs/>
          <w:color w:val="000000"/>
          <w:sz w:val="20"/>
          <w:szCs w:val="20"/>
        </w:rPr>
        <w:t>Application of AI in poker.</w:t>
      </w:r>
      <w:r>
        <w:rPr>
          <w:rFonts w:ascii="Verdana" w:hAnsi="Verdana"/>
          <w:color w:val="000000"/>
          <w:sz w:val="20"/>
          <w:szCs w:val="20"/>
        </w:rPr>
        <w:t> Available: https://beta.vu.nl/nl/Images/werkstuk-schuijtvlot_tcm235-225501.pdf. Last accessed 30th November 2017</w:t>
      </w:r>
      <w:r w:rsidR="008B518A">
        <w:rPr>
          <w:rFonts w:ascii="Verdana" w:hAnsi="Verdana"/>
          <w:color w:val="000000"/>
          <w:sz w:val="20"/>
          <w:szCs w:val="20"/>
        </w:rPr>
        <w:t>.</w:t>
      </w:r>
    </w:p>
    <w:p w14:paraId="30E5BCF5" w14:textId="3E7E806B" w:rsidR="008B518A" w:rsidRDefault="008B518A" w:rsidP="008B518A">
      <w:pPr>
        <w:pStyle w:val="NormalWeb"/>
        <w:rPr>
          <w:rFonts w:ascii="Verdana" w:hAnsi="Verdana"/>
          <w:color w:val="000000"/>
          <w:sz w:val="20"/>
          <w:szCs w:val="20"/>
        </w:rPr>
      </w:pPr>
      <w:r>
        <w:rPr>
          <w:rFonts w:ascii="Verdana" w:hAnsi="Verdana"/>
          <w:color w:val="000000"/>
          <w:sz w:val="20"/>
          <w:szCs w:val="20"/>
        </w:rPr>
        <w:t xml:space="preserve">Michael Bowling, Neil Burch, Michael </w:t>
      </w:r>
      <w:proofErr w:type="spellStart"/>
      <w:r>
        <w:rPr>
          <w:rFonts w:ascii="Verdana" w:hAnsi="Verdana"/>
          <w:color w:val="000000"/>
          <w:sz w:val="20"/>
          <w:szCs w:val="20"/>
        </w:rPr>
        <w:t>Johanson</w:t>
      </w:r>
      <w:proofErr w:type="spellEnd"/>
      <w:r>
        <w:rPr>
          <w:rFonts w:ascii="Verdana" w:hAnsi="Verdana"/>
          <w:color w:val="000000"/>
          <w:sz w:val="20"/>
          <w:szCs w:val="20"/>
        </w:rPr>
        <w:t>. (2010). </w:t>
      </w:r>
      <w:r>
        <w:rPr>
          <w:rFonts w:ascii="Verdana" w:hAnsi="Verdana"/>
          <w:i/>
          <w:iCs/>
          <w:color w:val="000000"/>
          <w:sz w:val="20"/>
          <w:szCs w:val="20"/>
        </w:rPr>
        <w:t>Heads-up Limit Hold’em Poker is Solved.</w:t>
      </w:r>
      <w:r>
        <w:rPr>
          <w:rFonts w:ascii="Verdana" w:hAnsi="Verdana"/>
          <w:color w:val="000000"/>
          <w:sz w:val="20"/>
          <w:szCs w:val="20"/>
        </w:rPr>
        <w:t> Available: https://webdocs.cs.ualberta.ca/~bowling/papers/15science.pdf. Last accessed 30th November 2017.</w:t>
      </w:r>
    </w:p>
    <w:p w14:paraId="16116496" w14:textId="4325ED01" w:rsidR="0061552E" w:rsidRDefault="0061552E" w:rsidP="008B518A">
      <w:pPr>
        <w:pStyle w:val="NormalWeb"/>
      </w:pPr>
      <w:proofErr w:type="spellStart"/>
      <w:r>
        <w:t>Johanson</w:t>
      </w:r>
      <w:proofErr w:type="spellEnd"/>
      <w:r>
        <w:t>, M. B. (2007). Robust Strategies and Counter-Strategies: Building a Champion Level Computer Poker Player. Edmonton: University of Alberta.</w:t>
      </w:r>
    </w:p>
    <w:p w14:paraId="210215E8" w14:textId="7092D2B3" w:rsidR="0061552E" w:rsidRDefault="0061552E" w:rsidP="008B518A">
      <w:pPr>
        <w:pStyle w:val="NormalWeb"/>
      </w:pPr>
      <w:proofErr w:type="spellStart"/>
      <w:r>
        <w:t>Pandolfini</w:t>
      </w:r>
      <w:proofErr w:type="spellEnd"/>
      <w:r>
        <w:t>, B. (1997). Kasparov and Deep Blue: The Historic Chess Match Between Man and Machine. Fireside Chess Library.</w:t>
      </w:r>
    </w:p>
    <w:p w14:paraId="4BAA0999" w14:textId="6B7CCD5B" w:rsidR="0061552E" w:rsidRDefault="0061552E" w:rsidP="008B518A">
      <w:pPr>
        <w:pStyle w:val="NormalWeb"/>
      </w:pPr>
      <w:r>
        <w:t>Risk, N. A. (2009). USING COUNTERFACTUAL REGRET MINIMIZATION TO CREATE A COMPETITIVE MULTIPLAYER POKER AGENT. e University of Alberta Libraries</w:t>
      </w:r>
    </w:p>
    <w:p w14:paraId="2DDF12E5" w14:textId="68411E5E" w:rsidR="003B14A3" w:rsidRDefault="003B14A3" w:rsidP="008B518A">
      <w:pPr>
        <w:pStyle w:val="NormalWeb"/>
        <w:rPr>
          <w:rFonts w:ascii="Verdana" w:hAnsi="Verdana"/>
          <w:color w:val="000000"/>
          <w:sz w:val="20"/>
          <w:szCs w:val="20"/>
        </w:rPr>
      </w:pPr>
      <w:r>
        <w:t xml:space="preserve">Shor, M. (2006, </w:t>
      </w:r>
      <w:proofErr w:type="gramStart"/>
      <w:r>
        <w:t>may</w:t>
      </w:r>
      <w:proofErr w:type="gramEnd"/>
      <w:r>
        <w:t xml:space="preserve"> 2). Strategy in Game Theory. Retrieved November 30th, 2017, from Game Theory: http://www.gametheory.net/dictionary/PureStrategy.html</w:t>
      </w:r>
    </w:p>
    <w:p w14:paraId="463DF57D" w14:textId="77777777" w:rsidR="008B518A" w:rsidRDefault="008B518A" w:rsidP="00A4407D">
      <w:pPr>
        <w:pStyle w:val="NormalWeb"/>
        <w:rPr>
          <w:rFonts w:ascii="Verdana" w:hAnsi="Verdana"/>
          <w:color w:val="000000"/>
          <w:sz w:val="20"/>
          <w:szCs w:val="20"/>
        </w:rPr>
      </w:pPr>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1" w:name="_Toc499742039"/>
      <w:r w:rsidRPr="00F077BB">
        <w:rPr>
          <w:lang w:val="en-IE"/>
        </w:rPr>
        <w:lastRenderedPageBreak/>
        <w:t>Appendix</w:t>
      </w:r>
      <w:bookmarkEnd w:id="51"/>
    </w:p>
    <w:p w14:paraId="684AF1EE" w14:textId="68678BEC" w:rsidR="00F077BB" w:rsidRDefault="00F077BB" w:rsidP="001372D8">
      <w:pPr>
        <w:pStyle w:val="Heading2"/>
        <w:rPr>
          <w:lang w:val="en-IE"/>
        </w:rPr>
      </w:pPr>
      <w:bookmarkStart w:id="52" w:name="_Toc499742040"/>
      <w:r w:rsidRPr="00F077BB">
        <w:rPr>
          <w:lang w:val="en-IE"/>
        </w:rPr>
        <w:t>Project Proposal</w:t>
      </w:r>
      <w:bookmarkEnd w:id="52"/>
    </w:p>
    <w:p w14:paraId="5869863A" w14:textId="77777777" w:rsidR="004F3821" w:rsidRDefault="004F3821" w:rsidP="004F3821">
      <w:pPr>
        <w:ind w:left="360"/>
        <w:rPr>
          <w:rFonts w:cs="Arial"/>
        </w:rPr>
      </w:pPr>
      <w:r>
        <w:rPr>
          <w:rFonts w:cs="Arial"/>
        </w:rPr>
        <w:t xml:space="preserve">The main objective is to develop an Artificial Intelligence agent that is capable of good decision making when playing Texas Hold’em poker. </w:t>
      </w:r>
    </w:p>
    <w:p w14:paraId="634F55FB" w14:textId="77777777" w:rsidR="004F3821" w:rsidRDefault="004F3821" w:rsidP="004F3821">
      <w:pPr>
        <w:ind w:left="360"/>
        <w:rPr>
          <w:rFonts w:cs="Arial"/>
        </w:rPr>
      </w:pPr>
      <w:r>
        <w:rPr>
          <w:rFonts w:cs="Arial"/>
        </w:rPr>
        <w:t>In doing this, the objectives are comprised of 5 points.</w:t>
      </w:r>
    </w:p>
    <w:p w14:paraId="75A26223" w14:textId="77777777" w:rsidR="004F3821" w:rsidRDefault="004F3821" w:rsidP="004F3821">
      <w:pPr>
        <w:pStyle w:val="ListParagraph"/>
        <w:numPr>
          <w:ilvl w:val="0"/>
          <w:numId w:val="23"/>
        </w:numPr>
        <w:rPr>
          <w:rFonts w:ascii="Arial" w:hAnsi="Arial" w:cs="Arial"/>
          <w:sz w:val="24"/>
          <w:szCs w:val="24"/>
        </w:rPr>
      </w:pPr>
      <w:r>
        <w:rPr>
          <w:rFonts w:ascii="Arial" w:hAnsi="Arial" w:cs="Arial"/>
          <w:sz w:val="24"/>
          <w:szCs w:val="24"/>
        </w:rPr>
        <w:t xml:space="preserve">To investigate the characteristics strong poker </w:t>
      </w:r>
      <w:proofErr w:type="gramStart"/>
      <w:r>
        <w:rPr>
          <w:rFonts w:ascii="Arial" w:hAnsi="Arial" w:cs="Arial"/>
          <w:sz w:val="24"/>
          <w:szCs w:val="24"/>
        </w:rPr>
        <w:t>players</w:t>
      </w:r>
      <w:proofErr w:type="gramEnd"/>
      <w:r>
        <w:rPr>
          <w:rFonts w:ascii="Arial" w:hAnsi="Arial" w:cs="Arial"/>
          <w:sz w:val="24"/>
          <w:szCs w:val="24"/>
        </w:rPr>
        <w:t xml:space="preserve"> possess, and compare these results with the agent solution.</w:t>
      </w:r>
    </w:p>
    <w:p w14:paraId="719BBE64" w14:textId="77777777" w:rsidR="004F3821" w:rsidRDefault="004F3821" w:rsidP="004F3821">
      <w:pPr>
        <w:pStyle w:val="ListParagraph"/>
        <w:numPr>
          <w:ilvl w:val="0"/>
          <w:numId w:val="23"/>
        </w:numPr>
        <w:rPr>
          <w:rFonts w:ascii="Arial" w:hAnsi="Arial" w:cs="Arial"/>
          <w:sz w:val="24"/>
          <w:szCs w:val="24"/>
        </w:rPr>
      </w:pPr>
      <w:r>
        <w:rPr>
          <w:rFonts w:ascii="Arial" w:hAnsi="Arial" w:cs="Arial"/>
          <w:sz w:val="24"/>
          <w:szCs w:val="24"/>
        </w:rPr>
        <w:t>To measure the performance of the agent against human opposition over a multitude of hands, and document these results.</w:t>
      </w:r>
    </w:p>
    <w:p w14:paraId="7EE3EEE5" w14:textId="77777777" w:rsidR="004F3821" w:rsidRPr="009F3CBD" w:rsidRDefault="004F3821" w:rsidP="004F3821">
      <w:pPr>
        <w:pStyle w:val="ListParagraph"/>
        <w:numPr>
          <w:ilvl w:val="0"/>
          <w:numId w:val="23"/>
        </w:numPr>
        <w:rPr>
          <w:rFonts w:ascii="Arial" w:hAnsi="Arial" w:cs="Arial"/>
          <w:sz w:val="24"/>
          <w:szCs w:val="24"/>
        </w:rPr>
      </w:pPr>
      <w:r>
        <w:rPr>
          <w:rFonts w:ascii="Arial" w:hAnsi="Arial" w:cs="Arial"/>
          <w:sz w:val="24"/>
          <w:szCs w:val="24"/>
        </w:rPr>
        <w:t>Design an efficient Hand Evaluation program</w:t>
      </w:r>
    </w:p>
    <w:p w14:paraId="0950CF0A" w14:textId="77777777" w:rsidR="004F3821" w:rsidRDefault="004F3821" w:rsidP="004F3821">
      <w:pPr>
        <w:pStyle w:val="ListParagraph"/>
        <w:numPr>
          <w:ilvl w:val="0"/>
          <w:numId w:val="23"/>
        </w:numPr>
        <w:rPr>
          <w:rFonts w:ascii="Arial" w:hAnsi="Arial" w:cs="Arial"/>
          <w:sz w:val="24"/>
          <w:szCs w:val="24"/>
        </w:rPr>
      </w:pPr>
      <w:r>
        <w:rPr>
          <w:rFonts w:ascii="Arial" w:hAnsi="Arial" w:cs="Arial"/>
          <w:sz w:val="24"/>
          <w:szCs w:val="24"/>
        </w:rPr>
        <w:t>Design the agent to play no-limit poker variant of Texas Hold’em</w:t>
      </w:r>
    </w:p>
    <w:p w14:paraId="7C23723E" w14:textId="77777777" w:rsidR="004F3821" w:rsidRDefault="004F3821" w:rsidP="004F3821">
      <w:pPr>
        <w:pStyle w:val="ListParagraph"/>
        <w:numPr>
          <w:ilvl w:val="0"/>
          <w:numId w:val="23"/>
        </w:numPr>
        <w:rPr>
          <w:rFonts w:ascii="Arial" w:hAnsi="Arial" w:cs="Arial"/>
          <w:sz w:val="24"/>
          <w:szCs w:val="24"/>
        </w:rPr>
      </w:pPr>
      <w:r>
        <w:rPr>
          <w:rFonts w:ascii="Arial" w:hAnsi="Arial" w:cs="Arial"/>
          <w:sz w:val="24"/>
          <w:szCs w:val="24"/>
        </w:rPr>
        <w:t>To produce a finalized agent, that produces positive results over a certain number of hands.</w:t>
      </w:r>
    </w:p>
    <w:p w14:paraId="76E2BCE4" w14:textId="77777777" w:rsidR="004F3821" w:rsidRPr="00944280" w:rsidRDefault="004F3821" w:rsidP="004F3821">
      <w:pPr>
        <w:ind w:left="360"/>
        <w:rPr>
          <w:rFonts w:cs="Arial"/>
        </w:rPr>
      </w:pPr>
      <w:r>
        <w:rPr>
          <w:rFonts w:cs="Arial"/>
        </w:rPr>
        <w:t xml:space="preserve">The game of poker offers a well-defined domain in which to investigate some fundamental issues in Artificial Intelligence, such as how to handle a game tree that presents </w:t>
      </w:r>
      <w:r>
        <w:rPr>
          <w:rFonts w:cs="Arial"/>
          <w:i/>
        </w:rPr>
        <w:t>Imperfect Knowledge</w:t>
      </w:r>
      <w:r>
        <w:rPr>
          <w:rFonts w:cs="Arial"/>
        </w:rPr>
        <w:t>, through the means of concealed opponent’s cards.</w:t>
      </w:r>
    </w:p>
    <w:p w14:paraId="73756725" w14:textId="77777777" w:rsidR="004F3821" w:rsidRDefault="004F3821" w:rsidP="004F3821">
      <w:pPr>
        <w:ind w:left="360"/>
        <w:rPr>
          <w:rFonts w:cs="Arial"/>
        </w:rPr>
      </w:pPr>
      <w:r>
        <w:rPr>
          <w:rFonts w:cs="Arial"/>
        </w:rPr>
        <w:t xml:space="preserve">This project will aim to investigate what Artificial Intelligence techniques can be applied to the domain </w:t>
      </w:r>
      <w:proofErr w:type="gramStart"/>
      <w:r>
        <w:rPr>
          <w:rFonts w:cs="Arial"/>
        </w:rPr>
        <w:t>in order to</w:t>
      </w:r>
      <w:proofErr w:type="gramEnd"/>
      <w:r>
        <w:rPr>
          <w:rFonts w:cs="Arial"/>
        </w:rPr>
        <w:t xml:space="preserve"> play up to a human standard of decision making. This will hopefully result in creating a bot that plays Texas Hold’em in a profitable manner. </w:t>
      </w:r>
    </w:p>
    <w:p w14:paraId="676FCC3A" w14:textId="00AD9A78" w:rsidR="004F3821" w:rsidRDefault="004F3821" w:rsidP="00FA7BDA">
      <w:pPr>
        <w:ind w:left="360"/>
        <w:rPr>
          <w:rFonts w:cs="Arial"/>
        </w:rPr>
      </w:pPr>
      <w:r>
        <w:rPr>
          <w:rFonts w:cs="Arial"/>
        </w:rPr>
        <w:t>To simplify the problem, some limitations to the game are made. Firstly, though this is No-Limit Hold’em, the bot’s bets will be fixed. A common raise made by many players is 3 times the bet made in front of them. If the bot is leading out, the bet will be 2/3 of the pot. Lastly, there will be no concept of bankroll, however I will aim to track the winnings and losses of the bot.</w:t>
      </w:r>
    </w:p>
    <w:p w14:paraId="3521957D" w14:textId="77777777" w:rsidR="007A1FF2" w:rsidRDefault="007A1FF2" w:rsidP="007A1FF2">
      <w:pPr>
        <w:pStyle w:val="Heading2"/>
        <w:rPr>
          <w:lang w:val="en-IE"/>
        </w:rPr>
      </w:pPr>
      <w:bookmarkStart w:id="53" w:name="_Toc499742041"/>
      <w:r>
        <w:rPr>
          <w:lang w:val="en-IE"/>
        </w:rPr>
        <w:t>Background</w:t>
      </w:r>
      <w:bookmarkEnd w:id="53"/>
    </w:p>
    <w:p w14:paraId="6470BD5E" w14:textId="77777777" w:rsidR="007A1FF2" w:rsidRDefault="007A1FF2" w:rsidP="007A1FF2">
      <w:pPr>
        <w:ind w:left="720"/>
        <w:rPr>
          <w:rFonts w:cs="Arial"/>
        </w:rPr>
      </w:pPr>
      <w:r>
        <w:rPr>
          <w:rFonts w:cs="Arial"/>
        </w:rPr>
        <w:t xml:space="preserve">In the domain of Artificial Intelligence there has been a plethora of games that have been solved to date. Some examples of these agents are, IBM’s </w:t>
      </w:r>
      <w:r>
        <w:rPr>
          <w:rFonts w:cs="Arial"/>
        </w:rPr>
        <w:lastRenderedPageBreak/>
        <w:t>“Deep Blue” for chess, The University of Alberta’s “Chinook” for checkers and Michael Buro’s “</w:t>
      </w:r>
      <w:proofErr w:type="spellStart"/>
      <w:r>
        <w:rPr>
          <w:rFonts w:cs="Arial"/>
        </w:rPr>
        <w:t>Logistello</w:t>
      </w:r>
      <w:proofErr w:type="spellEnd"/>
      <w:r>
        <w:rPr>
          <w:rFonts w:cs="Arial"/>
        </w:rPr>
        <w:t>” for Othello.</w:t>
      </w:r>
    </w:p>
    <w:p w14:paraId="541D9AA3" w14:textId="77777777" w:rsidR="007A1FF2" w:rsidRDefault="007A1FF2" w:rsidP="007A1FF2">
      <w:pPr>
        <w:ind w:left="720"/>
        <w:rPr>
          <w:rFonts w:cs="Arial"/>
        </w:rPr>
      </w:pPr>
      <w:r>
        <w:rPr>
          <w:rFonts w:cs="Arial"/>
        </w:rPr>
        <w:t xml:space="preserve">These agents have effectively solved those games and have beaten the best human minds in the world, demonstrating the power of computational processing. However, what all these games have in common is, they are all “perfect information” games. Perfect information games refer to the game in which each player, at any point in the game has complete knowledge of the current game state. Games like Chess, Checkers and Backgammon are “perfect information” games. Players who play these have perfect knowledge of the game state as they can see all remaining pieces on the game board. </w:t>
      </w:r>
    </w:p>
    <w:p w14:paraId="0EC230BD" w14:textId="77777777" w:rsidR="007A1FF2" w:rsidRDefault="007A1FF2" w:rsidP="007A1FF2">
      <w:pPr>
        <w:ind w:left="720"/>
        <w:rPr>
          <w:rFonts w:cs="Arial"/>
        </w:rPr>
      </w:pPr>
      <w:r>
        <w:rPr>
          <w:rFonts w:cs="Arial"/>
        </w:rPr>
        <w:t>Well known game-search trees, such as alpha-beta search can be used to explore deep into the game tree to find and choose the worse-case action the opponent cannot compete against.</w:t>
      </w:r>
    </w:p>
    <w:p w14:paraId="4AD48E1D" w14:textId="77777777" w:rsidR="007A1FF2" w:rsidRDefault="007A1FF2" w:rsidP="007A1FF2">
      <w:pPr>
        <w:ind w:left="720"/>
        <w:rPr>
          <w:rFonts w:cs="Arial"/>
        </w:rPr>
      </w:pPr>
      <w:r>
        <w:rPr>
          <w:rFonts w:cs="Arial"/>
        </w:rPr>
        <w:t>In contrast to this, Poker is a “imperfect information” game, this means that certain information within the game is private, in terms of poker, each player receives private cards. As a result, no player can know the current position in the game tree.</w:t>
      </w:r>
    </w:p>
    <w:p w14:paraId="575CC500" w14:textId="77777777" w:rsidR="007A1FF2" w:rsidRDefault="007A1FF2" w:rsidP="007A1FF2">
      <w:pPr>
        <w:ind w:left="720"/>
        <w:rPr>
          <w:rFonts w:cs="Arial"/>
        </w:rPr>
      </w:pPr>
      <w:r>
        <w:rPr>
          <w:rFonts w:cs="Arial"/>
        </w:rPr>
        <w:t xml:space="preserve">Poker is a non-deterministic game. A player’s actions within the poker domain can never guarantee the same outcome. </w:t>
      </w:r>
    </w:p>
    <w:p w14:paraId="1CFE825E" w14:textId="77777777" w:rsidR="007A1FF2" w:rsidRDefault="007A1FF2" w:rsidP="007A1FF2">
      <w:pPr>
        <w:ind w:left="720"/>
        <w:rPr>
          <w:rFonts w:cs="Arial"/>
        </w:rPr>
      </w:pPr>
      <w:r>
        <w:rPr>
          <w:rFonts w:cs="Arial"/>
        </w:rPr>
        <w:t>Poker has stochastic outcomes. This element of change through random shuffling of the cards creates uncertainty, and adds a great deal of variance to the results.</w:t>
      </w:r>
    </w:p>
    <w:p w14:paraId="6ADC232B" w14:textId="77777777" w:rsidR="007A1FF2" w:rsidRDefault="007A1FF2" w:rsidP="007A1FF2">
      <w:pPr>
        <w:ind w:left="720"/>
        <w:rPr>
          <w:rFonts w:cs="Arial"/>
        </w:rPr>
      </w:pPr>
      <w:r>
        <w:rPr>
          <w:rFonts w:cs="Arial"/>
        </w:rPr>
        <w:t xml:space="preserve">Texas Hold’em is a poker variation that uses community cards. </w:t>
      </w:r>
      <w:r w:rsidRPr="008F2418">
        <w:rPr>
          <w:rFonts w:cs="Arial"/>
        </w:rPr>
        <w:t>This variant of Poker was chosen because its rules have specific characteristics that allow new developed methodologies to be adapted to other Poker variations with reduced effort</w:t>
      </w:r>
      <w:r>
        <w:rPr>
          <w:rFonts w:cs="Arial"/>
        </w:rPr>
        <w:t>.</w:t>
      </w:r>
    </w:p>
    <w:p w14:paraId="1A3E0C5A" w14:textId="77777777" w:rsidR="007A1FF2" w:rsidRPr="000B2F8D" w:rsidRDefault="007A1FF2" w:rsidP="007A1FF2">
      <w:pPr>
        <w:pStyle w:val="ListParagraph"/>
        <w:rPr>
          <w:rFonts w:ascii="Arial" w:hAnsi="Arial" w:cs="Arial"/>
          <w:b/>
          <w:sz w:val="24"/>
          <w:szCs w:val="24"/>
          <w:u w:val="single"/>
        </w:rPr>
      </w:pPr>
      <w:r>
        <w:rPr>
          <w:rFonts w:ascii="Arial" w:hAnsi="Arial" w:cs="Arial"/>
          <w:b/>
          <w:sz w:val="24"/>
          <w:szCs w:val="24"/>
          <w:u w:val="single"/>
        </w:rPr>
        <w:t>Rules</w:t>
      </w:r>
    </w:p>
    <w:p w14:paraId="596CA98B" w14:textId="77777777" w:rsidR="007A1FF2" w:rsidRDefault="007A1FF2" w:rsidP="007A1FF2">
      <w:pPr>
        <w:pStyle w:val="ListParagraph"/>
        <w:rPr>
          <w:rFonts w:ascii="Arial" w:hAnsi="Arial" w:cs="Arial"/>
          <w:sz w:val="24"/>
          <w:szCs w:val="24"/>
        </w:rPr>
      </w:pPr>
      <w:r w:rsidRPr="006D723E">
        <w:rPr>
          <w:rFonts w:ascii="Arial" w:hAnsi="Arial" w:cs="Arial"/>
          <w:sz w:val="24"/>
          <w:szCs w:val="24"/>
        </w:rPr>
        <w:t xml:space="preserve">At the beginning of every game, two cards are dealt to each player. The dealer player is assigned and marked with a dealer button. The dealer </w:t>
      </w:r>
      <w:r w:rsidRPr="006D723E">
        <w:rPr>
          <w:rFonts w:ascii="Arial" w:hAnsi="Arial" w:cs="Arial"/>
          <w:sz w:val="24"/>
          <w:szCs w:val="24"/>
        </w:rPr>
        <w:lastRenderedPageBreak/>
        <w:t>position rotates clockwise from game to game. After that, the two players to the left of dealer post the blind bets. The first player is called small blind, and the other one is called big blind. They respectively post half of minimum and the minimum bet. The player that starts the game is the one on the left of the big blind. One example of an initial table configuration is shown in Figure 2. The dealer is the player at seat F and the small and big blind players are respectively the A and B seats.</w:t>
      </w:r>
    </w:p>
    <w:p w14:paraId="38B112F6" w14:textId="77777777" w:rsidR="007A1FF2" w:rsidRDefault="007A1FF2" w:rsidP="007A1FF2">
      <w:pPr>
        <w:pStyle w:val="ListParagraph"/>
        <w:rPr>
          <w:rFonts w:ascii="Arial" w:hAnsi="Arial" w:cs="Arial"/>
          <w:sz w:val="24"/>
          <w:szCs w:val="24"/>
        </w:rPr>
      </w:pPr>
    </w:p>
    <w:p w14:paraId="7C313C8F" w14:textId="77777777" w:rsidR="007A1FF2" w:rsidRDefault="007A1FF2" w:rsidP="007A1FF2">
      <w:pPr>
        <w:pStyle w:val="ListParagraph"/>
        <w:rPr>
          <w:rFonts w:ascii="Arial" w:hAnsi="Arial" w:cs="Arial"/>
          <w:b/>
          <w:sz w:val="24"/>
          <w:szCs w:val="24"/>
        </w:rPr>
      </w:pPr>
      <w:r>
        <w:rPr>
          <w:rFonts w:ascii="Arial" w:hAnsi="Arial" w:cs="Arial"/>
          <w:noProof/>
          <w:sz w:val="24"/>
          <w:szCs w:val="24"/>
        </w:rPr>
        <w:drawing>
          <wp:inline distT="0" distB="0" distL="0" distR="0" wp14:anchorId="519BE66A" wp14:editId="64E3562F">
            <wp:extent cx="2600325" cy="1724025"/>
            <wp:effectExtent l="0" t="0" r="9525" b="9525"/>
            <wp:docPr id="15" name="Picture 15" descr="C:\Users\Lee\AppData\Local\Microsoft\Windows\INetCache\Content.Word\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AppData\Local\Microsoft\Windows\INetCache\Content.Word\Po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1724025"/>
                    </a:xfrm>
                    <a:prstGeom prst="rect">
                      <a:avLst/>
                    </a:prstGeom>
                    <a:noFill/>
                    <a:ln>
                      <a:noFill/>
                    </a:ln>
                  </pic:spPr>
                </pic:pic>
              </a:graphicData>
            </a:graphic>
          </wp:inline>
        </w:drawing>
      </w:r>
    </w:p>
    <w:p w14:paraId="07ED27F3" w14:textId="77777777" w:rsidR="007A1FF2" w:rsidRDefault="007A1FF2" w:rsidP="007A1FF2">
      <w:pPr>
        <w:pStyle w:val="ListParagraph"/>
        <w:rPr>
          <w:rFonts w:ascii="Arial" w:hAnsi="Arial" w:cs="Arial"/>
          <w:b/>
          <w:sz w:val="24"/>
          <w:szCs w:val="24"/>
        </w:rPr>
      </w:pPr>
    </w:p>
    <w:p w14:paraId="30223B44" w14:textId="77777777" w:rsidR="007A1FF2" w:rsidRDefault="007A1FF2" w:rsidP="007A1FF2">
      <w:pPr>
        <w:pStyle w:val="ListParagraph"/>
        <w:rPr>
          <w:rFonts w:ascii="Arial" w:hAnsi="Arial" w:cs="Arial"/>
          <w:b/>
          <w:sz w:val="24"/>
          <w:szCs w:val="24"/>
        </w:rPr>
      </w:pPr>
    </w:p>
    <w:p w14:paraId="2C487D11" w14:textId="77777777" w:rsidR="007A1FF2" w:rsidRDefault="007A1FF2" w:rsidP="007A1FF2">
      <w:pPr>
        <w:pStyle w:val="ListParagraph"/>
        <w:rPr>
          <w:rFonts w:ascii="Arial" w:hAnsi="Arial" w:cs="Arial"/>
          <w:b/>
          <w:sz w:val="24"/>
          <w:szCs w:val="24"/>
          <w:u w:val="single"/>
        </w:rPr>
      </w:pPr>
      <w:r>
        <w:rPr>
          <w:rFonts w:ascii="Arial" w:hAnsi="Arial" w:cs="Arial"/>
          <w:b/>
          <w:sz w:val="24"/>
          <w:szCs w:val="24"/>
          <w:u w:val="single"/>
        </w:rPr>
        <w:t>Table Layout</w:t>
      </w:r>
    </w:p>
    <w:p w14:paraId="73F2B516" w14:textId="77777777" w:rsidR="007A1FF2" w:rsidRDefault="007A1FF2" w:rsidP="007A1FF2">
      <w:pPr>
        <w:pStyle w:val="ListParagraph"/>
        <w:rPr>
          <w:rFonts w:ascii="Arial" w:hAnsi="Arial" w:cs="Arial"/>
          <w:sz w:val="24"/>
          <w:szCs w:val="24"/>
        </w:rPr>
      </w:pPr>
    </w:p>
    <w:p w14:paraId="411A0ADF" w14:textId="77777777" w:rsidR="007A1FF2" w:rsidRDefault="007A1FF2" w:rsidP="007A1FF2">
      <w:pPr>
        <w:pStyle w:val="ListParagraph"/>
        <w:rPr>
          <w:rFonts w:ascii="Arial" w:hAnsi="Arial" w:cs="Arial"/>
          <w:sz w:val="24"/>
          <w:szCs w:val="24"/>
        </w:rPr>
      </w:pPr>
      <w:r>
        <w:rPr>
          <w:rFonts w:ascii="Arial" w:hAnsi="Arial" w:cs="Arial"/>
          <w:sz w:val="24"/>
          <w:szCs w:val="24"/>
        </w:rPr>
        <w:t>The first player to act is the player to the left of the big blind (Player C)</w:t>
      </w:r>
    </w:p>
    <w:p w14:paraId="1F1FECD9" w14:textId="77777777" w:rsidR="007A1FF2" w:rsidRDefault="007A1FF2" w:rsidP="007A1FF2">
      <w:pPr>
        <w:pStyle w:val="ListParagraph"/>
        <w:rPr>
          <w:rFonts w:ascii="Arial" w:hAnsi="Arial" w:cs="Arial"/>
          <w:sz w:val="24"/>
          <w:szCs w:val="24"/>
        </w:rPr>
      </w:pPr>
      <w:r>
        <w:rPr>
          <w:rFonts w:ascii="Arial" w:hAnsi="Arial" w:cs="Arial"/>
          <w:sz w:val="24"/>
          <w:szCs w:val="24"/>
        </w:rPr>
        <w:t>And the next player is the closest one to the left of the current player. Each player can choose one of the following actions</w:t>
      </w:r>
    </w:p>
    <w:p w14:paraId="26CE0086" w14:textId="77777777" w:rsidR="007A1FF2" w:rsidRDefault="007A1FF2" w:rsidP="007A1FF2">
      <w:pPr>
        <w:pStyle w:val="ListParagraph"/>
        <w:rPr>
          <w:rFonts w:ascii="Arial" w:hAnsi="Arial" w:cs="Arial"/>
          <w:sz w:val="24"/>
          <w:szCs w:val="24"/>
        </w:rPr>
      </w:pPr>
    </w:p>
    <w:p w14:paraId="47F6D74A" w14:textId="77777777" w:rsidR="007A1FF2" w:rsidRDefault="007A1FF2" w:rsidP="007A1FF2">
      <w:pPr>
        <w:pStyle w:val="ListParagraph"/>
        <w:numPr>
          <w:ilvl w:val="0"/>
          <w:numId w:val="8"/>
        </w:numPr>
        <w:rPr>
          <w:rFonts w:ascii="Arial" w:hAnsi="Arial" w:cs="Arial"/>
          <w:sz w:val="24"/>
          <w:szCs w:val="24"/>
        </w:rPr>
      </w:pPr>
      <w:r>
        <w:rPr>
          <w:rFonts w:ascii="Arial" w:hAnsi="Arial" w:cs="Arial"/>
          <w:sz w:val="24"/>
          <w:szCs w:val="24"/>
        </w:rPr>
        <w:t>Call: Match the current highest bet</w:t>
      </w:r>
    </w:p>
    <w:p w14:paraId="63AE1E14" w14:textId="77777777" w:rsidR="007A1FF2" w:rsidRDefault="007A1FF2" w:rsidP="007A1FF2">
      <w:pPr>
        <w:pStyle w:val="ListParagraph"/>
        <w:numPr>
          <w:ilvl w:val="0"/>
          <w:numId w:val="8"/>
        </w:numPr>
        <w:rPr>
          <w:rFonts w:ascii="Arial" w:hAnsi="Arial" w:cs="Arial"/>
          <w:sz w:val="24"/>
          <w:szCs w:val="24"/>
        </w:rPr>
      </w:pPr>
      <w:r>
        <w:rPr>
          <w:rFonts w:ascii="Arial" w:hAnsi="Arial" w:cs="Arial"/>
          <w:sz w:val="24"/>
          <w:szCs w:val="24"/>
        </w:rPr>
        <w:t>Raise: Bet higher than the current highest bet</w:t>
      </w:r>
    </w:p>
    <w:p w14:paraId="29C4CA32" w14:textId="77777777" w:rsidR="007A1FF2" w:rsidRDefault="007A1FF2" w:rsidP="007A1FF2">
      <w:pPr>
        <w:pStyle w:val="ListParagraph"/>
        <w:numPr>
          <w:ilvl w:val="0"/>
          <w:numId w:val="8"/>
        </w:numPr>
        <w:rPr>
          <w:rFonts w:ascii="Arial" w:hAnsi="Arial" w:cs="Arial"/>
          <w:sz w:val="24"/>
          <w:szCs w:val="24"/>
        </w:rPr>
      </w:pPr>
      <w:r>
        <w:rPr>
          <w:rFonts w:ascii="Arial" w:hAnsi="Arial" w:cs="Arial"/>
          <w:sz w:val="24"/>
          <w:szCs w:val="24"/>
        </w:rPr>
        <w:t>Fold: Forfeit the hand, thus give up the pot</w:t>
      </w:r>
    </w:p>
    <w:p w14:paraId="7D8DAD56" w14:textId="77777777" w:rsidR="007A1FF2" w:rsidRDefault="007A1FF2" w:rsidP="007A1FF2">
      <w:pPr>
        <w:ind w:left="720"/>
        <w:rPr>
          <w:rFonts w:cs="Arial"/>
        </w:rPr>
      </w:pPr>
      <w:r>
        <w:rPr>
          <w:rFonts w:cs="Arial"/>
        </w:rPr>
        <w:t>There are four betting rounds in Texas Hold’em, where each round new community cards are revealed.</w:t>
      </w:r>
    </w:p>
    <w:p w14:paraId="3F3FBFE4" w14:textId="77777777" w:rsidR="007A1FF2" w:rsidRDefault="007A1FF2" w:rsidP="007A1FF2">
      <w:pPr>
        <w:pStyle w:val="ListParagraph"/>
        <w:numPr>
          <w:ilvl w:val="0"/>
          <w:numId w:val="9"/>
        </w:numPr>
        <w:rPr>
          <w:rFonts w:ascii="Arial" w:hAnsi="Arial" w:cs="Arial"/>
          <w:sz w:val="24"/>
          <w:szCs w:val="24"/>
        </w:rPr>
      </w:pPr>
      <w:r>
        <w:rPr>
          <w:rFonts w:ascii="Arial" w:hAnsi="Arial" w:cs="Arial"/>
          <w:sz w:val="24"/>
          <w:szCs w:val="24"/>
        </w:rPr>
        <w:t>Pre-Flop: No community cards</w:t>
      </w:r>
    </w:p>
    <w:p w14:paraId="0BB16D37" w14:textId="77777777" w:rsidR="007A1FF2" w:rsidRDefault="007A1FF2" w:rsidP="007A1FF2">
      <w:pPr>
        <w:pStyle w:val="ListParagraph"/>
        <w:numPr>
          <w:ilvl w:val="0"/>
          <w:numId w:val="9"/>
        </w:numPr>
        <w:rPr>
          <w:rFonts w:ascii="Arial" w:hAnsi="Arial" w:cs="Arial"/>
          <w:sz w:val="24"/>
          <w:szCs w:val="24"/>
        </w:rPr>
      </w:pPr>
      <w:r>
        <w:rPr>
          <w:rFonts w:ascii="Arial" w:hAnsi="Arial" w:cs="Arial"/>
          <w:sz w:val="24"/>
          <w:szCs w:val="24"/>
        </w:rPr>
        <w:t>Flop: three community cards revealed</w:t>
      </w:r>
    </w:p>
    <w:p w14:paraId="30B79339" w14:textId="77777777" w:rsidR="007A1FF2" w:rsidRDefault="007A1FF2" w:rsidP="007A1FF2">
      <w:pPr>
        <w:pStyle w:val="ListParagraph"/>
        <w:numPr>
          <w:ilvl w:val="0"/>
          <w:numId w:val="9"/>
        </w:numPr>
        <w:rPr>
          <w:rFonts w:ascii="Arial" w:hAnsi="Arial" w:cs="Arial"/>
          <w:sz w:val="24"/>
          <w:szCs w:val="24"/>
        </w:rPr>
      </w:pPr>
      <w:r>
        <w:rPr>
          <w:rFonts w:ascii="Arial" w:hAnsi="Arial" w:cs="Arial"/>
          <w:sz w:val="24"/>
          <w:szCs w:val="24"/>
        </w:rPr>
        <w:t>Turn: The fourth community card is revealed</w:t>
      </w:r>
    </w:p>
    <w:p w14:paraId="0D97CD0C" w14:textId="77777777" w:rsidR="007A1FF2" w:rsidRDefault="007A1FF2" w:rsidP="007A1FF2">
      <w:pPr>
        <w:pStyle w:val="ListParagraph"/>
        <w:numPr>
          <w:ilvl w:val="0"/>
          <w:numId w:val="9"/>
        </w:numPr>
        <w:rPr>
          <w:rFonts w:ascii="Arial" w:hAnsi="Arial" w:cs="Arial"/>
          <w:sz w:val="24"/>
          <w:szCs w:val="24"/>
        </w:rPr>
      </w:pPr>
      <w:r>
        <w:rPr>
          <w:rFonts w:ascii="Arial" w:hAnsi="Arial" w:cs="Arial"/>
          <w:sz w:val="24"/>
          <w:szCs w:val="24"/>
        </w:rPr>
        <w:t>River: The fifth community card is revealed</w:t>
      </w:r>
    </w:p>
    <w:p w14:paraId="13A208F3" w14:textId="77777777" w:rsidR="007A1FF2" w:rsidRPr="00F744FA" w:rsidRDefault="007A1FF2" w:rsidP="007A1FF2">
      <w:pPr>
        <w:ind w:left="720"/>
        <w:rPr>
          <w:rFonts w:cs="Arial"/>
        </w:rPr>
      </w:pPr>
      <w:r>
        <w:rPr>
          <w:rFonts w:cs="Arial"/>
        </w:rPr>
        <w:t xml:space="preserve">After the river, if at least 2 players agree to call the pot, the showdown round comes. This is when all players may show their cards and the one with the </w:t>
      </w:r>
      <w:proofErr w:type="spellStart"/>
      <w:r>
        <w:rPr>
          <w:rFonts w:cs="Arial"/>
        </w:rPr>
        <w:t>the</w:t>
      </w:r>
      <w:proofErr w:type="spellEnd"/>
      <w:r>
        <w:rPr>
          <w:rFonts w:cs="Arial"/>
        </w:rPr>
        <w:t xml:space="preserve"> best hand wins the pot. If players have similar ranked hands, there is a tie and the pot is divided. This is otherwise known as a “chop-pot”</w:t>
      </w:r>
    </w:p>
    <w:p w14:paraId="4A3DFF9C" w14:textId="77777777" w:rsidR="007A1FF2" w:rsidRDefault="007A1FF2" w:rsidP="007A1FF2">
      <w:pPr>
        <w:ind w:firstLine="720"/>
        <w:rPr>
          <w:rFonts w:cs="Arial"/>
          <w:b/>
          <w:u w:val="single"/>
        </w:rPr>
      </w:pPr>
      <w:r>
        <w:rPr>
          <w:rFonts w:cs="Arial"/>
          <w:b/>
          <w:u w:val="single"/>
        </w:rPr>
        <w:lastRenderedPageBreak/>
        <w:t>Hand Rankings</w:t>
      </w:r>
    </w:p>
    <w:p w14:paraId="4783D964" w14:textId="77777777" w:rsidR="007A1FF2" w:rsidRDefault="007A1FF2" w:rsidP="007A1FF2">
      <w:pPr>
        <w:ind w:left="720"/>
        <w:rPr>
          <w:rFonts w:cs="Arial"/>
        </w:rPr>
      </w:pPr>
      <w:r>
        <w:rPr>
          <w:rFonts w:cs="Arial"/>
        </w:rPr>
        <w:t>A poker hand is a set of five cards that identifies the score of a player in poker. The hand is made by combing the player’s personal cards with the community cards. The table below presents the ranking of each combination with a short description.</w:t>
      </w:r>
    </w:p>
    <w:p w14:paraId="2837A360" w14:textId="77777777" w:rsidR="007A1FF2" w:rsidRDefault="007A1FF2" w:rsidP="007A1FF2">
      <w:pPr>
        <w:ind w:left="720"/>
        <w:rPr>
          <w:rFonts w:cs="Arial"/>
        </w:rPr>
      </w:pPr>
      <w:r>
        <w:rPr>
          <w:rFonts w:cs="Arial"/>
          <w:noProof/>
        </w:rPr>
        <w:drawing>
          <wp:inline distT="0" distB="0" distL="0" distR="0" wp14:anchorId="006E3593" wp14:editId="1F09FC7B">
            <wp:extent cx="2834837" cy="3362325"/>
            <wp:effectExtent l="0" t="0" r="3810" b="0"/>
            <wp:docPr id="16" name="Picture 16" descr="C:\Users\Lee\AppData\Local\Microsoft\Windows\INetCache\Content.Word\Poker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okerHan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48" cy="3423064"/>
                    </a:xfrm>
                    <a:prstGeom prst="rect">
                      <a:avLst/>
                    </a:prstGeom>
                    <a:noFill/>
                    <a:ln>
                      <a:noFill/>
                    </a:ln>
                  </pic:spPr>
                </pic:pic>
              </a:graphicData>
            </a:graphic>
          </wp:inline>
        </w:drawing>
      </w:r>
    </w:p>
    <w:p w14:paraId="79836FBD" w14:textId="77777777" w:rsidR="007A1FF2" w:rsidRDefault="007A1FF2" w:rsidP="007A1FF2">
      <w:pPr>
        <w:ind w:left="720"/>
        <w:rPr>
          <w:rFonts w:cs="Arial"/>
          <w:b/>
          <w:u w:val="single"/>
        </w:rPr>
      </w:pPr>
    </w:p>
    <w:p w14:paraId="4262AC02" w14:textId="77777777" w:rsidR="007A1FF2" w:rsidRDefault="007A1FF2" w:rsidP="007A1FF2">
      <w:pPr>
        <w:ind w:left="720"/>
        <w:rPr>
          <w:rFonts w:cs="Arial"/>
          <w:b/>
          <w:u w:val="single"/>
        </w:rPr>
      </w:pPr>
      <w:r>
        <w:rPr>
          <w:rFonts w:cs="Arial"/>
          <w:b/>
          <w:u w:val="single"/>
        </w:rPr>
        <w:t>Hand Evaluation Algorithms</w:t>
      </w:r>
    </w:p>
    <w:p w14:paraId="5E6D966D" w14:textId="77777777" w:rsidR="007A1FF2" w:rsidRDefault="007A1FF2" w:rsidP="007A1FF2">
      <w:pPr>
        <w:ind w:left="720"/>
        <w:rPr>
          <w:rFonts w:cs="Arial"/>
        </w:rPr>
      </w:pPr>
      <w:r>
        <w:rPr>
          <w:rFonts w:cs="Arial"/>
        </w:rPr>
        <w:t xml:space="preserve">The algorithm in which that is used to quantify the agent’s Hand Strength, regardless of all cards being dealt. This algorithm is key, as it considers all the possible better hands the agent could have, the same, and all the worse hands at the point of calculation. The algorithm iterates through all possible starting hands and returns a percentage as a result. </w:t>
      </w:r>
    </w:p>
    <w:p w14:paraId="2D30BB4D" w14:textId="77777777" w:rsidR="007A1FF2" w:rsidRDefault="007A1FF2" w:rsidP="007A1FF2">
      <w:pPr>
        <w:ind w:left="720"/>
        <w:rPr>
          <w:rFonts w:cs="Arial"/>
        </w:rPr>
      </w:pPr>
      <w:r>
        <w:rPr>
          <w:rFonts w:cs="Arial"/>
          <w:noProof/>
        </w:rPr>
        <w:lastRenderedPageBreak/>
        <w:drawing>
          <wp:inline distT="0" distB="0" distL="0" distR="0" wp14:anchorId="5D27B760" wp14:editId="57B2C829">
            <wp:extent cx="4505325" cy="2152650"/>
            <wp:effectExtent l="0" t="0" r="9525" b="0"/>
            <wp:docPr id="17" name="Picture 17" descr="C:\Users\Lee\AppData\Local\Microsoft\Windows\INetCache\Content.Word\Hand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HandRan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152650"/>
                    </a:xfrm>
                    <a:prstGeom prst="rect">
                      <a:avLst/>
                    </a:prstGeom>
                    <a:noFill/>
                    <a:ln>
                      <a:noFill/>
                    </a:ln>
                  </pic:spPr>
                </pic:pic>
              </a:graphicData>
            </a:graphic>
          </wp:inline>
        </w:drawing>
      </w:r>
    </w:p>
    <w:p w14:paraId="418E3B6F" w14:textId="77777777" w:rsidR="007A1FF2" w:rsidRDefault="007A1FF2" w:rsidP="007A1FF2">
      <w:pPr>
        <w:ind w:left="720"/>
        <w:rPr>
          <w:rFonts w:cs="Arial"/>
          <w:b/>
          <w:u w:val="single"/>
        </w:rPr>
      </w:pPr>
      <w:r>
        <w:rPr>
          <w:rFonts w:cs="Arial"/>
          <w:b/>
          <w:u w:val="single"/>
        </w:rPr>
        <w:t xml:space="preserve">Hand Potential </w:t>
      </w:r>
    </w:p>
    <w:p w14:paraId="088AEF96" w14:textId="77777777" w:rsidR="007A1FF2" w:rsidRDefault="007A1FF2" w:rsidP="007A1FF2">
      <w:pPr>
        <w:ind w:left="720"/>
        <w:rPr>
          <w:rFonts w:cs="Arial"/>
        </w:rPr>
      </w:pPr>
      <w:r>
        <w:rPr>
          <w:rFonts w:cs="Arial"/>
        </w:rPr>
        <w:t xml:space="preserve">Hand Potential is an algorithm that calculates the possible evolution of the hand quality throughout the game. In Texas Hold’em, when the game reaches the Flop round, there are still two more community cards to be revealed. This means that the current hand rank may improve, since the hand is composed of the set of five available cards that has the highest rank among all available cards. This is an extension of the hand evaluation, but instead of only considering the current available cards, it considers the possible community cards that have not been revealed yet. This also considers that the opponent’s hands might improve as well. </w:t>
      </w:r>
    </w:p>
    <w:p w14:paraId="5516144C" w14:textId="77777777" w:rsidR="007A1FF2" w:rsidRPr="003A0D2B" w:rsidRDefault="007A1FF2" w:rsidP="007A1FF2">
      <w:pPr>
        <w:ind w:left="720"/>
        <w:rPr>
          <w:rFonts w:cs="Arial"/>
        </w:rPr>
      </w:pPr>
      <w:r>
        <w:rPr>
          <w:rFonts w:cs="Arial"/>
        </w:rPr>
        <w:t xml:space="preserve">   </w:t>
      </w:r>
    </w:p>
    <w:p w14:paraId="4B159A66" w14:textId="77777777" w:rsidR="007A1FF2" w:rsidRDefault="007A1FF2" w:rsidP="007A1FF2">
      <w:pPr>
        <w:ind w:firstLine="720"/>
        <w:rPr>
          <w:rFonts w:cs="Arial"/>
          <w:b/>
          <w:u w:val="single"/>
        </w:rPr>
      </w:pPr>
      <w:r>
        <w:rPr>
          <w:rFonts w:cs="Arial"/>
          <w:b/>
          <w:u w:val="single"/>
        </w:rPr>
        <w:t>Non-Deterministic Game</w:t>
      </w:r>
    </w:p>
    <w:p w14:paraId="16D11F63" w14:textId="77777777" w:rsidR="007A1FF2" w:rsidRDefault="007A1FF2" w:rsidP="007A1FF2">
      <w:pPr>
        <w:ind w:left="720"/>
      </w:pPr>
      <w:r>
        <w:t>Non-deterministic games are often described as games with an element of chance. These games do not result in predictable outcome. Examples of such games are Backgammon and Poker (their source of chance is dice and card respectively). What makes these games different from deterministic games are the additional nodes called ‘Chance’ or ‘Nature’ in their game trees.</w:t>
      </w:r>
    </w:p>
    <w:p w14:paraId="6FADD4C1" w14:textId="77777777" w:rsidR="007A1FF2" w:rsidRDefault="007A1FF2" w:rsidP="007A1FF2">
      <w:pPr>
        <w:ind w:left="720"/>
        <w:rPr>
          <w:b/>
          <w:u w:val="single"/>
        </w:rPr>
      </w:pPr>
      <w:r>
        <w:rPr>
          <w:b/>
          <w:u w:val="single"/>
        </w:rPr>
        <w:t xml:space="preserve">Imperfect Information </w:t>
      </w:r>
    </w:p>
    <w:p w14:paraId="7AC7EE5D" w14:textId="77777777" w:rsidR="007A1FF2" w:rsidRDefault="007A1FF2" w:rsidP="007A1FF2">
      <w:pPr>
        <w:ind w:left="720"/>
      </w:pPr>
      <w:r>
        <w:t xml:space="preserve">Imperfect information game corresponds to the game in which certain information is private, meaning that other players cannot see it. For </w:t>
      </w:r>
      <w:r>
        <w:lastRenderedPageBreak/>
        <w:t xml:space="preserve">example, in Poker each player 10 | P a g e receives private cards. </w:t>
      </w:r>
      <w:proofErr w:type="gramStart"/>
      <w:r>
        <w:t>As a result of</w:t>
      </w:r>
      <w:proofErr w:type="gramEnd"/>
      <w:r>
        <w:t xml:space="preserve"> this, no player can clearly know the current position in the game tree.</w:t>
      </w:r>
    </w:p>
    <w:p w14:paraId="63106889" w14:textId="77777777" w:rsidR="007A1FF2" w:rsidRDefault="007A1FF2" w:rsidP="007A1FF2">
      <w:pPr>
        <w:ind w:left="720"/>
        <w:rPr>
          <w:b/>
          <w:u w:val="single"/>
        </w:rPr>
      </w:pPr>
      <w:r>
        <w:rPr>
          <w:b/>
          <w:u w:val="single"/>
        </w:rPr>
        <w:t>The utility or payoff</w:t>
      </w:r>
    </w:p>
    <w:p w14:paraId="07872843" w14:textId="77777777" w:rsidR="007A1FF2" w:rsidRDefault="007A1FF2" w:rsidP="007A1FF2">
      <w:pPr>
        <w:ind w:left="720"/>
      </w:pPr>
      <w:r>
        <w:t>The utility in the game is the expected value when a round of a game is played. In the poker game, it is the number of chips that was acquired or lost at the end of the hand (round).</w:t>
      </w:r>
    </w:p>
    <w:p w14:paraId="672059AB" w14:textId="77777777" w:rsidR="007A1FF2" w:rsidRDefault="007A1FF2" w:rsidP="007A1FF2">
      <w:pPr>
        <w:ind w:left="720"/>
        <w:rPr>
          <w:b/>
          <w:u w:val="single"/>
        </w:rPr>
      </w:pPr>
    </w:p>
    <w:p w14:paraId="5F1CF253" w14:textId="77777777" w:rsidR="007A1FF2" w:rsidRDefault="007A1FF2" w:rsidP="007A1FF2">
      <w:pPr>
        <w:ind w:left="720"/>
        <w:rPr>
          <w:b/>
          <w:u w:val="single"/>
        </w:rPr>
      </w:pPr>
      <w:r>
        <w:rPr>
          <w:b/>
          <w:u w:val="single"/>
        </w:rPr>
        <w:t>Nash Equilibrium</w:t>
      </w:r>
    </w:p>
    <w:p w14:paraId="748947FF" w14:textId="7A9EA61F" w:rsidR="007A1FF2" w:rsidRDefault="007A1FF2" w:rsidP="007A1FF2">
      <w:pPr>
        <w:ind w:left="720"/>
      </w:pPr>
      <w:r>
        <w:t>Nash equilibrium is a strategy profile σ where no player can increase their utility by unilaterally changing their strategy (</w:t>
      </w:r>
      <w:proofErr w:type="spellStart"/>
      <w:r>
        <w:t>Johanson</w:t>
      </w:r>
      <w:proofErr w:type="spellEnd"/>
      <w:r>
        <w:t>, 2007): This means that for player 1, there is no other strategy in Σ1 that would produce more utility against σ2 than its strategy in σ. The same is true of player 2. (</w:t>
      </w:r>
      <w:proofErr w:type="spellStart"/>
      <w:r>
        <w:t>Johanson</w:t>
      </w:r>
      <w:proofErr w:type="spellEnd"/>
      <w:r>
        <w:t>, 2007)</w:t>
      </w:r>
    </w:p>
    <w:p w14:paraId="28E5A14F" w14:textId="6E067705" w:rsidR="007A1FF2" w:rsidRPr="00886DE3" w:rsidRDefault="007A1FF2" w:rsidP="00886DE3">
      <w:pPr>
        <w:pStyle w:val="Heading2"/>
      </w:pPr>
      <w:bookmarkStart w:id="54" w:name="_Toc499742042"/>
      <w:r w:rsidRPr="00886DE3">
        <w:t>Technical Details</w:t>
      </w:r>
      <w:bookmarkEnd w:id="54"/>
    </w:p>
    <w:p w14:paraId="0C6A24C6" w14:textId="77777777" w:rsidR="007A1FF2" w:rsidRDefault="007A1FF2" w:rsidP="007A1FF2">
      <w:pPr>
        <w:pStyle w:val="ListParagraph"/>
        <w:rPr>
          <w:rFonts w:ascii="Arial" w:hAnsi="Arial" w:cs="Arial"/>
        </w:rPr>
      </w:pPr>
    </w:p>
    <w:p w14:paraId="5F1187EF" w14:textId="77777777" w:rsidR="007A1FF2" w:rsidRPr="00424F35" w:rsidRDefault="007A1FF2" w:rsidP="007A1FF2">
      <w:pPr>
        <w:ind w:left="720"/>
        <w:rPr>
          <w:rFonts w:cs="Arial"/>
          <w:b/>
          <w:u w:val="single"/>
        </w:rPr>
      </w:pPr>
      <w:r>
        <w:rPr>
          <w:rFonts w:cs="Arial"/>
          <w:b/>
          <w:u w:val="single"/>
        </w:rPr>
        <w:t>Methodology</w:t>
      </w:r>
    </w:p>
    <w:p w14:paraId="3E98CB05" w14:textId="77777777" w:rsidR="007A1FF2" w:rsidRDefault="007A1FF2" w:rsidP="007A1FF2">
      <w:pPr>
        <w:ind w:left="720"/>
        <w:rPr>
          <w:rFonts w:cs="Arial"/>
        </w:rPr>
      </w:pPr>
      <w:r>
        <w:rPr>
          <w:rFonts w:cs="Arial"/>
        </w:rPr>
        <w:t xml:space="preserve">An agile software development process will be implemented in the development for this project. </w:t>
      </w:r>
      <w:r w:rsidRPr="00174483">
        <w:rPr>
          <w:rFonts w:cs="Arial"/>
        </w:rPr>
        <w:t xml:space="preserve">The </w:t>
      </w:r>
      <w:r>
        <w:rPr>
          <w:rFonts w:cs="Arial"/>
        </w:rPr>
        <w:t xml:space="preserve">specific agile practice that will be adopted for this project is the </w:t>
      </w:r>
      <w:r w:rsidRPr="00174483">
        <w:rPr>
          <w:rFonts w:cs="Arial"/>
        </w:rPr>
        <w:t xml:space="preserve">Iterative Development. The main idea </w:t>
      </w:r>
      <w:r>
        <w:rPr>
          <w:rFonts w:cs="Arial"/>
        </w:rPr>
        <w:t>behind iterative development is</w:t>
      </w:r>
      <w:r w:rsidRPr="00174483">
        <w:rPr>
          <w:rFonts w:cs="Arial"/>
        </w:rPr>
        <w:t xml:space="preserve"> the breaking down of the whole project into smaller parts or iterations</w:t>
      </w:r>
      <w:r>
        <w:rPr>
          <w:rFonts w:cs="Arial"/>
        </w:rPr>
        <w:t>.</w:t>
      </w:r>
    </w:p>
    <w:p w14:paraId="06B14793" w14:textId="77777777" w:rsidR="007A1FF2" w:rsidRPr="00424F35" w:rsidRDefault="007A1FF2" w:rsidP="007A1FF2">
      <w:pPr>
        <w:ind w:left="720"/>
        <w:rPr>
          <w:rFonts w:cs="Arial"/>
          <w:b/>
          <w:u w:val="single"/>
        </w:rPr>
      </w:pPr>
      <w:r>
        <w:rPr>
          <w:rFonts w:cs="Arial"/>
          <w:b/>
          <w:u w:val="single"/>
        </w:rPr>
        <w:t>Java</w:t>
      </w:r>
    </w:p>
    <w:p w14:paraId="5A139430" w14:textId="77777777" w:rsidR="007A1FF2" w:rsidRDefault="007A1FF2" w:rsidP="007A1FF2">
      <w:pPr>
        <w:ind w:left="720"/>
        <w:rPr>
          <w:rFonts w:cs="Arial"/>
        </w:rPr>
      </w:pPr>
      <w:r>
        <w:rPr>
          <w:rFonts w:cs="Arial"/>
        </w:rPr>
        <w:t xml:space="preserve">The Java programming language will be used to develop the application this is because the object-oriented nature of the language, will aid in separating the features of the application for easier management and debugging. </w:t>
      </w:r>
    </w:p>
    <w:p w14:paraId="3C28E1B6" w14:textId="77777777" w:rsidR="007A1FF2" w:rsidRDefault="007A1FF2" w:rsidP="007A1FF2">
      <w:pPr>
        <w:ind w:left="720"/>
        <w:rPr>
          <w:rFonts w:cs="Arial"/>
        </w:rPr>
      </w:pPr>
    </w:p>
    <w:p w14:paraId="0767C8A8" w14:textId="77777777" w:rsidR="007A1FF2" w:rsidRDefault="007A1FF2" w:rsidP="007A1FF2">
      <w:pPr>
        <w:rPr>
          <w:rFonts w:cs="Arial"/>
        </w:rPr>
      </w:pPr>
      <w:r>
        <w:rPr>
          <w:rFonts w:cs="Arial"/>
        </w:rPr>
        <w:lastRenderedPageBreak/>
        <w:tab/>
      </w:r>
      <w:r>
        <w:rPr>
          <w:rFonts w:cs="Arial"/>
          <w:b/>
          <w:u w:val="single"/>
        </w:rPr>
        <w:t>HTML &amp; CSS</w:t>
      </w:r>
    </w:p>
    <w:p w14:paraId="338977B9" w14:textId="77777777" w:rsidR="007A1FF2" w:rsidRDefault="007A1FF2" w:rsidP="007A1FF2">
      <w:pPr>
        <w:ind w:left="720"/>
        <w:rPr>
          <w:rFonts w:cs="Arial"/>
        </w:rPr>
      </w:pPr>
      <w:r>
        <w:rPr>
          <w:rFonts w:cs="Arial"/>
        </w:rPr>
        <w:t xml:space="preserve">HTML &amp; CSS will be used to develop the web page in which the Java applications        will be embedded in. The web page will need to be appealing to the user and incorporate 5 pages, </w:t>
      </w:r>
    </w:p>
    <w:p w14:paraId="3BC2D1DE" w14:textId="77777777" w:rsidR="007A1FF2" w:rsidRDefault="007A1FF2" w:rsidP="007A1FF2">
      <w:pPr>
        <w:pStyle w:val="ListParagraph"/>
        <w:numPr>
          <w:ilvl w:val="0"/>
          <w:numId w:val="12"/>
        </w:numPr>
        <w:rPr>
          <w:rFonts w:ascii="Arial" w:hAnsi="Arial" w:cs="Arial"/>
        </w:rPr>
      </w:pPr>
      <w:r>
        <w:rPr>
          <w:rFonts w:ascii="Arial" w:hAnsi="Arial" w:cs="Arial"/>
        </w:rPr>
        <w:t>Main/Poker GUI Page</w:t>
      </w:r>
    </w:p>
    <w:p w14:paraId="3BFA0D70" w14:textId="77777777" w:rsidR="007A1FF2" w:rsidRDefault="007A1FF2" w:rsidP="007A1FF2">
      <w:pPr>
        <w:pStyle w:val="ListParagraph"/>
        <w:numPr>
          <w:ilvl w:val="0"/>
          <w:numId w:val="12"/>
        </w:numPr>
        <w:rPr>
          <w:rFonts w:ascii="Arial" w:hAnsi="Arial" w:cs="Arial"/>
        </w:rPr>
      </w:pPr>
      <w:r>
        <w:rPr>
          <w:rFonts w:ascii="Arial" w:hAnsi="Arial" w:cs="Arial"/>
        </w:rPr>
        <w:t>Leader boards</w:t>
      </w:r>
    </w:p>
    <w:p w14:paraId="02E248B9" w14:textId="77777777" w:rsidR="007A1FF2" w:rsidRDefault="007A1FF2" w:rsidP="007A1FF2">
      <w:pPr>
        <w:pStyle w:val="ListParagraph"/>
        <w:numPr>
          <w:ilvl w:val="0"/>
          <w:numId w:val="12"/>
        </w:numPr>
        <w:rPr>
          <w:rFonts w:ascii="Arial" w:hAnsi="Arial" w:cs="Arial"/>
        </w:rPr>
      </w:pPr>
      <w:r>
        <w:rPr>
          <w:rFonts w:ascii="Arial" w:hAnsi="Arial" w:cs="Arial"/>
        </w:rPr>
        <w:t>Login/Signup</w:t>
      </w:r>
    </w:p>
    <w:p w14:paraId="3E0C9C2D" w14:textId="77777777" w:rsidR="007A1FF2" w:rsidRDefault="007A1FF2" w:rsidP="007A1FF2">
      <w:pPr>
        <w:pStyle w:val="ListParagraph"/>
        <w:numPr>
          <w:ilvl w:val="0"/>
          <w:numId w:val="12"/>
        </w:numPr>
        <w:rPr>
          <w:rFonts w:ascii="Arial" w:hAnsi="Arial" w:cs="Arial"/>
        </w:rPr>
      </w:pPr>
      <w:r>
        <w:rPr>
          <w:rFonts w:ascii="Arial" w:hAnsi="Arial" w:cs="Arial"/>
        </w:rPr>
        <w:t>Account Page</w:t>
      </w:r>
    </w:p>
    <w:p w14:paraId="04D04252" w14:textId="77777777" w:rsidR="007A1FF2" w:rsidRPr="00CB52F4" w:rsidRDefault="007A1FF2" w:rsidP="007A1FF2">
      <w:pPr>
        <w:pStyle w:val="ListParagraph"/>
        <w:numPr>
          <w:ilvl w:val="0"/>
          <w:numId w:val="12"/>
        </w:numPr>
        <w:rPr>
          <w:rFonts w:ascii="Arial" w:hAnsi="Arial" w:cs="Arial"/>
        </w:rPr>
      </w:pPr>
      <w:r>
        <w:rPr>
          <w:rFonts w:ascii="Arial" w:hAnsi="Arial" w:cs="Arial"/>
        </w:rPr>
        <w:t>About Page</w:t>
      </w:r>
    </w:p>
    <w:p w14:paraId="448CF158" w14:textId="77777777" w:rsidR="007A1FF2" w:rsidRDefault="007A1FF2" w:rsidP="007A1FF2">
      <w:pPr>
        <w:ind w:left="720"/>
        <w:rPr>
          <w:rFonts w:cs="Arial"/>
          <w:b/>
          <w:u w:val="single"/>
        </w:rPr>
      </w:pPr>
    </w:p>
    <w:p w14:paraId="6E13A797" w14:textId="77777777" w:rsidR="007A1FF2" w:rsidRDefault="007A1FF2" w:rsidP="007A1FF2">
      <w:pPr>
        <w:ind w:left="720"/>
        <w:rPr>
          <w:rFonts w:cs="Arial"/>
          <w:b/>
          <w:u w:val="single"/>
        </w:rPr>
      </w:pPr>
      <w:r>
        <w:rPr>
          <w:rFonts w:cs="Arial"/>
          <w:b/>
          <w:u w:val="single"/>
        </w:rPr>
        <w:t>MySQL</w:t>
      </w:r>
    </w:p>
    <w:p w14:paraId="031137E8" w14:textId="77777777" w:rsidR="007A1FF2" w:rsidRPr="007507CF" w:rsidRDefault="007A1FF2" w:rsidP="007A1FF2">
      <w:pPr>
        <w:ind w:left="720"/>
        <w:rPr>
          <w:rFonts w:cs="Arial"/>
        </w:rPr>
      </w:pPr>
      <w:r>
        <w:rPr>
          <w:rFonts w:cs="Arial"/>
        </w:rPr>
        <w:t>MySQL will be used to store the user’s login information and keep track of user’s chips in the database.</w:t>
      </w:r>
    </w:p>
    <w:p w14:paraId="3357DB7D" w14:textId="77777777" w:rsidR="007A1FF2" w:rsidRPr="00026B0C" w:rsidRDefault="007A1FF2" w:rsidP="007A1FF2">
      <w:pPr>
        <w:ind w:left="720"/>
        <w:rPr>
          <w:b/>
          <w:u w:val="single"/>
        </w:rPr>
      </w:pPr>
    </w:p>
    <w:p w14:paraId="1F0BAA5D" w14:textId="77777777" w:rsidR="007A1FF2" w:rsidRPr="00FA7BDA" w:rsidRDefault="007A1FF2" w:rsidP="00FA7BDA">
      <w:pPr>
        <w:ind w:left="360"/>
        <w:rPr>
          <w:rFonts w:cs="Arial"/>
        </w:rPr>
      </w:pPr>
    </w:p>
    <w:p w14:paraId="684AF1EF" w14:textId="61D26E4D" w:rsidR="00F077BB" w:rsidRDefault="00F077BB" w:rsidP="001372D8">
      <w:pPr>
        <w:pStyle w:val="Heading2"/>
        <w:rPr>
          <w:lang w:val="en-IE"/>
        </w:rPr>
      </w:pPr>
      <w:bookmarkStart w:id="55" w:name="_Toc499742043"/>
      <w:r w:rsidRPr="00F077BB">
        <w:rPr>
          <w:lang w:val="en-IE"/>
        </w:rPr>
        <w:t>Project Plan</w:t>
      </w:r>
      <w:bookmarkEnd w:id="55"/>
    </w:p>
    <w:p w14:paraId="60DE6EB7" w14:textId="5C2A94C4" w:rsidR="00FA7BDA" w:rsidRPr="00FA7BDA" w:rsidRDefault="00FA7BDA" w:rsidP="00FA7BDA">
      <w:pPr>
        <w:rPr>
          <w:lang w:val="en-IE"/>
        </w:rPr>
      </w:pPr>
      <w:r>
        <w:rPr>
          <w:noProof/>
          <w:lang w:val="en-IE"/>
        </w:rPr>
        <w:drawing>
          <wp:inline distT="0" distB="0" distL="0" distR="0" wp14:anchorId="54E00417" wp14:editId="23A06AB6">
            <wp:extent cx="5486400" cy="1238250"/>
            <wp:effectExtent l="0" t="0" r="0" b="0"/>
            <wp:docPr id="14" name="Picture 14" descr="C:\Users\Lee\AppData\Local\Microsoft\Windows\INetCache\Content.Word\Project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AppData\Local\Microsoft\Windows\INetCache\Content.Word\ProjectPlan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238250"/>
                    </a:xfrm>
                    <a:prstGeom prst="rect">
                      <a:avLst/>
                    </a:prstGeom>
                    <a:noFill/>
                    <a:ln>
                      <a:noFill/>
                    </a:ln>
                  </pic:spPr>
                </pic:pic>
              </a:graphicData>
            </a:graphic>
          </wp:inline>
        </w:drawing>
      </w:r>
    </w:p>
    <w:p w14:paraId="684AF1F1" w14:textId="03B58D0B" w:rsidR="00F077BB" w:rsidRDefault="00F077BB" w:rsidP="001372D8">
      <w:pPr>
        <w:pStyle w:val="Heading2"/>
        <w:rPr>
          <w:lang w:val="en-IE"/>
        </w:rPr>
      </w:pPr>
      <w:bookmarkStart w:id="56" w:name="_Toc499742044"/>
      <w:r w:rsidRPr="00F077BB">
        <w:rPr>
          <w:lang w:val="en-IE"/>
        </w:rPr>
        <w:t xml:space="preserve">Monthly </w:t>
      </w:r>
      <w:r w:rsidR="001372D8">
        <w:rPr>
          <w:lang w:val="en-IE"/>
        </w:rPr>
        <w:t>Journal</w:t>
      </w:r>
      <w:r w:rsidR="00906063">
        <w:rPr>
          <w:lang w:val="en-IE"/>
        </w:rPr>
        <w:t>s</w:t>
      </w:r>
      <w:bookmarkEnd w:id="56"/>
    </w:p>
    <w:p w14:paraId="66F0A3C7" w14:textId="23AAA306" w:rsidR="00696B4E" w:rsidRDefault="00696B4E" w:rsidP="00696B4E">
      <w:pPr>
        <w:rPr>
          <w:b/>
          <w:lang w:val="en-IE"/>
        </w:rPr>
      </w:pPr>
      <w:r>
        <w:rPr>
          <w:b/>
          <w:lang w:val="en-IE"/>
        </w:rPr>
        <w:t>September Journal</w:t>
      </w:r>
    </w:p>
    <w:p w14:paraId="643CD214" w14:textId="530E76D7" w:rsidR="00696B4E" w:rsidRDefault="00696B4E" w:rsidP="00696B4E">
      <w:pPr>
        <w:rPr>
          <w:lang w:val="en-IE"/>
        </w:rPr>
      </w:pPr>
      <w:r>
        <w:rPr>
          <w:lang w:val="en-IE"/>
        </w:rPr>
        <w:t>Student Name: Lee Murray</w:t>
      </w:r>
    </w:p>
    <w:p w14:paraId="6CF1FC9B" w14:textId="3B563461" w:rsidR="00696B4E" w:rsidRDefault="00696B4E" w:rsidP="00696B4E">
      <w:pPr>
        <w:rPr>
          <w:lang w:val="en-IE"/>
        </w:rPr>
      </w:pPr>
      <w:r>
        <w:rPr>
          <w:lang w:val="en-IE"/>
        </w:rPr>
        <w:t>Programme: BSc Computing</w:t>
      </w:r>
    </w:p>
    <w:p w14:paraId="75242F9F" w14:textId="3895FF5D" w:rsidR="00696B4E" w:rsidRDefault="00696B4E" w:rsidP="00696B4E">
      <w:pPr>
        <w:rPr>
          <w:lang w:val="en-IE"/>
        </w:rPr>
      </w:pPr>
      <w:r>
        <w:rPr>
          <w:lang w:val="en-IE"/>
        </w:rPr>
        <w:t>Month: September 2017</w:t>
      </w:r>
    </w:p>
    <w:p w14:paraId="6D725ACA" w14:textId="2B99E1B3" w:rsidR="00696B4E" w:rsidRDefault="00696B4E" w:rsidP="00696B4E">
      <w:pPr>
        <w:rPr>
          <w:lang w:val="en-IE"/>
        </w:rPr>
      </w:pPr>
      <w:r>
        <w:rPr>
          <w:lang w:val="en-IE"/>
        </w:rPr>
        <w:t xml:space="preserve">When attempting to come up with an idea for my final year project, I wanted to do something aligning to my cyber security stream, although I was unable to come </w:t>
      </w:r>
      <w:r>
        <w:rPr>
          <w:lang w:val="en-IE"/>
        </w:rPr>
        <w:lastRenderedPageBreak/>
        <w:t xml:space="preserve">up with a solid idea in time for the pitch so instead of going in and saying I don’t have an idea, I pitched a Poker application which included an Artificial Intelligent agent, which I presumed would get rejected. To my surprise it got accepted. I have a keen interest in Poker and have played it for a couple of years, although developing an AI agent seems as an ambition task, I’m positive it will also be very interesting. </w:t>
      </w:r>
    </w:p>
    <w:p w14:paraId="38F39C1B" w14:textId="48F90D9E" w:rsidR="00696B4E" w:rsidRDefault="00696B4E" w:rsidP="00696B4E">
      <w:pPr>
        <w:rPr>
          <w:b/>
          <w:lang w:val="en-IE"/>
        </w:rPr>
      </w:pPr>
      <w:r>
        <w:rPr>
          <w:b/>
          <w:lang w:val="en-IE"/>
        </w:rPr>
        <w:t>Supervisor Meetings</w:t>
      </w:r>
    </w:p>
    <w:p w14:paraId="158C5405" w14:textId="6A014E76" w:rsidR="00696B4E" w:rsidRDefault="00696B4E" w:rsidP="00696B4E">
      <w:pPr>
        <w:rPr>
          <w:lang w:val="en-IE"/>
        </w:rPr>
      </w:pPr>
      <w:r>
        <w:rPr>
          <w:lang w:val="en-IE"/>
        </w:rPr>
        <w:t>I didn’t have a supervisor meeting during September</w:t>
      </w:r>
    </w:p>
    <w:p w14:paraId="00865628" w14:textId="1B8F98FC" w:rsidR="003A4B62" w:rsidRDefault="003A4B62" w:rsidP="00696B4E">
      <w:pPr>
        <w:rPr>
          <w:lang w:val="en-IE"/>
        </w:rPr>
      </w:pPr>
    </w:p>
    <w:p w14:paraId="6EECC4E6" w14:textId="353AC334" w:rsidR="003A4B62" w:rsidRDefault="003A4B62" w:rsidP="00696B4E">
      <w:pPr>
        <w:rPr>
          <w:b/>
          <w:lang w:val="en-IE"/>
        </w:rPr>
      </w:pPr>
      <w:r>
        <w:rPr>
          <w:b/>
          <w:lang w:val="en-IE"/>
        </w:rPr>
        <w:t>October Journal</w:t>
      </w:r>
    </w:p>
    <w:p w14:paraId="650F497D" w14:textId="77777777" w:rsidR="003A4B62" w:rsidRDefault="003A4B62" w:rsidP="003A4B62">
      <w:pPr>
        <w:rPr>
          <w:lang w:val="en-IE"/>
        </w:rPr>
      </w:pPr>
      <w:r>
        <w:rPr>
          <w:lang w:val="en-IE"/>
        </w:rPr>
        <w:t>Student Name: Lee Murray</w:t>
      </w:r>
    </w:p>
    <w:p w14:paraId="168337E3" w14:textId="77777777" w:rsidR="003A4B62" w:rsidRDefault="003A4B62" w:rsidP="003A4B62">
      <w:pPr>
        <w:rPr>
          <w:lang w:val="en-IE"/>
        </w:rPr>
      </w:pPr>
      <w:r>
        <w:rPr>
          <w:lang w:val="en-IE"/>
        </w:rPr>
        <w:t>Programme: BSc Computing</w:t>
      </w:r>
    </w:p>
    <w:p w14:paraId="486DD001" w14:textId="55CB25D1" w:rsidR="007451A3" w:rsidRDefault="003A4B62" w:rsidP="003A4B62">
      <w:pPr>
        <w:rPr>
          <w:lang w:val="en-IE"/>
        </w:rPr>
      </w:pPr>
      <w:r>
        <w:rPr>
          <w:lang w:val="en-IE"/>
        </w:rPr>
        <w:t xml:space="preserve">Month: October </w:t>
      </w:r>
      <w:r w:rsidR="007451A3">
        <w:rPr>
          <w:lang w:val="en-IE"/>
        </w:rPr>
        <w:t>2017</w:t>
      </w:r>
    </w:p>
    <w:p w14:paraId="6D7694F8" w14:textId="540C5754" w:rsidR="001A18F4" w:rsidRDefault="00C30A77" w:rsidP="003A4B62">
      <w:r>
        <w:t>I am very glad to say that, my project idea was approved by the college committee, who queried me about the application that I want to build. So, this month my achievements were: First, I prepared for the presentation Pitch and then I presented my project idea in front of the college committee. Second, I started and completed the project proposal and then I have uploaded it to Moodle on time. Thirdly I began working on my Requirements specifications. I also did some research on the topic of Game Theory in Artificial Intelligence and Bots in Poker</w:t>
      </w:r>
    </w:p>
    <w:p w14:paraId="787F0EA6" w14:textId="33D2B93E" w:rsidR="005B50DB" w:rsidRDefault="005B50DB" w:rsidP="003A4B62"/>
    <w:p w14:paraId="27AF407C" w14:textId="77777777" w:rsidR="005B50DB" w:rsidRDefault="005B50DB" w:rsidP="005B50DB">
      <w:pPr>
        <w:rPr>
          <w:b/>
          <w:lang w:val="en-IE"/>
        </w:rPr>
      </w:pPr>
      <w:r>
        <w:rPr>
          <w:b/>
          <w:lang w:val="en-IE"/>
        </w:rPr>
        <w:t>Supervisor Meetings</w:t>
      </w:r>
    </w:p>
    <w:p w14:paraId="09499FAE" w14:textId="77777777" w:rsidR="005B50DB" w:rsidRDefault="005B50DB" w:rsidP="005B50DB">
      <w:pPr>
        <w:rPr>
          <w:lang w:val="en-IE"/>
        </w:rPr>
      </w:pPr>
      <w:r>
        <w:rPr>
          <w:lang w:val="en-IE"/>
        </w:rPr>
        <w:t>I didn’t have a supervisor meeting during September</w:t>
      </w:r>
    </w:p>
    <w:p w14:paraId="36194AD4" w14:textId="77777777" w:rsidR="005B50DB" w:rsidRDefault="005B50DB" w:rsidP="003A4B62">
      <w:pPr>
        <w:rPr>
          <w:lang w:val="en-IE"/>
        </w:rPr>
      </w:pPr>
    </w:p>
    <w:p w14:paraId="4DB159EF" w14:textId="77777777" w:rsidR="007451A3" w:rsidRDefault="007451A3" w:rsidP="003A4B62">
      <w:pPr>
        <w:rPr>
          <w:lang w:val="en-IE"/>
        </w:rPr>
      </w:pPr>
    </w:p>
    <w:p w14:paraId="0DB20599" w14:textId="4BC4F72D" w:rsidR="00862E83" w:rsidRDefault="00862E83" w:rsidP="003A4B62"/>
    <w:p w14:paraId="40D9BD1E" w14:textId="2D4324C7" w:rsidR="00862E83" w:rsidRDefault="00862E83" w:rsidP="00862E83">
      <w:pPr>
        <w:rPr>
          <w:b/>
          <w:lang w:val="en-IE"/>
        </w:rPr>
      </w:pPr>
      <w:r>
        <w:rPr>
          <w:b/>
          <w:lang w:val="en-IE"/>
        </w:rPr>
        <w:lastRenderedPageBreak/>
        <w:t>November Journal</w:t>
      </w:r>
    </w:p>
    <w:p w14:paraId="7C38FA04" w14:textId="77777777" w:rsidR="00862E83" w:rsidRDefault="00862E83" w:rsidP="00862E83">
      <w:pPr>
        <w:rPr>
          <w:lang w:val="en-IE"/>
        </w:rPr>
      </w:pPr>
      <w:r>
        <w:rPr>
          <w:lang w:val="en-IE"/>
        </w:rPr>
        <w:t>Student Name: Lee Murray</w:t>
      </w:r>
    </w:p>
    <w:p w14:paraId="30DC6EA7" w14:textId="77777777" w:rsidR="00862E83" w:rsidRDefault="00862E83" w:rsidP="00862E83">
      <w:pPr>
        <w:rPr>
          <w:lang w:val="en-IE"/>
        </w:rPr>
      </w:pPr>
      <w:r>
        <w:rPr>
          <w:lang w:val="en-IE"/>
        </w:rPr>
        <w:t>Programme: BSc Computing</w:t>
      </w:r>
    </w:p>
    <w:p w14:paraId="138DD89C" w14:textId="164AF903" w:rsidR="00862E83" w:rsidRDefault="00862E83" w:rsidP="00862E83">
      <w:pPr>
        <w:rPr>
          <w:lang w:val="en-IE"/>
        </w:rPr>
      </w:pPr>
      <w:r>
        <w:rPr>
          <w:lang w:val="en-IE"/>
        </w:rPr>
        <w:t>Month: November 2017</w:t>
      </w:r>
    </w:p>
    <w:p w14:paraId="43BB8747" w14:textId="77777777" w:rsidR="00862E83" w:rsidRPr="003A4B62" w:rsidRDefault="00862E83" w:rsidP="00862E83">
      <w:pPr>
        <w:rPr>
          <w:lang w:val="en-IE"/>
        </w:rPr>
      </w:pPr>
      <w:r>
        <w:rPr>
          <w:lang w:val="en-IE"/>
        </w:rPr>
        <w:t xml:space="preserve">During October, I met with my Supervisor </w:t>
      </w:r>
      <w:proofErr w:type="spellStart"/>
      <w:r>
        <w:rPr>
          <w:lang w:val="en-IE"/>
        </w:rPr>
        <w:t>Vikas</w:t>
      </w:r>
      <w:proofErr w:type="spellEnd"/>
      <w:r>
        <w:rPr>
          <w:lang w:val="en-IE"/>
        </w:rPr>
        <w:t xml:space="preserve">, whom pointed in a direction to find the best programming language I can use to develop the algorithm for the AI agent, with the use of document surveys. As I already have previous knowledge of Java from using it in college, I decided to stick with what I know, rather than take on a new language in this already difficult enough task. We also discussed about the domain of the project, whether to develop it on a web application or on Android. </w:t>
      </w:r>
      <w:proofErr w:type="spellStart"/>
      <w:r>
        <w:rPr>
          <w:lang w:val="en-IE"/>
        </w:rPr>
        <w:t>Vikas</w:t>
      </w:r>
      <w:proofErr w:type="spellEnd"/>
      <w:r>
        <w:rPr>
          <w:lang w:val="en-IE"/>
        </w:rPr>
        <w:t xml:space="preserve"> recommended doing it on a web application to keep it as simple as possible as I have not worked with Android studio before. Although he offered a good suggestion to include on the extensibility of the application that as further development takes place, using Android studio is a possibility.</w:t>
      </w:r>
    </w:p>
    <w:p w14:paraId="0C4187E3" w14:textId="434A46E3" w:rsidR="00862E83" w:rsidRDefault="00862E83" w:rsidP="00862E83">
      <w:pPr>
        <w:rPr>
          <w:lang w:val="en-IE"/>
        </w:rPr>
      </w:pPr>
    </w:p>
    <w:p w14:paraId="138E505A" w14:textId="742A8CC6" w:rsidR="00B26A6D" w:rsidRDefault="00B26A6D" w:rsidP="00862E83">
      <w:pPr>
        <w:rPr>
          <w:b/>
        </w:rPr>
      </w:pPr>
      <w:r w:rsidRPr="00B26A6D">
        <w:rPr>
          <w:b/>
        </w:rPr>
        <w:t>My Achievements</w:t>
      </w:r>
    </w:p>
    <w:p w14:paraId="1F677148" w14:textId="6BAA7C43" w:rsidR="00B26A6D" w:rsidRPr="00B26A6D" w:rsidRDefault="00B26A6D" w:rsidP="00862E83">
      <w:pPr>
        <w:rPr>
          <w:b/>
        </w:rPr>
      </w:pPr>
      <w:r>
        <w:t>Finished the Requirements Spec</w:t>
      </w:r>
    </w:p>
    <w:p w14:paraId="4906C1D1" w14:textId="77777777" w:rsidR="00862E83" w:rsidRDefault="00862E83" w:rsidP="00862E83">
      <w:pPr>
        <w:rPr>
          <w:lang w:val="en-IE"/>
        </w:rPr>
      </w:pPr>
    </w:p>
    <w:p w14:paraId="23464B2A" w14:textId="77777777" w:rsidR="00862E83" w:rsidRDefault="00862E83" w:rsidP="00862E83">
      <w:pPr>
        <w:rPr>
          <w:lang w:val="en-IE"/>
        </w:rPr>
      </w:pPr>
    </w:p>
    <w:p w14:paraId="5ABE54BC" w14:textId="77777777" w:rsidR="00862E83" w:rsidRDefault="00862E83" w:rsidP="00862E83">
      <w:pPr>
        <w:rPr>
          <w:b/>
          <w:lang w:val="en-IE"/>
        </w:rPr>
      </w:pPr>
      <w:r>
        <w:rPr>
          <w:b/>
          <w:lang w:val="en-IE"/>
        </w:rPr>
        <w:t>Supervisor Meetings</w:t>
      </w:r>
    </w:p>
    <w:p w14:paraId="52C59F44" w14:textId="2D8B50C7" w:rsidR="00862E83" w:rsidRDefault="00862E83" w:rsidP="00862E83">
      <w:pPr>
        <w:rPr>
          <w:b/>
          <w:lang w:val="en-IE"/>
        </w:rPr>
      </w:pPr>
      <w:r>
        <w:t>Date of Meeting: 14th November Items discussed: Discussing Project Idea</w:t>
      </w:r>
      <w:r w:rsidR="00117785">
        <w:t xml:space="preserve">, </w:t>
      </w:r>
      <w:proofErr w:type="gramStart"/>
      <w:r w:rsidR="00117785">
        <w:t>What</w:t>
      </w:r>
      <w:proofErr w:type="gramEnd"/>
      <w:r w:rsidR="00117785">
        <w:t xml:space="preserve"> language and domain to use.</w:t>
      </w:r>
    </w:p>
    <w:p w14:paraId="5E4B67DE" w14:textId="77777777" w:rsidR="00862E83" w:rsidRDefault="00862E83" w:rsidP="003A4B62">
      <w:pPr>
        <w:rPr>
          <w:b/>
          <w:lang w:val="en-IE"/>
        </w:rPr>
      </w:pPr>
    </w:p>
    <w:p w14:paraId="0DB80F85" w14:textId="77777777" w:rsidR="00062FF7" w:rsidRPr="00140921" w:rsidRDefault="00062FF7" w:rsidP="003A4B62">
      <w:pPr>
        <w:rPr>
          <w:b/>
          <w:lang w:val="en-IE"/>
        </w:rPr>
      </w:pPr>
    </w:p>
    <w:p w14:paraId="684AF1F2" w14:textId="77777777" w:rsidR="00F077BB" w:rsidRPr="00F077BB" w:rsidRDefault="001372D8" w:rsidP="001372D8">
      <w:pPr>
        <w:pStyle w:val="Heading2"/>
        <w:rPr>
          <w:lang w:val="en-IE"/>
        </w:rPr>
      </w:pPr>
      <w:bookmarkStart w:id="57" w:name="_Toc499742045"/>
      <w:r>
        <w:rPr>
          <w:lang w:val="en-IE"/>
        </w:rPr>
        <w:lastRenderedPageBreak/>
        <w:t>Other M</w:t>
      </w:r>
      <w:r w:rsidR="00F077BB" w:rsidRPr="00F077BB">
        <w:rPr>
          <w:lang w:val="en-IE"/>
        </w:rPr>
        <w:t>aterial Used</w:t>
      </w:r>
      <w:bookmarkEnd w:id="57"/>
      <w:r w:rsidR="00F077BB" w:rsidRPr="00F077BB">
        <w:rPr>
          <w:lang w:val="en-IE"/>
        </w:rPr>
        <w:t xml:space="preserve"> </w:t>
      </w:r>
    </w:p>
    <w:p w14:paraId="684AF1F3" w14:textId="77777777" w:rsidR="00F077BB" w:rsidRPr="004D5487" w:rsidRDefault="00F077BB" w:rsidP="00F077BB">
      <w:pPr>
        <w:rPr>
          <w:color w:val="0070C0"/>
          <w:lang w:val="en-IE"/>
        </w:rPr>
      </w:pPr>
      <w:r w:rsidRPr="004D5487">
        <w:rPr>
          <w:color w:val="0070C0"/>
          <w:lang w:val="en-IE"/>
        </w:rPr>
        <w:t>Any other reference material used in the project for example evaluation surveys etc.</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7DE42" w14:textId="77777777" w:rsidR="001D770B" w:rsidRDefault="001D770B">
      <w:r>
        <w:separator/>
      </w:r>
    </w:p>
  </w:endnote>
  <w:endnote w:type="continuationSeparator" w:id="0">
    <w:p w14:paraId="2F6B4323" w14:textId="77777777" w:rsidR="001D770B" w:rsidRDefault="001D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1FF" w14:textId="21E7A9EE" w:rsidR="004957AA" w:rsidRPr="0027338D" w:rsidRDefault="004957AA">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966336">
      <w:rPr>
        <w:rStyle w:val="PageNumber"/>
        <w:rFonts w:ascii="Times New Roman" w:hAnsi="Times New Roman"/>
        <w:noProof/>
      </w:rPr>
      <w:t>- 37 -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201" w14:textId="77777777" w:rsidR="004957AA" w:rsidRDefault="004957AA"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2F787" w14:textId="77777777" w:rsidR="001D770B" w:rsidRDefault="001D770B">
      <w:r>
        <w:separator/>
      </w:r>
    </w:p>
  </w:footnote>
  <w:footnote w:type="continuationSeparator" w:id="0">
    <w:p w14:paraId="7D8B8991" w14:textId="77777777" w:rsidR="001D770B" w:rsidRDefault="001D7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1FE" w14:textId="77777777" w:rsidR="004957AA" w:rsidRPr="00C40A76" w:rsidRDefault="004957AA"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F200" w14:textId="77777777" w:rsidR="004957AA" w:rsidRDefault="004957AA"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C2CAB"/>
    <w:multiLevelType w:val="hybridMultilevel"/>
    <w:tmpl w:val="B91633D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742878"/>
    <w:multiLevelType w:val="hybridMultilevel"/>
    <w:tmpl w:val="8D8259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0687F15"/>
    <w:multiLevelType w:val="hybridMultilevel"/>
    <w:tmpl w:val="24DA32F2"/>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F299D"/>
    <w:multiLevelType w:val="hybridMultilevel"/>
    <w:tmpl w:val="290CFCB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0762F8"/>
    <w:multiLevelType w:val="hybridMultilevel"/>
    <w:tmpl w:val="FF34FC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AD726E0"/>
    <w:multiLevelType w:val="hybridMultilevel"/>
    <w:tmpl w:val="3BB02D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E551FCE"/>
    <w:multiLevelType w:val="hybridMultilevel"/>
    <w:tmpl w:val="969693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491F01"/>
    <w:multiLevelType w:val="hybridMultilevel"/>
    <w:tmpl w:val="22DA5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49E3E58"/>
    <w:multiLevelType w:val="hybridMultilevel"/>
    <w:tmpl w:val="E7A2D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5C625C7"/>
    <w:multiLevelType w:val="hybridMultilevel"/>
    <w:tmpl w:val="1F9059D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14" w15:restartNumberingAfterBreak="0">
    <w:nsid w:val="3B5574FF"/>
    <w:multiLevelType w:val="hybridMultilevel"/>
    <w:tmpl w:val="B80AD28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1620" w:hanging="180"/>
      </w:pPr>
    </w:lvl>
    <w:lvl w:ilvl="3" w:tplc="76563D12">
      <w:start w:val="1"/>
      <w:numFmt w:val="decimal"/>
      <w:lvlText w:val="%4."/>
      <w:lvlJc w:val="left"/>
      <w:pPr>
        <w:ind w:left="1080" w:hanging="360"/>
      </w:pPr>
      <w:rPr>
        <w:b w:val="0"/>
        <w:sz w:val="24"/>
        <w:szCs w:val="24"/>
      </w:r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15:restartNumberingAfterBreak="0">
    <w:nsid w:val="41EB27A4"/>
    <w:multiLevelType w:val="hybridMultilevel"/>
    <w:tmpl w:val="912A9D42"/>
    <w:lvl w:ilvl="0" w:tplc="18090001">
      <w:start w:val="1"/>
      <w:numFmt w:val="bullet"/>
      <w:lvlText w:val=""/>
      <w:lvlJc w:val="left"/>
      <w:pPr>
        <w:ind w:left="1656" w:hanging="360"/>
      </w:pPr>
      <w:rPr>
        <w:rFonts w:ascii="Symbol" w:hAnsi="Symbol" w:hint="default"/>
      </w:rPr>
    </w:lvl>
    <w:lvl w:ilvl="1" w:tplc="18090003" w:tentative="1">
      <w:start w:val="1"/>
      <w:numFmt w:val="bullet"/>
      <w:lvlText w:val="o"/>
      <w:lvlJc w:val="left"/>
      <w:pPr>
        <w:ind w:left="2376" w:hanging="360"/>
      </w:pPr>
      <w:rPr>
        <w:rFonts w:ascii="Courier New" w:hAnsi="Courier New" w:cs="Courier New" w:hint="default"/>
      </w:rPr>
    </w:lvl>
    <w:lvl w:ilvl="2" w:tplc="18090005" w:tentative="1">
      <w:start w:val="1"/>
      <w:numFmt w:val="bullet"/>
      <w:lvlText w:val=""/>
      <w:lvlJc w:val="left"/>
      <w:pPr>
        <w:ind w:left="3096" w:hanging="360"/>
      </w:pPr>
      <w:rPr>
        <w:rFonts w:ascii="Wingdings" w:hAnsi="Wingdings" w:hint="default"/>
      </w:rPr>
    </w:lvl>
    <w:lvl w:ilvl="3" w:tplc="18090001" w:tentative="1">
      <w:start w:val="1"/>
      <w:numFmt w:val="bullet"/>
      <w:lvlText w:val=""/>
      <w:lvlJc w:val="left"/>
      <w:pPr>
        <w:ind w:left="3816" w:hanging="360"/>
      </w:pPr>
      <w:rPr>
        <w:rFonts w:ascii="Symbol" w:hAnsi="Symbol" w:hint="default"/>
      </w:rPr>
    </w:lvl>
    <w:lvl w:ilvl="4" w:tplc="18090003" w:tentative="1">
      <w:start w:val="1"/>
      <w:numFmt w:val="bullet"/>
      <w:lvlText w:val="o"/>
      <w:lvlJc w:val="left"/>
      <w:pPr>
        <w:ind w:left="4536" w:hanging="360"/>
      </w:pPr>
      <w:rPr>
        <w:rFonts w:ascii="Courier New" w:hAnsi="Courier New" w:cs="Courier New" w:hint="default"/>
      </w:rPr>
    </w:lvl>
    <w:lvl w:ilvl="5" w:tplc="18090005" w:tentative="1">
      <w:start w:val="1"/>
      <w:numFmt w:val="bullet"/>
      <w:lvlText w:val=""/>
      <w:lvlJc w:val="left"/>
      <w:pPr>
        <w:ind w:left="5256" w:hanging="360"/>
      </w:pPr>
      <w:rPr>
        <w:rFonts w:ascii="Wingdings" w:hAnsi="Wingdings" w:hint="default"/>
      </w:rPr>
    </w:lvl>
    <w:lvl w:ilvl="6" w:tplc="18090001" w:tentative="1">
      <w:start w:val="1"/>
      <w:numFmt w:val="bullet"/>
      <w:lvlText w:val=""/>
      <w:lvlJc w:val="left"/>
      <w:pPr>
        <w:ind w:left="5976" w:hanging="360"/>
      </w:pPr>
      <w:rPr>
        <w:rFonts w:ascii="Symbol" w:hAnsi="Symbol" w:hint="default"/>
      </w:rPr>
    </w:lvl>
    <w:lvl w:ilvl="7" w:tplc="18090003" w:tentative="1">
      <w:start w:val="1"/>
      <w:numFmt w:val="bullet"/>
      <w:lvlText w:val="o"/>
      <w:lvlJc w:val="left"/>
      <w:pPr>
        <w:ind w:left="6696" w:hanging="360"/>
      </w:pPr>
      <w:rPr>
        <w:rFonts w:ascii="Courier New" w:hAnsi="Courier New" w:cs="Courier New" w:hint="default"/>
      </w:rPr>
    </w:lvl>
    <w:lvl w:ilvl="8" w:tplc="18090005" w:tentative="1">
      <w:start w:val="1"/>
      <w:numFmt w:val="bullet"/>
      <w:lvlText w:val=""/>
      <w:lvlJc w:val="left"/>
      <w:pPr>
        <w:ind w:left="7416" w:hanging="360"/>
      </w:pPr>
      <w:rPr>
        <w:rFonts w:ascii="Wingdings" w:hAnsi="Wingdings" w:hint="default"/>
      </w:rPr>
    </w:lvl>
  </w:abstractNum>
  <w:abstractNum w:abstractNumId="16" w15:restartNumberingAfterBreak="0">
    <w:nsid w:val="43665753"/>
    <w:multiLevelType w:val="hybridMultilevel"/>
    <w:tmpl w:val="A6DA67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E0004D"/>
    <w:multiLevelType w:val="hybridMultilevel"/>
    <w:tmpl w:val="6ED0BA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1AB36DC"/>
    <w:multiLevelType w:val="hybridMultilevel"/>
    <w:tmpl w:val="BA3E5D1A"/>
    <w:lvl w:ilvl="0" w:tplc="346C6F08">
      <w:start w:val="1"/>
      <w:numFmt w:val="bullet"/>
      <w:lvlText w:val=""/>
      <w:lvlJc w:val="left"/>
      <w:pPr>
        <w:ind w:left="720" w:hanging="360"/>
      </w:pPr>
      <w:rPr>
        <w:rFonts w:ascii="Symbol" w:hAnsi="Symbol" w:hint="default"/>
      </w:rPr>
    </w:lvl>
    <w:lvl w:ilvl="1" w:tplc="2730D788">
      <w:start w:val="1"/>
      <w:numFmt w:val="bullet"/>
      <w:lvlText w:val="o"/>
      <w:lvlJc w:val="left"/>
      <w:pPr>
        <w:ind w:left="1440" w:hanging="360"/>
      </w:pPr>
      <w:rPr>
        <w:rFonts w:ascii="Courier New" w:hAnsi="Courier New" w:cs="Times New Roman" w:hint="default"/>
      </w:rPr>
    </w:lvl>
    <w:lvl w:ilvl="2" w:tplc="F6188916">
      <w:start w:val="1"/>
      <w:numFmt w:val="bullet"/>
      <w:lvlText w:val=""/>
      <w:lvlJc w:val="left"/>
      <w:pPr>
        <w:ind w:left="2160" w:hanging="360"/>
      </w:pPr>
      <w:rPr>
        <w:rFonts w:ascii="Wingdings" w:hAnsi="Wingdings" w:hint="default"/>
      </w:rPr>
    </w:lvl>
    <w:lvl w:ilvl="3" w:tplc="B67C3DBC">
      <w:start w:val="1"/>
      <w:numFmt w:val="bullet"/>
      <w:lvlText w:val=""/>
      <w:lvlJc w:val="left"/>
      <w:pPr>
        <w:ind w:left="2880" w:hanging="360"/>
      </w:pPr>
      <w:rPr>
        <w:rFonts w:ascii="Symbol" w:hAnsi="Symbol" w:hint="default"/>
      </w:rPr>
    </w:lvl>
    <w:lvl w:ilvl="4" w:tplc="D5B660C4">
      <w:start w:val="1"/>
      <w:numFmt w:val="bullet"/>
      <w:lvlText w:val="o"/>
      <w:lvlJc w:val="left"/>
      <w:pPr>
        <w:ind w:left="3600" w:hanging="360"/>
      </w:pPr>
      <w:rPr>
        <w:rFonts w:ascii="Courier New" w:hAnsi="Courier New" w:cs="Times New Roman" w:hint="default"/>
      </w:rPr>
    </w:lvl>
    <w:lvl w:ilvl="5" w:tplc="D422A2A8">
      <w:start w:val="1"/>
      <w:numFmt w:val="bullet"/>
      <w:lvlText w:val=""/>
      <w:lvlJc w:val="left"/>
      <w:pPr>
        <w:ind w:left="4320" w:hanging="360"/>
      </w:pPr>
      <w:rPr>
        <w:rFonts w:ascii="Wingdings" w:hAnsi="Wingdings" w:hint="default"/>
      </w:rPr>
    </w:lvl>
    <w:lvl w:ilvl="6" w:tplc="711A7552">
      <w:start w:val="1"/>
      <w:numFmt w:val="bullet"/>
      <w:lvlText w:val=""/>
      <w:lvlJc w:val="left"/>
      <w:pPr>
        <w:ind w:left="5040" w:hanging="360"/>
      </w:pPr>
      <w:rPr>
        <w:rFonts w:ascii="Symbol" w:hAnsi="Symbol" w:hint="default"/>
      </w:rPr>
    </w:lvl>
    <w:lvl w:ilvl="7" w:tplc="65C26220">
      <w:start w:val="1"/>
      <w:numFmt w:val="bullet"/>
      <w:lvlText w:val="o"/>
      <w:lvlJc w:val="left"/>
      <w:pPr>
        <w:ind w:left="5760" w:hanging="360"/>
      </w:pPr>
      <w:rPr>
        <w:rFonts w:ascii="Courier New" w:hAnsi="Courier New" w:cs="Times New Roman" w:hint="default"/>
      </w:rPr>
    </w:lvl>
    <w:lvl w:ilvl="8" w:tplc="BD202E76">
      <w:start w:val="1"/>
      <w:numFmt w:val="bullet"/>
      <w:lvlText w:val=""/>
      <w:lvlJc w:val="left"/>
      <w:pPr>
        <w:ind w:left="6480" w:hanging="360"/>
      </w:pPr>
      <w:rPr>
        <w:rFonts w:ascii="Wingdings" w:hAnsi="Wingdings" w:hint="default"/>
      </w:rPr>
    </w:lvl>
  </w:abstractNum>
  <w:abstractNum w:abstractNumId="21" w15:restartNumberingAfterBreak="0">
    <w:nsid w:val="62AF2BF2"/>
    <w:multiLevelType w:val="hybridMultilevel"/>
    <w:tmpl w:val="389C41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C7A4930"/>
    <w:multiLevelType w:val="hybridMultilevel"/>
    <w:tmpl w:val="EC2C0B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D41350C"/>
    <w:multiLevelType w:val="hybridMultilevel"/>
    <w:tmpl w:val="9F7861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5A57970"/>
    <w:multiLevelType w:val="hybridMultilevel"/>
    <w:tmpl w:val="23B675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FA106E0"/>
    <w:multiLevelType w:val="hybridMultilevel"/>
    <w:tmpl w:val="D84A29C2"/>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num w:numId="1">
    <w:abstractNumId w:val="18"/>
  </w:num>
  <w:num w:numId="2">
    <w:abstractNumId w:val="2"/>
  </w:num>
  <w:num w:numId="3">
    <w:abstractNumId w:val="22"/>
  </w:num>
  <w:num w:numId="4">
    <w:abstractNumId w:val="0"/>
  </w:num>
  <w:num w:numId="5">
    <w:abstractNumId w:val="27"/>
  </w:num>
  <w:num w:numId="6">
    <w:abstractNumId w:val="26"/>
  </w:num>
  <w:num w:numId="7">
    <w:abstractNumId w:val="10"/>
  </w:num>
  <w:num w:numId="8">
    <w:abstractNumId w:val="3"/>
  </w:num>
  <w:num w:numId="9">
    <w:abstractNumId w:val="16"/>
  </w:num>
  <w:num w:numId="10">
    <w:abstractNumId w:val="7"/>
  </w:num>
  <w:num w:numId="11">
    <w:abstractNumId w:val="23"/>
  </w:num>
  <w:num w:numId="12">
    <w:abstractNumId w:val="8"/>
  </w:num>
  <w:num w:numId="13">
    <w:abstractNumId w:val="12"/>
  </w:num>
  <w:num w:numId="14">
    <w:abstractNumId w:val="25"/>
  </w:num>
  <w:num w:numId="15">
    <w:abstractNumId w:val="9"/>
  </w:num>
  <w:num w:numId="16">
    <w:abstractNumId w:val="5"/>
  </w:num>
  <w:num w:numId="17">
    <w:abstractNumId w:val="17"/>
  </w:num>
  <w:num w:numId="18">
    <w:abstractNumId w:val="15"/>
  </w:num>
  <w:num w:numId="19">
    <w:abstractNumId w:val="28"/>
  </w:num>
  <w:num w:numId="20">
    <w:abstractNumId w:val="4"/>
  </w:num>
  <w:num w:numId="21">
    <w:abstractNumId w:val="21"/>
  </w:num>
  <w:num w:numId="22">
    <w:abstractNumId w:val="19"/>
  </w:num>
  <w:num w:numId="23">
    <w:abstractNumId w:val="1"/>
  </w:num>
  <w:num w:numId="24">
    <w:abstractNumId w:val="14"/>
  </w:num>
  <w:num w:numId="25">
    <w:abstractNumId w:val="24"/>
  </w:num>
  <w:num w:numId="26">
    <w:abstractNumId w:val="13"/>
  </w:num>
  <w:num w:numId="27">
    <w:abstractNumId w:val="6"/>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83"/>
    <w:rsid w:val="0000587D"/>
    <w:rsid w:val="00011932"/>
    <w:rsid w:val="000152A3"/>
    <w:rsid w:val="00026B0C"/>
    <w:rsid w:val="00053DBC"/>
    <w:rsid w:val="00055F7C"/>
    <w:rsid w:val="00060B29"/>
    <w:rsid w:val="00062FF7"/>
    <w:rsid w:val="00074C3F"/>
    <w:rsid w:val="00090A90"/>
    <w:rsid w:val="000B31EF"/>
    <w:rsid w:val="000B54AA"/>
    <w:rsid w:val="000C71C2"/>
    <w:rsid w:val="000D2130"/>
    <w:rsid w:val="001118ED"/>
    <w:rsid w:val="00117785"/>
    <w:rsid w:val="001372D8"/>
    <w:rsid w:val="00140921"/>
    <w:rsid w:val="00157866"/>
    <w:rsid w:val="001736CA"/>
    <w:rsid w:val="001739E5"/>
    <w:rsid w:val="001854C3"/>
    <w:rsid w:val="001A18F4"/>
    <w:rsid w:val="001C3CC2"/>
    <w:rsid w:val="001D2A8F"/>
    <w:rsid w:val="001D3012"/>
    <w:rsid w:val="001D40D1"/>
    <w:rsid w:val="001D770B"/>
    <w:rsid w:val="001E3F6F"/>
    <w:rsid w:val="001E7B69"/>
    <w:rsid w:val="00250495"/>
    <w:rsid w:val="0027338D"/>
    <w:rsid w:val="00273601"/>
    <w:rsid w:val="00285613"/>
    <w:rsid w:val="00285EE1"/>
    <w:rsid w:val="002B6350"/>
    <w:rsid w:val="002C2816"/>
    <w:rsid w:val="002D334E"/>
    <w:rsid w:val="002D526E"/>
    <w:rsid w:val="002D6E92"/>
    <w:rsid w:val="002E5F09"/>
    <w:rsid w:val="0030099D"/>
    <w:rsid w:val="00313C05"/>
    <w:rsid w:val="00320952"/>
    <w:rsid w:val="00333D12"/>
    <w:rsid w:val="00337CB6"/>
    <w:rsid w:val="0039159D"/>
    <w:rsid w:val="003A1449"/>
    <w:rsid w:val="003A4B62"/>
    <w:rsid w:val="003B14A3"/>
    <w:rsid w:val="003B7C90"/>
    <w:rsid w:val="00417EB6"/>
    <w:rsid w:val="00422CC6"/>
    <w:rsid w:val="00437790"/>
    <w:rsid w:val="00441FD3"/>
    <w:rsid w:val="0044443E"/>
    <w:rsid w:val="004910BD"/>
    <w:rsid w:val="004957AA"/>
    <w:rsid w:val="004A1CC7"/>
    <w:rsid w:val="004A3AD7"/>
    <w:rsid w:val="004C7EB8"/>
    <w:rsid w:val="004D5487"/>
    <w:rsid w:val="004F3821"/>
    <w:rsid w:val="005362B7"/>
    <w:rsid w:val="00537AF6"/>
    <w:rsid w:val="00546170"/>
    <w:rsid w:val="005466BC"/>
    <w:rsid w:val="00552ED6"/>
    <w:rsid w:val="00560D36"/>
    <w:rsid w:val="00571245"/>
    <w:rsid w:val="005758EA"/>
    <w:rsid w:val="00583B9D"/>
    <w:rsid w:val="005A04A9"/>
    <w:rsid w:val="005B50DB"/>
    <w:rsid w:val="005C10A5"/>
    <w:rsid w:val="005C2F87"/>
    <w:rsid w:val="005E1CEF"/>
    <w:rsid w:val="005F0682"/>
    <w:rsid w:val="005F0C30"/>
    <w:rsid w:val="0061552E"/>
    <w:rsid w:val="00645312"/>
    <w:rsid w:val="00663DCF"/>
    <w:rsid w:val="0066756D"/>
    <w:rsid w:val="0067711E"/>
    <w:rsid w:val="00685EA1"/>
    <w:rsid w:val="00695F18"/>
    <w:rsid w:val="00696B4E"/>
    <w:rsid w:val="006A2C48"/>
    <w:rsid w:val="006B504E"/>
    <w:rsid w:val="006C5ADE"/>
    <w:rsid w:val="006D338E"/>
    <w:rsid w:val="006E6B3C"/>
    <w:rsid w:val="00700CAD"/>
    <w:rsid w:val="00711796"/>
    <w:rsid w:val="00714F60"/>
    <w:rsid w:val="00714FA3"/>
    <w:rsid w:val="007451A3"/>
    <w:rsid w:val="00793383"/>
    <w:rsid w:val="007A1FF2"/>
    <w:rsid w:val="007A2952"/>
    <w:rsid w:val="007A3709"/>
    <w:rsid w:val="007C576B"/>
    <w:rsid w:val="007E586D"/>
    <w:rsid w:val="007F5703"/>
    <w:rsid w:val="0081444A"/>
    <w:rsid w:val="008173C0"/>
    <w:rsid w:val="00827BFC"/>
    <w:rsid w:val="00846544"/>
    <w:rsid w:val="00862E83"/>
    <w:rsid w:val="00876873"/>
    <w:rsid w:val="00886DE3"/>
    <w:rsid w:val="00891FD7"/>
    <w:rsid w:val="008B518A"/>
    <w:rsid w:val="008D4137"/>
    <w:rsid w:val="008D41B3"/>
    <w:rsid w:val="008D7B5F"/>
    <w:rsid w:val="008E2796"/>
    <w:rsid w:val="008E3DC5"/>
    <w:rsid w:val="00904889"/>
    <w:rsid w:val="00906063"/>
    <w:rsid w:val="00910DF1"/>
    <w:rsid w:val="00916066"/>
    <w:rsid w:val="00916346"/>
    <w:rsid w:val="00966336"/>
    <w:rsid w:val="009D1E0C"/>
    <w:rsid w:val="009D3CB0"/>
    <w:rsid w:val="009E2C1C"/>
    <w:rsid w:val="00A10076"/>
    <w:rsid w:val="00A36E95"/>
    <w:rsid w:val="00A4407D"/>
    <w:rsid w:val="00A70560"/>
    <w:rsid w:val="00A74538"/>
    <w:rsid w:val="00A76CBD"/>
    <w:rsid w:val="00A77783"/>
    <w:rsid w:val="00A843B4"/>
    <w:rsid w:val="00AC23EF"/>
    <w:rsid w:val="00AC7DE0"/>
    <w:rsid w:val="00AD14D3"/>
    <w:rsid w:val="00AE1152"/>
    <w:rsid w:val="00B02397"/>
    <w:rsid w:val="00B03590"/>
    <w:rsid w:val="00B26A6D"/>
    <w:rsid w:val="00B27FB6"/>
    <w:rsid w:val="00B355ED"/>
    <w:rsid w:val="00B36C94"/>
    <w:rsid w:val="00B4581B"/>
    <w:rsid w:val="00B6648B"/>
    <w:rsid w:val="00B83250"/>
    <w:rsid w:val="00BA1744"/>
    <w:rsid w:val="00BD0E40"/>
    <w:rsid w:val="00BD7DB0"/>
    <w:rsid w:val="00BE396C"/>
    <w:rsid w:val="00C2518B"/>
    <w:rsid w:val="00C30A77"/>
    <w:rsid w:val="00C339A0"/>
    <w:rsid w:val="00C40A76"/>
    <w:rsid w:val="00C620D8"/>
    <w:rsid w:val="00C85914"/>
    <w:rsid w:val="00C9741B"/>
    <w:rsid w:val="00CC3302"/>
    <w:rsid w:val="00CD3726"/>
    <w:rsid w:val="00CD75BF"/>
    <w:rsid w:val="00CF68B6"/>
    <w:rsid w:val="00CF7C0A"/>
    <w:rsid w:val="00D23FCC"/>
    <w:rsid w:val="00D307EA"/>
    <w:rsid w:val="00D3120E"/>
    <w:rsid w:val="00D368AF"/>
    <w:rsid w:val="00D46079"/>
    <w:rsid w:val="00D5553E"/>
    <w:rsid w:val="00D613C2"/>
    <w:rsid w:val="00D6577F"/>
    <w:rsid w:val="00D67D35"/>
    <w:rsid w:val="00D9038B"/>
    <w:rsid w:val="00E107D6"/>
    <w:rsid w:val="00E26931"/>
    <w:rsid w:val="00E27EF7"/>
    <w:rsid w:val="00E3168E"/>
    <w:rsid w:val="00E33F6F"/>
    <w:rsid w:val="00E374B9"/>
    <w:rsid w:val="00E40F0E"/>
    <w:rsid w:val="00E81765"/>
    <w:rsid w:val="00E867F1"/>
    <w:rsid w:val="00EA5FD1"/>
    <w:rsid w:val="00EB3C9B"/>
    <w:rsid w:val="00EC3883"/>
    <w:rsid w:val="00EC6E9F"/>
    <w:rsid w:val="00ED1FB5"/>
    <w:rsid w:val="00EF5722"/>
    <w:rsid w:val="00F077BB"/>
    <w:rsid w:val="00F20F80"/>
    <w:rsid w:val="00F44C01"/>
    <w:rsid w:val="00F540F5"/>
    <w:rsid w:val="00F7224D"/>
    <w:rsid w:val="00F845B4"/>
    <w:rsid w:val="00F91AED"/>
    <w:rsid w:val="00F923A5"/>
    <w:rsid w:val="00FA7BDA"/>
    <w:rsid w:val="00FB3845"/>
    <w:rsid w:val="00FB3D87"/>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09A4BA17-3330-45A9-B92C-A44CE4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ListParagraph">
    <w:name w:val="List Paragraph"/>
    <w:basedOn w:val="Normal"/>
    <w:uiPriority w:val="34"/>
    <w:qFormat/>
    <w:rsid w:val="00B4581B"/>
    <w:pPr>
      <w:spacing w:after="160" w:line="259" w:lineRule="auto"/>
      <w:ind w:left="720"/>
      <w:contextualSpacing/>
      <w:jc w:val="left"/>
    </w:pPr>
    <w:rPr>
      <w:rFonts w:asciiTheme="minorHAnsi" w:eastAsiaTheme="minorHAnsi" w:hAnsiTheme="minorHAnsi" w:cstheme="minorBidi"/>
      <w:sz w:val="22"/>
      <w:szCs w:val="22"/>
      <w:lang w:val="en-IE"/>
    </w:rPr>
  </w:style>
  <w:style w:type="character" w:styleId="Emphasis">
    <w:name w:val="Emphasis"/>
    <w:basedOn w:val="DefaultParagraphFont"/>
    <w:qFormat/>
    <w:rsid w:val="00FB3845"/>
    <w:rPr>
      <w:i/>
      <w:iCs/>
    </w:rPr>
  </w:style>
  <w:style w:type="paragraph" w:customStyle="1" w:styleId="A">
    <w:name w:val="A"/>
    <w:basedOn w:val="Normal"/>
    <w:rsid w:val="000152A3"/>
    <w:pPr>
      <w:numPr>
        <w:numId w:val="17"/>
      </w:numPr>
      <w:tabs>
        <w:tab w:val="clear" w:pos="1800"/>
      </w:tabs>
      <w:spacing w:after="0" w:line="240" w:lineRule="auto"/>
      <w:ind w:left="357" w:hanging="357"/>
      <w:jc w:val="left"/>
    </w:pPr>
    <w:rPr>
      <w:szCs w:val="20"/>
      <w:lang w:val="en-GB"/>
    </w:rPr>
  </w:style>
  <w:style w:type="paragraph" w:styleId="NormalWeb">
    <w:name w:val="Normal (Web)"/>
    <w:basedOn w:val="Normal"/>
    <w:uiPriority w:val="99"/>
    <w:semiHidden/>
    <w:unhideWhenUsed/>
    <w:rsid w:val="00A4407D"/>
    <w:pPr>
      <w:spacing w:before="100" w:beforeAutospacing="1" w:after="100" w:afterAutospacing="1" w:line="240" w:lineRule="auto"/>
      <w:jc w:val="left"/>
    </w:pPr>
    <w:rPr>
      <w:rFonts w:ascii="Times New Roman" w:hAnsi="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0001">
      <w:bodyDiv w:val="1"/>
      <w:marLeft w:val="0"/>
      <w:marRight w:val="0"/>
      <w:marTop w:val="0"/>
      <w:marBottom w:val="0"/>
      <w:divBdr>
        <w:top w:val="none" w:sz="0" w:space="0" w:color="auto"/>
        <w:left w:val="none" w:sz="0" w:space="0" w:color="auto"/>
        <w:bottom w:val="none" w:sz="0" w:space="0" w:color="auto"/>
        <w:right w:val="none" w:sz="0" w:space="0" w:color="auto"/>
      </w:divBdr>
    </w:div>
    <w:div w:id="273565307">
      <w:bodyDiv w:val="1"/>
      <w:marLeft w:val="0"/>
      <w:marRight w:val="0"/>
      <w:marTop w:val="0"/>
      <w:marBottom w:val="0"/>
      <w:divBdr>
        <w:top w:val="none" w:sz="0" w:space="0" w:color="auto"/>
        <w:left w:val="none" w:sz="0" w:space="0" w:color="auto"/>
        <w:bottom w:val="none" w:sz="0" w:space="0" w:color="auto"/>
        <w:right w:val="none" w:sz="0" w:space="0" w:color="auto"/>
      </w:divBdr>
    </w:div>
    <w:div w:id="279263192">
      <w:bodyDiv w:val="1"/>
      <w:marLeft w:val="0"/>
      <w:marRight w:val="0"/>
      <w:marTop w:val="0"/>
      <w:marBottom w:val="0"/>
      <w:divBdr>
        <w:top w:val="none" w:sz="0" w:space="0" w:color="auto"/>
        <w:left w:val="none" w:sz="0" w:space="0" w:color="auto"/>
        <w:bottom w:val="none" w:sz="0" w:space="0" w:color="auto"/>
        <w:right w:val="none" w:sz="0" w:space="0" w:color="auto"/>
      </w:divBdr>
    </w:div>
    <w:div w:id="283738022">
      <w:bodyDiv w:val="1"/>
      <w:marLeft w:val="0"/>
      <w:marRight w:val="0"/>
      <w:marTop w:val="0"/>
      <w:marBottom w:val="0"/>
      <w:divBdr>
        <w:top w:val="none" w:sz="0" w:space="0" w:color="auto"/>
        <w:left w:val="none" w:sz="0" w:space="0" w:color="auto"/>
        <w:bottom w:val="none" w:sz="0" w:space="0" w:color="auto"/>
        <w:right w:val="none" w:sz="0" w:space="0" w:color="auto"/>
      </w:divBdr>
    </w:div>
    <w:div w:id="303631919">
      <w:bodyDiv w:val="1"/>
      <w:marLeft w:val="0"/>
      <w:marRight w:val="0"/>
      <w:marTop w:val="0"/>
      <w:marBottom w:val="0"/>
      <w:divBdr>
        <w:top w:val="none" w:sz="0" w:space="0" w:color="auto"/>
        <w:left w:val="none" w:sz="0" w:space="0" w:color="auto"/>
        <w:bottom w:val="none" w:sz="0" w:space="0" w:color="auto"/>
        <w:right w:val="none" w:sz="0" w:space="0" w:color="auto"/>
      </w:divBdr>
    </w:div>
    <w:div w:id="547570541">
      <w:bodyDiv w:val="1"/>
      <w:marLeft w:val="0"/>
      <w:marRight w:val="0"/>
      <w:marTop w:val="0"/>
      <w:marBottom w:val="0"/>
      <w:divBdr>
        <w:top w:val="none" w:sz="0" w:space="0" w:color="auto"/>
        <w:left w:val="none" w:sz="0" w:space="0" w:color="auto"/>
        <w:bottom w:val="none" w:sz="0" w:space="0" w:color="auto"/>
        <w:right w:val="none" w:sz="0" w:space="0" w:color="auto"/>
      </w:divBdr>
    </w:div>
    <w:div w:id="564069189">
      <w:bodyDiv w:val="1"/>
      <w:marLeft w:val="0"/>
      <w:marRight w:val="0"/>
      <w:marTop w:val="0"/>
      <w:marBottom w:val="0"/>
      <w:divBdr>
        <w:top w:val="none" w:sz="0" w:space="0" w:color="auto"/>
        <w:left w:val="none" w:sz="0" w:space="0" w:color="auto"/>
        <w:bottom w:val="none" w:sz="0" w:space="0" w:color="auto"/>
        <w:right w:val="none" w:sz="0" w:space="0" w:color="auto"/>
      </w:divBdr>
    </w:div>
    <w:div w:id="770244899">
      <w:bodyDiv w:val="1"/>
      <w:marLeft w:val="0"/>
      <w:marRight w:val="0"/>
      <w:marTop w:val="0"/>
      <w:marBottom w:val="0"/>
      <w:divBdr>
        <w:top w:val="none" w:sz="0" w:space="0" w:color="auto"/>
        <w:left w:val="none" w:sz="0" w:space="0" w:color="auto"/>
        <w:bottom w:val="none" w:sz="0" w:space="0" w:color="auto"/>
        <w:right w:val="none" w:sz="0" w:space="0" w:color="auto"/>
      </w:divBdr>
    </w:div>
    <w:div w:id="811365770">
      <w:bodyDiv w:val="1"/>
      <w:marLeft w:val="0"/>
      <w:marRight w:val="0"/>
      <w:marTop w:val="0"/>
      <w:marBottom w:val="0"/>
      <w:divBdr>
        <w:top w:val="none" w:sz="0" w:space="0" w:color="auto"/>
        <w:left w:val="none" w:sz="0" w:space="0" w:color="auto"/>
        <w:bottom w:val="none" w:sz="0" w:space="0" w:color="auto"/>
        <w:right w:val="none" w:sz="0" w:space="0" w:color="auto"/>
      </w:divBdr>
    </w:div>
    <w:div w:id="903638581">
      <w:bodyDiv w:val="1"/>
      <w:marLeft w:val="0"/>
      <w:marRight w:val="0"/>
      <w:marTop w:val="0"/>
      <w:marBottom w:val="0"/>
      <w:divBdr>
        <w:top w:val="none" w:sz="0" w:space="0" w:color="auto"/>
        <w:left w:val="none" w:sz="0" w:space="0" w:color="auto"/>
        <w:bottom w:val="none" w:sz="0" w:space="0" w:color="auto"/>
        <w:right w:val="none" w:sz="0" w:space="0" w:color="auto"/>
      </w:divBdr>
    </w:div>
    <w:div w:id="941299376">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26">
      <w:bodyDiv w:val="1"/>
      <w:marLeft w:val="0"/>
      <w:marRight w:val="0"/>
      <w:marTop w:val="0"/>
      <w:marBottom w:val="0"/>
      <w:divBdr>
        <w:top w:val="none" w:sz="0" w:space="0" w:color="auto"/>
        <w:left w:val="none" w:sz="0" w:space="0" w:color="auto"/>
        <w:bottom w:val="none" w:sz="0" w:space="0" w:color="auto"/>
        <w:right w:val="none" w:sz="0" w:space="0" w:color="auto"/>
      </w:divBdr>
    </w:div>
    <w:div w:id="1615939608">
      <w:bodyDiv w:val="1"/>
      <w:marLeft w:val="0"/>
      <w:marRight w:val="0"/>
      <w:marTop w:val="0"/>
      <w:marBottom w:val="0"/>
      <w:divBdr>
        <w:top w:val="none" w:sz="0" w:space="0" w:color="auto"/>
        <w:left w:val="none" w:sz="0" w:space="0" w:color="auto"/>
        <w:bottom w:val="none" w:sz="0" w:space="0" w:color="auto"/>
        <w:right w:val="none" w:sz="0" w:space="0" w:color="auto"/>
      </w:divBdr>
    </w:div>
    <w:div w:id="1632906773">
      <w:bodyDiv w:val="1"/>
      <w:marLeft w:val="0"/>
      <w:marRight w:val="0"/>
      <w:marTop w:val="0"/>
      <w:marBottom w:val="0"/>
      <w:divBdr>
        <w:top w:val="none" w:sz="0" w:space="0" w:color="auto"/>
        <w:left w:val="none" w:sz="0" w:space="0" w:color="auto"/>
        <w:bottom w:val="none" w:sz="0" w:space="0" w:color="auto"/>
        <w:right w:val="none" w:sz="0" w:space="0" w:color="auto"/>
      </w:divBdr>
    </w:div>
    <w:div w:id="1956708997">
      <w:bodyDiv w:val="1"/>
      <w:marLeft w:val="0"/>
      <w:marRight w:val="0"/>
      <w:marTop w:val="0"/>
      <w:marBottom w:val="0"/>
      <w:divBdr>
        <w:top w:val="none" w:sz="0" w:space="0" w:color="auto"/>
        <w:left w:val="none" w:sz="0" w:space="0" w:color="auto"/>
        <w:bottom w:val="none" w:sz="0" w:space="0" w:color="auto"/>
        <w:right w:val="none" w:sz="0" w:space="0" w:color="auto"/>
      </w:divBdr>
    </w:div>
    <w:div w:id="20532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78E78-F68F-4BA8-A186-956FA218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Template>
  <TotalTime>1185</TotalTime>
  <Pages>1</Pages>
  <Words>7440</Words>
  <Characters>42408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49749</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Lee Murray</cp:lastModifiedBy>
  <cp:revision>104</cp:revision>
  <cp:lastPrinted>2005-03-03T15:39:00Z</cp:lastPrinted>
  <dcterms:created xsi:type="dcterms:W3CDTF">2014-04-14T16:13:00Z</dcterms:created>
  <dcterms:modified xsi:type="dcterms:W3CDTF">2017-11-30T03:27:00Z</dcterms:modified>
</cp:coreProperties>
</file>